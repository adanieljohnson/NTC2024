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F774C1" w14:textId="372139C8" w:rsidR="00D12D7E" w:rsidRPr="00DD0FDB" w:rsidRDefault="002B2A02" w:rsidP="008E7265">
      <w:pPr>
        <w:pStyle w:val="L1Header"/>
        <w:rPr>
          <w:rFonts w:asciiTheme="minorHAnsi" w:hAnsiTheme="minorHAnsi" w:cstheme="minorHAnsi"/>
        </w:rPr>
      </w:pPr>
      <w:r w:rsidRPr="00DD0FDB">
        <w:rPr>
          <w:rFonts w:asciiTheme="minorHAnsi" w:hAnsiTheme="minorHAnsi" w:cstheme="minorHAnsi"/>
        </w:rPr>
        <w:t xml:space="preserve">Linked </w:t>
      </w:r>
      <w:r w:rsidR="00267276" w:rsidRPr="00DD0FDB">
        <w:rPr>
          <w:rFonts w:asciiTheme="minorHAnsi" w:hAnsiTheme="minorHAnsi" w:cstheme="minorHAnsi"/>
        </w:rPr>
        <w:t>Case</w:t>
      </w:r>
      <w:r w:rsidR="00C977F6" w:rsidRPr="00DD0FDB">
        <w:rPr>
          <w:rFonts w:asciiTheme="minorHAnsi" w:hAnsiTheme="minorHAnsi" w:cstheme="minorHAnsi"/>
        </w:rPr>
        <w:t xml:space="preserve"> Set</w:t>
      </w:r>
      <w:r w:rsidR="00267276" w:rsidRPr="00DD0FDB">
        <w:rPr>
          <w:rFonts w:asciiTheme="minorHAnsi" w:hAnsiTheme="minorHAnsi" w:cstheme="minorHAnsi"/>
        </w:rPr>
        <w:t xml:space="preserve">: </w:t>
      </w:r>
      <w:r w:rsidR="00274EF1" w:rsidRPr="00DD0FDB">
        <w:rPr>
          <w:rFonts w:asciiTheme="minorHAnsi" w:hAnsiTheme="minorHAnsi" w:cstheme="minorHAnsi"/>
        </w:rPr>
        <w:t>From Dogs to DNA</w:t>
      </w:r>
    </w:p>
    <w:p w14:paraId="10B2755E" w14:textId="77777777" w:rsidR="00F22759" w:rsidRPr="00DD0FDB" w:rsidRDefault="00F22759" w:rsidP="00F22759">
      <w:pPr>
        <w:pStyle w:val="NormalTextGillSans"/>
        <w:rPr>
          <w:rFonts w:asciiTheme="minorHAnsi" w:hAnsiTheme="minorHAnsi" w:cstheme="minorHAnsi"/>
        </w:rPr>
      </w:pPr>
    </w:p>
    <w:p w14:paraId="7F660899" w14:textId="4A2C518F" w:rsidR="00F6301F" w:rsidRPr="00DD0FDB" w:rsidRDefault="005E64E3" w:rsidP="00F6301F">
      <w:pPr>
        <w:pStyle w:val="L2Header"/>
        <w:rPr>
          <w:rFonts w:asciiTheme="minorHAnsi" w:hAnsiTheme="minorHAnsi" w:cstheme="minorHAnsi"/>
        </w:rPr>
      </w:pPr>
      <w:r w:rsidRPr="00DD0FDB">
        <w:rPr>
          <w:rFonts w:asciiTheme="minorHAnsi" w:hAnsiTheme="minorHAnsi" w:cstheme="minorHAnsi"/>
        </w:rPr>
        <w:t>Overview</w:t>
      </w:r>
      <w:r w:rsidR="00F6301F" w:rsidRPr="00DD0FDB">
        <w:rPr>
          <w:rFonts w:asciiTheme="minorHAnsi" w:hAnsiTheme="minorHAnsi" w:cstheme="minorHAnsi"/>
        </w:rPr>
        <w:t xml:space="preserve">: </w:t>
      </w:r>
    </w:p>
    <w:p w14:paraId="72DEE488" w14:textId="00E0A7BD" w:rsidR="00C977F6" w:rsidRPr="00DD0FDB" w:rsidRDefault="00C977F6" w:rsidP="00C977F6">
      <w:pPr>
        <w:rPr>
          <w:rFonts w:cstheme="minorHAnsi"/>
        </w:rPr>
      </w:pPr>
      <w:r w:rsidRPr="00DD0FDB">
        <w:rPr>
          <w:rFonts w:cstheme="minorHAnsi"/>
        </w:rPr>
        <w:t xml:space="preserve">Linked case sets are designed around a </w:t>
      </w:r>
      <w:r w:rsidR="005E64E3" w:rsidRPr="00DD0FDB">
        <w:rPr>
          <w:rFonts w:cstheme="minorHAnsi"/>
        </w:rPr>
        <w:t>single</w:t>
      </w:r>
      <w:r w:rsidRPr="00DD0FDB">
        <w:rPr>
          <w:rFonts w:cstheme="minorHAnsi"/>
        </w:rPr>
        <w:t xml:space="preserve"> model system or shared background. Each case in </w:t>
      </w:r>
      <w:r w:rsidR="00581932" w:rsidRPr="00DD0FDB">
        <w:rPr>
          <w:rFonts w:cstheme="minorHAnsi"/>
        </w:rPr>
        <w:t>a</w:t>
      </w:r>
      <w:r w:rsidRPr="00DD0FDB">
        <w:rPr>
          <w:rFonts w:cstheme="minorHAnsi"/>
        </w:rPr>
        <w:t xml:space="preserve"> set can have different learning outcome goals. The advantage of linked sets is that </w:t>
      </w:r>
      <w:r w:rsidR="00581932" w:rsidRPr="00DD0FDB">
        <w:rPr>
          <w:rFonts w:cstheme="minorHAnsi"/>
        </w:rPr>
        <w:t xml:space="preserve">students can apply what they learn from one case to subsequent ones. Instructors benefit from not having to create </w:t>
      </w:r>
      <w:r w:rsidR="005E64E3" w:rsidRPr="00DD0FDB">
        <w:rPr>
          <w:rFonts w:cstheme="minorHAnsi"/>
        </w:rPr>
        <w:t xml:space="preserve">and explain </w:t>
      </w:r>
      <w:r w:rsidR="00581932" w:rsidRPr="00DD0FDB">
        <w:rPr>
          <w:rFonts w:cstheme="minorHAnsi"/>
        </w:rPr>
        <w:t xml:space="preserve">multiple independent sets of background and supporting data. </w:t>
      </w:r>
    </w:p>
    <w:p w14:paraId="2F95EFA6" w14:textId="77777777" w:rsidR="00EC0D84" w:rsidRPr="00DD0FDB" w:rsidRDefault="00EC0D84" w:rsidP="00C977F6">
      <w:pPr>
        <w:rPr>
          <w:rFonts w:cstheme="minorHAnsi"/>
        </w:rPr>
      </w:pPr>
    </w:p>
    <w:p w14:paraId="31C6E170" w14:textId="3642CD58" w:rsidR="00F6301F" w:rsidRPr="00DD0FDB" w:rsidRDefault="00F0544B" w:rsidP="00733B29">
      <w:pPr>
        <w:pStyle w:val="Heading3"/>
        <w:rPr>
          <w:rFonts w:asciiTheme="minorHAnsi" w:hAnsiTheme="minorHAnsi" w:cstheme="minorHAnsi"/>
        </w:rPr>
      </w:pPr>
      <w:r w:rsidRPr="00DD0FDB">
        <w:rPr>
          <w:rFonts w:asciiTheme="minorHAnsi" w:hAnsiTheme="minorHAnsi" w:cstheme="minorHAnsi"/>
        </w:rPr>
        <w:t>Rationale For This Linked Set</w:t>
      </w:r>
    </w:p>
    <w:p w14:paraId="35C3454D" w14:textId="11FCC22D" w:rsidR="00F6301F" w:rsidRPr="00F6301F" w:rsidRDefault="00F6301F" w:rsidP="00F6301F">
      <w:pPr>
        <w:rPr>
          <w:rFonts w:cstheme="minorHAnsi"/>
        </w:rPr>
      </w:pPr>
      <w:r w:rsidRPr="00F6301F">
        <w:rPr>
          <w:rFonts w:cstheme="minorHAnsi"/>
        </w:rPr>
        <w:t xml:space="preserve">The traditional approach to teaching genetics is to begin with dominant and recessive alleles as theoretical characteristics, </w:t>
      </w:r>
      <w:r w:rsidR="00F0544B" w:rsidRPr="00DD0FDB">
        <w:rPr>
          <w:rFonts w:cstheme="minorHAnsi"/>
        </w:rPr>
        <w:t>and only later introduce</w:t>
      </w:r>
      <w:r w:rsidRPr="00F6301F">
        <w:rPr>
          <w:rFonts w:cstheme="minorHAnsi"/>
        </w:rPr>
        <w:t xml:space="preserve"> the corresponding proteins.  This approach confuses students for two reasons. First, the “formal to concrete” approach does not provide students with an intuitive scaffold on which to build long-term understanding. Second, treating inheritance patterns separately from the genes and proteins makes it harder for students to connect the two topic areas</w:t>
      </w:r>
      <w:r w:rsidR="00F0544B" w:rsidRPr="00DD0FDB">
        <w:rPr>
          <w:rFonts w:cstheme="minorHAnsi"/>
        </w:rPr>
        <w:t xml:space="preserve"> later</w:t>
      </w:r>
      <w:r w:rsidRPr="00F6301F">
        <w:rPr>
          <w:rFonts w:cstheme="minorHAnsi"/>
        </w:rPr>
        <w:t xml:space="preserve">. </w:t>
      </w:r>
    </w:p>
    <w:p w14:paraId="1F467CFB" w14:textId="77777777" w:rsidR="00F6301F" w:rsidRPr="00F6301F" w:rsidRDefault="00F6301F" w:rsidP="00F6301F">
      <w:pPr>
        <w:rPr>
          <w:rFonts w:cstheme="minorHAnsi"/>
        </w:rPr>
      </w:pPr>
    </w:p>
    <w:p w14:paraId="6E357323" w14:textId="1AF7FB36" w:rsidR="00F6301F" w:rsidRPr="00F6301F" w:rsidRDefault="00F6301F" w:rsidP="00F6301F">
      <w:pPr>
        <w:rPr>
          <w:rFonts w:cstheme="minorHAnsi"/>
        </w:rPr>
      </w:pPr>
      <w:r w:rsidRPr="00F6301F">
        <w:rPr>
          <w:rFonts w:cstheme="minorHAnsi"/>
        </w:rPr>
        <w:t xml:space="preserve">In this </w:t>
      </w:r>
      <w:r w:rsidR="00F0544B" w:rsidRPr="00DD0FDB">
        <w:rPr>
          <w:rFonts w:cstheme="minorHAnsi"/>
        </w:rPr>
        <w:t>series</w:t>
      </w:r>
      <w:r w:rsidRPr="00F6301F">
        <w:rPr>
          <w:rFonts w:cstheme="minorHAnsi"/>
        </w:rPr>
        <w:t xml:space="preserve"> students learn how proteins might determine what a dog looks like</w:t>
      </w:r>
      <w:r w:rsidR="00F0544B" w:rsidRPr="00DD0FDB">
        <w:rPr>
          <w:rFonts w:cstheme="minorHAnsi"/>
        </w:rPr>
        <w:t xml:space="preserve"> or how it behaves</w:t>
      </w:r>
      <w:r w:rsidRPr="00F6301F">
        <w:rPr>
          <w:rFonts w:cstheme="minorHAnsi"/>
        </w:rPr>
        <w:t xml:space="preserve">, then work backwards to understand underlying genetics and inheritance patterns. Each scenario reinforces the link between the central dogma of molecular biology and classical genetic inheritance, rather than treating them separately. </w:t>
      </w:r>
    </w:p>
    <w:p w14:paraId="138EEA46" w14:textId="2E199BE1" w:rsidR="00F6301F" w:rsidRPr="00DD0FDB" w:rsidRDefault="00F6301F" w:rsidP="00F6301F">
      <w:pPr>
        <w:rPr>
          <w:rFonts w:cstheme="minorHAnsi"/>
        </w:rPr>
      </w:pPr>
    </w:p>
    <w:p w14:paraId="237C3B2C" w14:textId="1B92B5D9" w:rsidR="002E4FC8" w:rsidRPr="00DD0FDB" w:rsidRDefault="002E4FC8" w:rsidP="002E4FC8">
      <w:pPr>
        <w:rPr>
          <w:rFonts w:cstheme="minorHAnsi"/>
        </w:rPr>
      </w:pPr>
      <w:r w:rsidRPr="00DD0FDB">
        <w:rPr>
          <w:rFonts w:cstheme="minorHAnsi"/>
        </w:rPr>
        <w:t xml:space="preserve">This set has 3 previously unpublished cases from a larger linked set designed to teach </w:t>
      </w:r>
      <w:r w:rsidRPr="00F6301F">
        <w:rPr>
          <w:rFonts w:cstheme="minorHAnsi"/>
        </w:rPr>
        <w:t>200-level undergraduate genetics</w:t>
      </w:r>
      <w:r w:rsidRPr="00DD0FDB">
        <w:rPr>
          <w:rFonts w:cstheme="minorHAnsi"/>
        </w:rPr>
        <w:t xml:space="preserve"> and molecular biological principles using physical traits and behaviors of dogs. Links to the published cases from the set are in the References section. </w:t>
      </w:r>
    </w:p>
    <w:p w14:paraId="665718B3" w14:textId="365B872F" w:rsidR="002B2A02" w:rsidRPr="00DD0FDB" w:rsidRDefault="002B2A02" w:rsidP="002E4FC8">
      <w:pPr>
        <w:rPr>
          <w:rFonts w:cstheme="minorHAnsi"/>
        </w:rPr>
      </w:pPr>
    </w:p>
    <w:p w14:paraId="412A1983" w14:textId="19CEDB4B" w:rsidR="002B2A02" w:rsidRPr="00DD0FDB" w:rsidRDefault="002B2A02" w:rsidP="002B2A02">
      <w:pPr>
        <w:rPr>
          <w:rFonts w:cstheme="minorHAnsi"/>
          <w:b/>
          <w:bCs/>
        </w:rPr>
      </w:pPr>
      <w:r w:rsidRPr="00DD0FDB">
        <w:rPr>
          <w:rFonts w:cstheme="minorHAnsi"/>
          <w:b/>
          <w:bCs/>
        </w:rPr>
        <w:t xml:space="preserve">Case 1: </w:t>
      </w:r>
      <w:r w:rsidR="004050D1">
        <w:rPr>
          <w:rFonts w:cstheme="minorHAnsi"/>
          <w:b/>
          <w:bCs/>
        </w:rPr>
        <w:t>That’s a Funny Looking Wolf</w:t>
      </w:r>
      <w:r w:rsidRPr="00DD0FDB">
        <w:rPr>
          <w:rFonts w:cstheme="minorHAnsi"/>
          <w:b/>
          <w:bCs/>
        </w:rPr>
        <w:t xml:space="preserve"> </w:t>
      </w:r>
    </w:p>
    <w:p w14:paraId="52555F30" w14:textId="32EDBD87" w:rsidR="002B2A02" w:rsidRPr="00F6301F" w:rsidRDefault="002B2A02" w:rsidP="002B2A02">
      <w:pPr>
        <w:rPr>
          <w:rFonts w:cstheme="minorHAnsi"/>
        </w:rPr>
      </w:pPr>
      <w:r w:rsidRPr="00DD0FDB">
        <w:rPr>
          <w:rFonts w:cstheme="minorHAnsi"/>
        </w:rPr>
        <w:tab/>
      </w:r>
      <w:r w:rsidRPr="00F6301F">
        <w:rPr>
          <w:rFonts w:cstheme="minorHAnsi"/>
        </w:rPr>
        <w:t xml:space="preserve">Why do some dogs have curly coats, and others have straight coats? </w:t>
      </w:r>
    </w:p>
    <w:p w14:paraId="705DEF16" w14:textId="7A28AFB2" w:rsidR="002B2A02" w:rsidRPr="00DD0FDB" w:rsidRDefault="002B2A02" w:rsidP="002E4FC8">
      <w:pPr>
        <w:rPr>
          <w:rFonts w:cstheme="minorHAnsi"/>
        </w:rPr>
      </w:pPr>
    </w:p>
    <w:p w14:paraId="05E935C1" w14:textId="35E23E7A" w:rsidR="002B2A02" w:rsidRPr="00DD0FDB" w:rsidRDefault="002B2A02" w:rsidP="002E4FC8">
      <w:pPr>
        <w:rPr>
          <w:rFonts w:cstheme="minorHAnsi"/>
          <w:b/>
          <w:bCs/>
        </w:rPr>
      </w:pPr>
      <w:r w:rsidRPr="00DD0FDB">
        <w:rPr>
          <w:rFonts w:cstheme="minorHAnsi"/>
          <w:b/>
          <w:bCs/>
        </w:rPr>
        <w:t>Case 2: Ask the Veterinarians</w:t>
      </w:r>
    </w:p>
    <w:p w14:paraId="455C1F47" w14:textId="658CA8C0" w:rsidR="002B2A02" w:rsidRPr="00F6301F" w:rsidRDefault="002B2A02" w:rsidP="002B2A02">
      <w:pPr>
        <w:rPr>
          <w:rFonts w:cstheme="minorHAnsi"/>
        </w:rPr>
      </w:pPr>
      <w:r w:rsidRPr="00DD0FDB">
        <w:rPr>
          <w:rFonts w:cstheme="minorHAnsi"/>
        </w:rPr>
        <w:tab/>
      </w:r>
      <w:r w:rsidRPr="00F6301F">
        <w:rPr>
          <w:rFonts w:cstheme="minorHAnsi"/>
        </w:rPr>
        <w:t xml:space="preserve">How </w:t>
      </w:r>
      <w:r w:rsidRPr="00DD0FDB">
        <w:rPr>
          <w:rFonts w:cstheme="minorHAnsi"/>
        </w:rPr>
        <w:t>are visible physical traits inherited</w:t>
      </w:r>
      <w:r w:rsidRPr="00F6301F">
        <w:rPr>
          <w:rFonts w:cstheme="minorHAnsi"/>
        </w:rPr>
        <w:t xml:space="preserve">? </w:t>
      </w:r>
    </w:p>
    <w:p w14:paraId="2D9D5E69" w14:textId="43839BA5" w:rsidR="002B2A02" w:rsidRPr="00DD0FDB" w:rsidRDefault="002B2A02" w:rsidP="002E4FC8">
      <w:pPr>
        <w:rPr>
          <w:rFonts w:cstheme="minorHAnsi"/>
        </w:rPr>
      </w:pPr>
    </w:p>
    <w:p w14:paraId="718DB62A" w14:textId="44359DB0" w:rsidR="002B2A02" w:rsidRPr="00DD0FDB" w:rsidRDefault="002B2A02" w:rsidP="002B2A02">
      <w:pPr>
        <w:rPr>
          <w:rFonts w:cstheme="minorHAnsi"/>
          <w:b/>
          <w:bCs/>
        </w:rPr>
      </w:pPr>
      <w:r w:rsidRPr="00DD0FDB">
        <w:rPr>
          <w:rFonts w:cstheme="minorHAnsi"/>
          <w:b/>
          <w:bCs/>
        </w:rPr>
        <w:t>Case 3: Dog Domestication &amp; The “Friendly” Genes</w:t>
      </w:r>
    </w:p>
    <w:p w14:paraId="5D63A261" w14:textId="6032BD3E" w:rsidR="002B2A02" w:rsidRPr="00F6301F" w:rsidRDefault="002B2A02" w:rsidP="002B2A02">
      <w:pPr>
        <w:rPr>
          <w:rFonts w:cstheme="minorHAnsi"/>
        </w:rPr>
      </w:pPr>
      <w:r w:rsidRPr="00DD0FDB">
        <w:rPr>
          <w:rFonts w:cstheme="minorHAnsi"/>
        </w:rPr>
        <w:tab/>
      </w:r>
      <w:r w:rsidRPr="00F6301F">
        <w:rPr>
          <w:rFonts w:cstheme="minorHAnsi"/>
        </w:rPr>
        <w:t xml:space="preserve">How can natural or artificial selection for one trait change many traits? </w:t>
      </w:r>
    </w:p>
    <w:p w14:paraId="52593AE7" w14:textId="77777777" w:rsidR="002B2A02" w:rsidRPr="00DD0FDB" w:rsidRDefault="002B2A02" w:rsidP="002B2A02">
      <w:pPr>
        <w:rPr>
          <w:rFonts w:cstheme="minorHAnsi"/>
        </w:rPr>
      </w:pPr>
    </w:p>
    <w:p w14:paraId="6FF6CB77" w14:textId="77777777" w:rsidR="002E4FC8" w:rsidRPr="00DD0FDB" w:rsidRDefault="002E4FC8" w:rsidP="002E4FC8">
      <w:pPr>
        <w:rPr>
          <w:rFonts w:cstheme="minorHAnsi"/>
        </w:rPr>
      </w:pPr>
    </w:p>
    <w:p w14:paraId="518B1C88" w14:textId="77777777" w:rsidR="002B2A02" w:rsidRPr="00DD0FDB" w:rsidRDefault="002B2A02">
      <w:pPr>
        <w:rPr>
          <w:rFonts w:eastAsiaTheme="majorEastAsia" w:cstheme="minorHAnsi"/>
          <w:i/>
          <w:color w:val="3D7590"/>
          <w:sz w:val="28"/>
        </w:rPr>
      </w:pPr>
      <w:r w:rsidRPr="00DD0FDB">
        <w:rPr>
          <w:rFonts w:cstheme="minorHAnsi"/>
        </w:rPr>
        <w:br w:type="page"/>
      </w:r>
    </w:p>
    <w:p w14:paraId="6CBE29E9" w14:textId="4710BBEB" w:rsidR="00F6301F" w:rsidRPr="00DD0FDB" w:rsidRDefault="00F6301F" w:rsidP="002E4FC8">
      <w:pPr>
        <w:pStyle w:val="Heading3"/>
        <w:rPr>
          <w:rFonts w:asciiTheme="minorHAnsi" w:hAnsiTheme="minorHAnsi" w:cstheme="minorHAnsi"/>
        </w:rPr>
      </w:pPr>
      <w:r w:rsidRPr="00DD0FDB">
        <w:rPr>
          <w:rFonts w:asciiTheme="minorHAnsi" w:hAnsiTheme="minorHAnsi" w:cstheme="minorHAnsi"/>
        </w:rPr>
        <w:lastRenderedPageBreak/>
        <w:t xml:space="preserve">Case 1: </w:t>
      </w:r>
      <w:r w:rsidR="00815694" w:rsidRPr="00DD0FDB">
        <w:rPr>
          <w:rFonts w:asciiTheme="minorHAnsi" w:hAnsiTheme="minorHAnsi" w:cstheme="minorHAnsi"/>
        </w:rPr>
        <w:t>That’s a Funny Looking Wolf!</w:t>
      </w:r>
    </w:p>
    <w:p w14:paraId="4BF0A11C" w14:textId="77777777" w:rsidR="008E7265" w:rsidRPr="00DD0FDB" w:rsidRDefault="008E7265" w:rsidP="008E7265">
      <w:pPr>
        <w:pStyle w:val="Heading5"/>
        <w:rPr>
          <w:rFonts w:asciiTheme="minorHAnsi" w:hAnsiTheme="minorHAnsi" w:cstheme="minorHAnsi"/>
        </w:rPr>
      </w:pPr>
      <w:r w:rsidRPr="00DD0FDB">
        <w:rPr>
          <w:rFonts w:asciiTheme="minorHAnsi" w:hAnsiTheme="minorHAnsi" w:cstheme="minorHAnsi"/>
        </w:rPr>
        <w:t>Central Question</w:t>
      </w:r>
      <w:r w:rsidRPr="00DD0FDB">
        <w:rPr>
          <w:rFonts w:asciiTheme="minorHAnsi" w:hAnsiTheme="minorHAnsi" w:cstheme="minorHAnsi"/>
          <w:u w:val="none"/>
        </w:rPr>
        <w:t>:</w:t>
      </w:r>
    </w:p>
    <w:p w14:paraId="565ACF79" w14:textId="078672D9" w:rsidR="00F6301F" w:rsidRPr="00F6301F" w:rsidRDefault="00F6301F" w:rsidP="00F6301F">
      <w:pPr>
        <w:rPr>
          <w:rFonts w:cstheme="minorHAnsi"/>
        </w:rPr>
      </w:pPr>
      <w:r w:rsidRPr="00F6301F">
        <w:rPr>
          <w:rFonts w:cstheme="minorHAnsi"/>
        </w:rPr>
        <w:t xml:space="preserve">Why do some dogs have curly coats, and others have straight coats? </w:t>
      </w:r>
    </w:p>
    <w:p w14:paraId="3F7DEA01" w14:textId="77777777" w:rsidR="002E4FC8" w:rsidRPr="00DD0FDB" w:rsidRDefault="002E4FC8" w:rsidP="00F6301F">
      <w:pPr>
        <w:rPr>
          <w:rFonts w:cstheme="minorHAnsi"/>
        </w:rPr>
      </w:pPr>
    </w:p>
    <w:p w14:paraId="74D62A4C" w14:textId="0663D8B9" w:rsidR="00F6301F" w:rsidRPr="00DD0FDB" w:rsidRDefault="00F6301F" w:rsidP="008E7265">
      <w:pPr>
        <w:pStyle w:val="Heading5"/>
        <w:rPr>
          <w:rFonts w:asciiTheme="minorHAnsi" w:hAnsiTheme="minorHAnsi" w:cstheme="minorHAnsi"/>
          <w:u w:val="none"/>
        </w:rPr>
      </w:pPr>
      <w:r w:rsidRPr="00DD0FDB">
        <w:rPr>
          <w:rFonts w:asciiTheme="minorHAnsi" w:hAnsiTheme="minorHAnsi" w:cstheme="minorHAnsi"/>
        </w:rPr>
        <w:t>Objectives</w:t>
      </w:r>
      <w:r w:rsidRPr="00DD0FDB">
        <w:rPr>
          <w:rFonts w:asciiTheme="minorHAnsi" w:hAnsiTheme="minorHAnsi" w:cstheme="minorHAnsi"/>
          <w:u w:val="none"/>
        </w:rPr>
        <w:t>:</w:t>
      </w:r>
    </w:p>
    <w:p w14:paraId="5721A18A" w14:textId="7C75C01E" w:rsidR="00F6301F" w:rsidRPr="00F6301F" w:rsidRDefault="00F6301F" w:rsidP="00F6301F">
      <w:pPr>
        <w:rPr>
          <w:rFonts w:cstheme="minorHAnsi"/>
        </w:rPr>
      </w:pPr>
      <w:r w:rsidRPr="00F6301F">
        <w:rPr>
          <w:rFonts w:cstheme="minorHAnsi"/>
        </w:rPr>
        <w:t xml:space="preserve">Students will learn </w:t>
      </w:r>
      <w:r w:rsidR="00F17B59" w:rsidRPr="00DD0FDB">
        <w:rPr>
          <w:rFonts w:cstheme="minorHAnsi"/>
        </w:rPr>
        <w:t xml:space="preserve">or deduce </w:t>
      </w:r>
      <w:r w:rsidRPr="00F6301F">
        <w:rPr>
          <w:rFonts w:cstheme="minorHAnsi"/>
        </w:rPr>
        <w:t>that:</w:t>
      </w:r>
    </w:p>
    <w:p w14:paraId="4F327929" w14:textId="77777777" w:rsidR="00F6301F" w:rsidRPr="00F6301F" w:rsidRDefault="00F6301F" w:rsidP="00491D0E">
      <w:pPr>
        <w:numPr>
          <w:ilvl w:val="0"/>
          <w:numId w:val="1"/>
        </w:numPr>
        <w:rPr>
          <w:rFonts w:cstheme="minorHAnsi"/>
        </w:rPr>
      </w:pPr>
      <w:r w:rsidRPr="00F6301F">
        <w:rPr>
          <w:rFonts w:cstheme="minorHAnsi"/>
        </w:rPr>
        <w:t xml:space="preserve">In dogs, the most common phenotype (“wild type”) is a coat with, short straight hair. </w:t>
      </w:r>
    </w:p>
    <w:p w14:paraId="5E5EF0E2" w14:textId="77777777" w:rsidR="00F6301F" w:rsidRPr="00F6301F" w:rsidRDefault="00F6301F" w:rsidP="00491D0E">
      <w:pPr>
        <w:numPr>
          <w:ilvl w:val="0"/>
          <w:numId w:val="1"/>
        </w:numPr>
        <w:rPr>
          <w:rFonts w:cstheme="minorHAnsi"/>
        </w:rPr>
      </w:pPr>
      <w:r w:rsidRPr="00F6301F">
        <w:rPr>
          <w:rFonts w:cstheme="minorHAnsi"/>
        </w:rPr>
        <w:t>Curly hair is due to a mutation that creates a recessive allele.</w:t>
      </w:r>
    </w:p>
    <w:p w14:paraId="7B4C09E1" w14:textId="77777777" w:rsidR="00F6301F" w:rsidRPr="00F6301F" w:rsidRDefault="00F6301F" w:rsidP="00491D0E">
      <w:pPr>
        <w:numPr>
          <w:ilvl w:val="0"/>
          <w:numId w:val="1"/>
        </w:numPr>
        <w:rPr>
          <w:rFonts w:cstheme="minorHAnsi"/>
        </w:rPr>
      </w:pPr>
      <w:r w:rsidRPr="00F6301F">
        <w:rPr>
          <w:rFonts w:cstheme="minorHAnsi"/>
        </w:rPr>
        <w:t>Heterozygous animals still can form normal straight hair.</w:t>
      </w:r>
    </w:p>
    <w:p w14:paraId="0FAA7C78" w14:textId="3EED0644" w:rsidR="008E7265" w:rsidRPr="004050D1" w:rsidRDefault="00F17B59" w:rsidP="00491D0E">
      <w:pPr>
        <w:numPr>
          <w:ilvl w:val="0"/>
          <w:numId w:val="1"/>
        </w:numPr>
        <w:rPr>
          <w:rFonts w:cstheme="minorHAnsi"/>
        </w:rPr>
      </w:pPr>
      <w:r w:rsidRPr="00F6301F">
        <w:rPr>
          <w:rFonts w:cstheme="minorHAnsi"/>
        </w:rPr>
        <w:t xml:space="preserve">Hair is primarily made up of keratin proteins. How keratin protein molecules are arranged determines the structure of the hair (straight, wiry, curly.) </w:t>
      </w:r>
    </w:p>
    <w:p w14:paraId="2F23FFA4" w14:textId="15058420" w:rsidR="00F6301F" w:rsidRPr="00F6301F" w:rsidRDefault="00F6301F" w:rsidP="00F6301F">
      <w:pPr>
        <w:rPr>
          <w:rFonts w:cstheme="minorHAnsi"/>
        </w:rPr>
      </w:pPr>
      <w:r w:rsidRPr="00F6301F">
        <w:rPr>
          <w:rFonts w:cstheme="minorHAnsi"/>
        </w:rPr>
        <w:t>Advanced students who go deeper into this scenario will learn:</w:t>
      </w:r>
    </w:p>
    <w:p w14:paraId="1312F6A5" w14:textId="77777777" w:rsidR="00F6301F" w:rsidRPr="00F6301F" w:rsidRDefault="00F6301F" w:rsidP="00491D0E">
      <w:pPr>
        <w:numPr>
          <w:ilvl w:val="0"/>
          <w:numId w:val="1"/>
        </w:numPr>
        <w:rPr>
          <w:rFonts w:cstheme="minorHAnsi"/>
        </w:rPr>
      </w:pPr>
      <w:r w:rsidRPr="00F6301F">
        <w:rPr>
          <w:rFonts w:cstheme="minorHAnsi"/>
        </w:rPr>
        <w:t xml:space="preserve">A specific 1 bp mutation in the </w:t>
      </w:r>
      <w:r w:rsidRPr="00F6301F">
        <w:rPr>
          <w:rFonts w:cstheme="minorHAnsi"/>
          <w:i/>
        </w:rPr>
        <w:t>KRT71</w:t>
      </w:r>
      <w:r w:rsidRPr="00F6301F">
        <w:rPr>
          <w:rFonts w:cstheme="minorHAnsi"/>
        </w:rPr>
        <w:t xml:space="preserve"> keratin gene changes how the protein arranges, and so how the hair grows. </w:t>
      </w:r>
    </w:p>
    <w:p w14:paraId="598CD708" w14:textId="1484523F" w:rsidR="00F6301F" w:rsidRPr="00DD0FDB" w:rsidRDefault="00F6301F" w:rsidP="00F6301F">
      <w:pPr>
        <w:rPr>
          <w:rFonts w:cstheme="minorHAnsi"/>
        </w:rPr>
      </w:pPr>
    </w:p>
    <w:p w14:paraId="3986EDF2" w14:textId="5E0DE0C4" w:rsidR="00114676" w:rsidRPr="00DD0FDB" w:rsidRDefault="00114676" w:rsidP="00114676">
      <w:pPr>
        <w:pStyle w:val="Heading5"/>
        <w:rPr>
          <w:rFonts w:asciiTheme="minorHAnsi" w:hAnsiTheme="minorHAnsi" w:cstheme="minorHAnsi"/>
          <w:u w:val="none"/>
        </w:rPr>
      </w:pPr>
      <w:r w:rsidRPr="00DD0FDB">
        <w:rPr>
          <w:rFonts w:asciiTheme="minorHAnsi" w:hAnsiTheme="minorHAnsi" w:cstheme="minorHAnsi"/>
        </w:rPr>
        <w:t>Potential Pre-Case Questions</w:t>
      </w:r>
      <w:r w:rsidRPr="00DD0FDB">
        <w:rPr>
          <w:rFonts w:asciiTheme="minorHAnsi" w:hAnsiTheme="minorHAnsi" w:cstheme="minorHAnsi"/>
          <w:u w:val="none"/>
        </w:rPr>
        <w:t>:</w:t>
      </w:r>
    </w:p>
    <w:p w14:paraId="08998FA6" w14:textId="77777777" w:rsidR="00114676" w:rsidRPr="00DD0FDB" w:rsidRDefault="00114676" w:rsidP="00114676">
      <w:pPr>
        <w:rPr>
          <w:rFonts w:cstheme="minorHAnsi"/>
        </w:rPr>
      </w:pPr>
      <w:r w:rsidRPr="00DD0FDB">
        <w:rPr>
          <w:rFonts w:cstheme="minorHAnsi"/>
        </w:rPr>
        <w:t>These can be a formal pre-class assignment, or the instructor can ask them as they introduce the case.</w:t>
      </w:r>
    </w:p>
    <w:p w14:paraId="5C237430" w14:textId="77777777" w:rsidR="00114676" w:rsidRPr="00DD0FDB" w:rsidRDefault="00114676" w:rsidP="00114676">
      <w:pPr>
        <w:rPr>
          <w:rFonts w:cstheme="minorHAnsi"/>
        </w:rPr>
      </w:pPr>
    </w:p>
    <w:p w14:paraId="30C5B2D3" w14:textId="27CB8D90" w:rsidR="00114676" w:rsidRPr="00DD0FDB" w:rsidRDefault="00114676" w:rsidP="00491D0E">
      <w:pPr>
        <w:numPr>
          <w:ilvl w:val="0"/>
          <w:numId w:val="2"/>
        </w:numPr>
        <w:rPr>
          <w:rFonts w:cstheme="minorHAnsi"/>
        </w:rPr>
      </w:pPr>
      <w:r w:rsidRPr="00F6301F">
        <w:rPr>
          <w:rFonts w:cstheme="minorHAnsi"/>
        </w:rPr>
        <w:t xml:space="preserve">What is hair made up of? </w:t>
      </w:r>
    </w:p>
    <w:p w14:paraId="4702A341" w14:textId="2A90F60D" w:rsidR="00EB756D" w:rsidRPr="00F6301F" w:rsidRDefault="00EB756D" w:rsidP="00491D0E">
      <w:pPr>
        <w:numPr>
          <w:ilvl w:val="0"/>
          <w:numId w:val="2"/>
        </w:numPr>
        <w:rPr>
          <w:rFonts w:cstheme="minorHAnsi"/>
        </w:rPr>
      </w:pPr>
      <w:r w:rsidRPr="00F6301F">
        <w:rPr>
          <w:rFonts w:cstheme="minorHAnsi"/>
        </w:rPr>
        <w:t>What is keratin?</w:t>
      </w:r>
      <w:r w:rsidRPr="00DD0FDB">
        <w:rPr>
          <w:rFonts w:cstheme="minorHAnsi"/>
        </w:rPr>
        <w:t xml:space="preserve"> </w:t>
      </w:r>
      <w:r w:rsidRPr="00F6301F">
        <w:rPr>
          <w:rFonts w:cstheme="minorHAnsi"/>
        </w:rPr>
        <w:t>How is keratin structured?</w:t>
      </w:r>
    </w:p>
    <w:p w14:paraId="639F417F" w14:textId="06738C06" w:rsidR="00114676" w:rsidRPr="00F6301F" w:rsidRDefault="00EB756D" w:rsidP="00491D0E">
      <w:pPr>
        <w:numPr>
          <w:ilvl w:val="0"/>
          <w:numId w:val="2"/>
        </w:numPr>
        <w:rPr>
          <w:rFonts w:cstheme="minorHAnsi"/>
        </w:rPr>
      </w:pPr>
      <w:r w:rsidRPr="00DD0FDB">
        <w:rPr>
          <w:rFonts w:cstheme="minorHAnsi"/>
        </w:rPr>
        <w:t>How does a perm change a person’s hair from straight to curly? Why might</w:t>
      </w:r>
      <w:r w:rsidR="00114676" w:rsidRPr="00F6301F">
        <w:rPr>
          <w:rFonts w:cstheme="minorHAnsi"/>
        </w:rPr>
        <w:t xml:space="preserve"> hair </w:t>
      </w:r>
      <w:r w:rsidRPr="00DD0FDB">
        <w:rPr>
          <w:rFonts w:cstheme="minorHAnsi"/>
        </w:rPr>
        <w:t>become</w:t>
      </w:r>
      <w:r w:rsidR="00114676" w:rsidRPr="00F6301F">
        <w:rPr>
          <w:rFonts w:cstheme="minorHAnsi"/>
        </w:rPr>
        <w:t xml:space="preserve"> curly NATURALLY?</w:t>
      </w:r>
    </w:p>
    <w:p w14:paraId="5A3A3FCD" w14:textId="7E628BDF" w:rsidR="00A8132F" w:rsidRPr="00DD0FDB" w:rsidRDefault="00A8132F" w:rsidP="00491D0E">
      <w:pPr>
        <w:numPr>
          <w:ilvl w:val="0"/>
          <w:numId w:val="2"/>
        </w:numPr>
        <w:rPr>
          <w:rFonts w:cstheme="minorHAnsi"/>
        </w:rPr>
      </w:pPr>
      <w:r w:rsidRPr="00F6301F">
        <w:rPr>
          <w:rFonts w:cstheme="minorHAnsi"/>
        </w:rPr>
        <w:t>Given what it is made of, why do you think some animals have coat hair</w:t>
      </w:r>
      <w:r w:rsidRPr="00DD0FDB">
        <w:rPr>
          <w:rFonts w:cstheme="minorHAnsi"/>
        </w:rPr>
        <w:t xml:space="preserve"> that</w:t>
      </w:r>
      <w:r w:rsidRPr="00F6301F">
        <w:rPr>
          <w:rFonts w:cstheme="minorHAnsi"/>
        </w:rPr>
        <w:t xml:space="preserve"> is straight vs. curly? Long vs. short? Thick and wiry vs. thin and soft?</w:t>
      </w:r>
      <w:r w:rsidRPr="00DD0FDB">
        <w:rPr>
          <w:rFonts w:cstheme="minorHAnsi"/>
        </w:rPr>
        <w:t xml:space="preserve"> </w:t>
      </w:r>
      <w:r w:rsidRPr="00F6301F">
        <w:rPr>
          <w:rFonts w:cstheme="minorHAnsi"/>
        </w:rPr>
        <w:t xml:space="preserve">How </w:t>
      </w:r>
      <w:r w:rsidRPr="00DD0FDB">
        <w:rPr>
          <w:rFonts w:cstheme="minorHAnsi"/>
        </w:rPr>
        <w:t>could you confirm your hypotheses</w:t>
      </w:r>
      <w:r w:rsidRPr="00F6301F">
        <w:rPr>
          <w:rFonts w:cstheme="minorHAnsi"/>
        </w:rPr>
        <w:t>?</w:t>
      </w:r>
    </w:p>
    <w:p w14:paraId="6FA09514" w14:textId="77777777" w:rsidR="00114676" w:rsidRPr="00F6301F" w:rsidRDefault="00114676" w:rsidP="00114676">
      <w:pPr>
        <w:rPr>
          <w:rFonts w:cstheme="minorHAnsi"/>
        </w:rPr>
      </w:pPr>
    </w:p>
    <w:p w14:paraId="0890CF7E" w14:textId="2E301184" w:rsidR="00F22759" w:rsidRPr="00DD0FDB" w:rsidRDefault="00F22759" w:rsidP="00F22759">
      <w:pPr>
        <w:pStyle w:val="Heading5"/>
        <w:rPr>
          <w:rFonts w:asciiTheme="minorHAnsi" w:hAnsiTheme="minorHAnsi" w:cstheme="minorHAnsi"/>
          <w:u w:val="none"/>
        </w:rPr>
      </w:pPr>
      <w:r w:rsidRPr="00DD0FDB">
        <w:rPr>
          <w:rFonts w:asciiTheme="minorHAnsi" w:hAnsiTheme="minorHAnsi" w:cstheme="minorHAnsi"/>
        </w:rPr>
        <w:t xml:space="preserve">Case Page </w:t>
      </w:r>
      <w:r w:rsidR="00F17B59" w:rsidRPr="00DD0FDB">
        <w:rPr>
          <w:rFonts w:asciiTheme="minorHAnsi" w:hAnsiTheme="minorHAnsi" w:cstheme="minorHAnsi"/>
        </w:rPr>
        <w:t>1</w:t>
      </w:r>
      <w:r w:rsidRPr="00DD0FDB">
        <w:rPr>
          <w:rFonts w:asciiTheme="minorHAnsi" w:hAnsiTheme="minorHAnsi" w:cstheme="minorHAnsi"/>
          <w:u w:val="none"/>
        </w:rPr>
        <w:t>:</w:t>
      </w:r>
    </w:p>
    <w:p w14:paraId="3AD317A3" w14:textId="4838A45C" w:rsidR="002B2A02" w:rsidRPr="00DD0FDB" w:rsidRDefault="002B2A02" w:rsidP="00F6301F">
      <w:pPr>
        <w:rPr>
          <w:rFonts w:cstheme="minorHAnsi"/>
        </w:rPr>
      </w:pPr>
    </w:p>
    <w:p w14:paraId="78EDE0DA" w14:textId="77777777" w:rsidR="001A271C" w:rsidRPr="00DD0FDB" w:rsidRDefault="00C646AD" w:rsidP="00F6301F">
      <w:pPr>
        <w:rPr>
          <w:rFonts w:cstheme="minorHAnsi"/>
        </w:rPr>
      </w:pPr>
      <w:r w:rsidRPr="00DD0FDB">
        <w:rPr>
          <w:rFonts w:cstheme="minorHAnsi"/>
        </w:rPr>
        <w:t xml:space="preserve">Modern dogs are domesticated descendants of Eurasian wolves. </w:t>
      </w:r>
      <w:r w:rsidR="003F58C1" w:rsidRPr="00DD0FDB">
        <w:rPr>
          <w:rFonts w:cstheme="minorHAnsi"/>
        </w:rPr>
        <w:t>E</w:t>
      </w:r>
      <w:r w:rsidRPr="00DD0FDB">
        <w:rPr>
          <w:rFonts w:cstheme="minorHAnsi"/>
        </w:rPr>
        <w:t>xact</w:t>
      </w:r>
      <w:r w:rsidR="003F58C1" w:rsidRPr="00DD0FDB">
        <w:rPr>
          <w:rFonts w:cstheme="minorHAnsi"/>
        </w:rPr>
        <w:t>ly where</w:t>
      </w:r>
      <w:r w:rsidRPr="00DD0FDB">
        <w:rPr>
          <w:rFonts w:cstheme="minorHAnsi"/>
        </w:rPr>
        <w:t xml:space="preserve"> and how this happened is an ongoing debate. What is clear though is that dogs have changed a LOT since separating from the wolves. Look at the three photos </w:t>
      </w:r>
      <w:r w:rsidR="001A271C" w:rsidRPr="00DD0FDB">
        <w:rPr>
          <w:rFonts w:cstheme="minorHAnsi"/>
        </w:rPr>
        <w:t xml:space="preserve">on the next page. </w:t>
      </w:r>
    </w:p>
    <w:p w14:paraId="40062F9E" w14:textId="35509C26" w:rsidR="00C646AD" w:rsidRPr="00DD0FDB" w:rsidRDefault="00C646AD" w:rsidP="00F6301F">
      <w:pPr>
        <w:rPr>
          <w:rFonts w:cstheme="minorHAnsi"/>
        </w:rPr>
      </w:pPr>
    </w:p>
    <w:p w14:paraId="35E0E372" w14:textId="7DD7EFCA" w:rsidR="00371C76" w:rsidRPr="004050D1" w:rsidRDefault="00371C76" w:rsidP="00491D0E">
      <w:pPr>
        <w:numPr>
          <w:ilvl w:val="0"/>
          <w:numId w:val="13"/>
        </w:numPr>
        <w:ind w:left="720"/>
        <w:rPr>
          <w:rFonts w:cstheme="minorHAnsi"/>
          <w:b/>
          <w:bCs/>
        </w:rPr>
      </w:pPr>
      <w:r w:rsidRPr="004050D1">
        <w:rPr>
          <w:rFonts w:cstheme="minorHAnsi"/>
          <w:b/>
          <w:bCs/>
        </w:rPr>
        <w:t xml:space="preserve">What are the physical similarities and differences between wolves and the two dog breeds shown? </w:t>
      </w:r>
    </w:p>
    <w:p w14:paraId="0B055154" w14:textId="77777777" w:rsidR="00371C76" w:rsidRPr="004050D1" w:rsidRDefault="00371C76" w:rsidP="00371C76">
      <w:pPr>
        <w:rPr>
          <w:rFonts w:cstheme="minorHAnsi"/>
          <w:b/>
          <w:bCs/>
        </w:rPr>
      </w:pPr>
    </w:p>
    <w:p w14:paraId="660DB3D8" w14:textId="4ED4DB04" w:rsidR="00371C76" w:rsidRPr="004050D1" w:rsidRDefault="00371C76" w:rsidP="00491D0E">
      <w:pPr>
        <w:numPr>
          <w:ilvl w:val="0"/>
          <w:numId w:val="13"/>
        </w:numPr>
        <w:ind w:left="720"/>
        <w:rPr>
          <w:rFonts w:cstheme="minorHAnsi"/>
          <w:b/>
          <w:bCs/>
        </w:rPr>
      </w:pPr>
      <w:r w:rsidRPr="004050D1">
        <w:rPr>
          <w:rFonts w:cstheme="minorHAnsi"/>
          <w:b/>
          <w:bCs/>
        </w:rPr>
        <w:t xml:space="preserve">Which of </w:t>
      </w:r>
      <w:r w:rsidR="00A7018A" w:rsidRPr="004050D1">
        <w:rPr>
          <w:rFonts w:cstheme="minorHAnsi"/>
          <w:b/>
          <w:bCs/>
        </w:rPr>
        <w:t>the</w:t>
      </w:r>
      <w:r w:rsidRPr="004050D1">
        <w:rPr>
          <w:rFonts w:cstheme="minorHAnsi"/>
          <w:b/>
          <w:bCs/>
        </w:rPr>
        <w:t xml:space="preserve"> differences </w:t>
      </w:r>
      <w:r w:rsidR="00A7018A" w:rsidRPr="004050D1">
        <w:rPr>
          <w:rFonts w:cstheme="minorHAnsi"/>
          <w:b/>
          <w:bCs/>
        </w:rPr>
        <w:t xml:space="preserve">you identified </w:t>
      </w:r>
      <w:r w:rsidRPr="004050D1">
        <w:rPr>
          <w:rFonts w:cstheme="minorHAnsi"/>
          <w:b/>
          <w:bCs/>
        </w:rPr>
        <w:t>are genetically controlled? Which are not?</w:t>
      </w:r>
    </w:p>
    <w:p w14:paraId="7083297B" w14:textId="77777777" w:rsidR="00371C76" w:rsidRPr="00DD0FDB" w:rsidRDefault="00371C76" w:rsidP="00F6301F">
      <w:pPr>
        <w:rPr>
          <w:rFonts w:cstheme="minorHAnsi"/>
        </w:rPr>
      </w:pPr>
    </w:p>
    <w:p w14:paraId="707DEC87" w14:textId="0C0ABBB7" w:rsidR="001A271C" w:rsidRPr="00DD0FDB" w:rsidRDefault="001A271C">
      <w:pPr>
        <w:rPr>
          <w:rFonts w:cstheme="minorHAnsi"/>
        </w:rPr>
      </w:pPr>
      <w:r w:rsidRPr="00DD0FDB">
        <w:rPr>
          <w:rFonts w:cstheme="minorHAnsi"/>
        </w:rPr>
        <w:br w:type="page"/>
      </w:r>
    </w:p>
    <w:p w14:paraId="12D01A93" w14:textId="77777777" w:rsidR="00C646AD" w:rsidRPr="00DD0FDB" w:rsidRDefault="00C646AD" w:rsidP="00F6301F">
      <w:pPr>
        <w:rPr>
          <w:rFonts w:cstheme="minorHAnsi"/>
        </w:rPr>
      </w:pPr>
    </w:p>
    <w:tbl>
      <w:tblPr>
        <w:tblStyle w:val="TableGrid"/>
        <w:tblW w:w="0" w:type="auto"/>
        <w:tblLook w:val="04A0" w:firstRow="1" w:lastRow="0" w:firstColumn="1" w:lastColumn="0" w:noHBand="0" w:noVBand="1"/>
      </w:tblPr>
      <w:tblGrid>
        <w:gridCol w:w="3955"/>
        <w:gridCol w:w="5395"/>
      </w:tblGrid>
      <w:tr w:rsidR="001A271C" w:rsidRPr="00DD0FDB" w14:paraId="3C97D6B5" w14:textId="77777777" w:rsidTr="001A271C">
        <w:trPr>
          <w:trHeight w:val="512"/>
        </w:trPr>
        <w:tc>
          <w:tcPr>
            <w:tcW w:w="9350" w:type="dxa"/>
            <w:gridSpan w:val="2"/>
            <w:vAlign w:val="center"/>
          </w:tcPr>
          <w:p w14:paraId="792B0AF5" w14:textId="4B59C6AB" w:rsidR="001A271C" w:rsidRPr="00DD0FDB" w:rsidRDefault="001A271C" w:rsidP="001A271C">
            <w:pPr>
              <w:jc w:val="center"/>
              <w:rPr>
                <w:rFonts w:cstheme="minorHAnsi"/>
              </w:rPr>
            </w:pPr>
            <w:r w:rsidRPr="00DD0FDB">
              <w:rPr>
                <w:rFonts w:cstheme="minorHAnsi"/>
              </w:rPr>
              <w:t>Northern European Wolf</w:t>
            </w:r>
          </w:p>
        </w:tc>
      </w:tr>
      <w:tr w:rsidR="001A271C" w:rsidRPr="00DD0FDB" w14:paraId="2057E7F1" w14:textId="77777777" w:rsidTr="003F0EDA">
        <w:trPr>
          <w:trHeight w:val="3230"/>
        </w:trPr>
        <w:tc>
          <w:tcPr>
            <w:tcW w:w="9350" w:type="dxa"/>
            <w:gridSpan w:val="2"/>
            <w:vAlign w:val="center"/>
          </w:tcPr>
          <w:p w14:paraId="3E61048F" w14:textId="4A752C4E" w:rsidR="001A271C" w:rsidRPr="00DD0FDB" w:rsidRDefault="001A271C" w:rsidP="003F0EDA">
            <w:pPr>
              <w:jc w:val="center"/>
              <w:rPr>
                <w:rFonts w:cstheme="minorHAnsi"/>
              </w:rPr>
            </w:pPr>
            <w:r w:rsidRPr="00DD0FDB">
              <w:rPr>
                <w:rFonts w:cstheme="minorHAnsi"/>
                <w:noProof/>
              </w:rPr>
              <w:drawing>
                <wp:inline distT="0" distB="0" distL="0" distR="0" wp14:anchorId="69BA616F" wp14:editId="1D85DD6A">
                  <wp:extent cx="2528515" cy="19603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stretch>
                            <a:fillRect/>
                          </a:stretch>
                        </pic:blipFill>
                        <pic:spPr>
                          <a:xfrm>
                            <a:off x="0" y="0"/>
                            <a:ext cx="2533999" cy="1964562"/>
                          </a:xfrm>
                          <a:prstGeom prst="rect">
                            <a:avLst/>
                          </a:prstGeom>
                        </pic:spPr>
                      </pic:pic>
                    </a:graphicData>
                  </a:graphic>
                </wp:inline>
              </w:drawing>
            </w:r>
          </w:p>
        </w:tc>
      </w:tr>
      <w:tr w:rsidR="001A271C" w:rsidRPr="00DD0FDB" w14:paraId="68FC6739" w14:textId="77777777" w:rsidTr="001A271C">
        <w:trPr>
          <w:trHeight w:val="584"/>
        </w:trPr>
        <w:tc>
          <w:tcPr>
            <w:tcW w:w="3955" w:type="dxa"/>
            <w:vAlign w:val="center"/>
          </w:tcPr>
          <w:p w14:paraId="4A49AF32" w14:textId="0F757853" w:rsidR="001A271C" w:rsidRPr="00DD0FDB" w:rsidRDefault="001A271C" w:rsidP="001A271C">
            <w:pPr>
              <w:jc w:val="center"/>
              <w:rPr>
                <w:rFonts w:cstheme="minorHAnsi"/>
                <w:noProof/>
              </w:rPr>
            </w:pPr>
            <w:r w:rsidRPr="00DD0FDB">
              <w:rPr>
                <w:rFonts w:cstheme="minorHAnsi"/>
              </w:rPr>
              <w:t>Komondor (Hungarian herding dog)</w:t>
            </w:r>
          </w:p>
        </w:tc>
        <w:tc>
          <w:tcPr>
            <w:tcW w:w="5395" w:type="dxa"/>
            <w:vAlign w:val="center"/>
          </w:tcPr>
          <w:p w14:paraId="07D2F4E6" w14:textId="1A97AF4D" w:rsidR="001A271C" w:rsidRPr="00DD0FDB" w:rsidRDefault="001A271C" w:rsidP="001A271C">
            <w:pPr>
              <w:jc w:val="center"/>
              <w:rPr>
                <w:rFonts w:cstheme="minorHAnsi"/>
              </w:rPr>
            </w:pPr>
            <w:r w:rsidRPr="00DD0FDB">
              <w:rPr>
                <w:rFonts w:cstheme="minorHAnsi"/>
              </w:rPr>
              <w:t>Curly-coated retriever</w:t>
            </w:r>
          </w:p>
        </w:tc>
      </w:tr>
      <w:tr w:rsidR="001A271C" w:rsidRPr="00DD0FDB" w14:paraId="4ED996C8" w14:textId="77777777" w:rsidTr="003F0EDA">
        <w:trPr>
          <w:trHeight w:val="3599"/>
        </w:trPr>
        <w:tc>
          <w:tcPr>
            <w:tcW w:w="3955" w:type="dxa"/>
            <w:vAlign w:val="center"/>
          </w:tcPr>
          <w:p w14:paraId="040BF713" w14:textId="69FC2897" w:rsidR="001A271C" w:rsidRPr="00DD0FDB" w:rsidRDefault="001A271C" w:rsidP="003F0EDA">
            <w:pPr>
              <w:jc w:val="center"/>
              <w:rPr>
                <w:rFonts w:cstheme="minorHAnsi"/>
                <w:noProof/>
              </w:rPr>
            </w:pPr>
            <w:r w:rsidRPr="00DD0FDB">
              <w:rPr>
                <w:rFonts w:cstheme="minorHAnsi"/>
                <w:noProof/>
              </w:rPr>
              <w:drawing>
                <wp:inline distT="0" distB="0" distL="0" distR="0" wp14:anchorId="09AE23AB" wp14:editId="789B166F">
                  <wp:extent cx="2044700" cy="2171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stretch>
                            <a:fillRect/>
                          </a:stretch>
                        </pic:blipFill>
                        <pic:spPr>
                          <a:xfrm>
                            <a:off x="0" y="0"/>
                            <a:ext cx="2044700" cy="2171700"/>
                          </a:xfrm>
                          <a:prstGeom prst="rect">
                            <a:avLst/>
                          </a:prstGeom>
                        </pic:spPr>
                      </pic:pic>
                    </a:graphicData>
                  </a:graphic>
                </wp:inline>
              </w:drawing>
            </w:r>
          </w:p>
        </w:tc>
        <w:tc>
          <w:tcPr>
            <w:tcW w:w="5395" w:type="dxa"/>
            <w:vAlign w:val="center"/>
          </w:tcPr>
          <w:p w14:paraId="5A12462E" w14:textId="4171B3AF" w:rsidR="001A271C" w:rsidRPr="00DD0FDB" w:rsidRDefault="001A271C" w:rsidP="003F0EDA">
            <w:pPr>
              <w:jc w:val="center"/>
              <w:rPr>
                <w:rFonts w:cstheme="minorHAnsi"/>
                <w:noProof/>
              </w:rPr>
            </w:pPr>
            <w:r w:rsidRPr="00DD0FDB">
              <w:rPr>
                <w:rFonts w:cstheme="minorHAnsi"/>
                <w:noProof/>
              </w:rPr>
              <w:drawing>
                <wp:inline distT="0" distB="0" distL="0" distR="0" wp14:anchorId="42072461" wp14:editId="6847EB14">
                  <wp:extent cx="3021496" cy="2143154"/>
                  <wp:effectExtent l="0" t="0" r="127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stretch>
                            <a:fillRect/>
                          </a:stretch>
                        </pic:blipFill>
                        <pic:spPr>
                          <a:xfrm>
                            <a:off x="0" y="0"/>
                            <a:ext cx="3048590" cy="2162372"/>
                          </a:xfrm>
                          <a:prstGeom prst="rect">
                            <a:avLst/>
                          </a:prstGeom>
                        </pic:spPr>
                      </pic:pic>
                    </a:graphicData>
                  </a:graphic>
                </wp:inline>
              </w:drawing>
            </w:r>
          </w:p>
        </w:tc>
      </w:tr>
    </w:tbl>
    <w:p w14:paraId="4141B203" w14:textId="482CCA74" w:rsidR="00C646AD" w:rsidRPr="00DD0FDB" w:rsidRDefault="00C646AD" w:rsidP="00F6301F">
      <w:pPr>
        <w:rPr>
          <w:rFonts w:cstheme="minorHAnsi"/>
        </w:rPr>
      </w:pPr>
    </w:p>
    <w:p w14:paraId="540DB93F" w14:textId="0B3834F8" w:rsidR="003F0EDA" w:rsidRPr="00DD0FDB" w:rsidRDefault="003F0EDA">
      <w:pPr>
        <w:rPr>
          <w:rFonts w:eastAsiaTheme="majorEastAsia" w:cstheme="minorHAnsi"/>
          <w:color w:val="000000" w:themeColor="text1"/>
          <w:u w:val="single"/>
        </w:rPr>
      </w:pPr>
    </w:p>
    <w:p w14:paraId="11D36188" w14:textId="68104AAD" w:rsidR="00F17B59" w:rsidRPr="00DD0FDB" w:rsidRDefault="00F17B59" w:rsidP="00F17B59">
      <w:pPr>
        <w:pStyle w:val="Heading5"/>
        <w:rPr>
          <w:rFonts w:asciiTheme="minorHAnsi" w:hAnsiTheme="minorHAnsi" w:cstheme="minorHAnsi"/>
          <w:u w:val="none"/>
        </w:rPr>
      </w:pPr>
      <w:r w:rsidRPr="00DD0FDB">
        <w:rPr>
          <w:rFonts w:asciiTheme="minorHAnsi" w:hAnsiTheme="minorHAnsi" w:cstheme="minorHAnsi"/>
        </w:rPr>
        <w:t>Case Page 2</w:t>
      </w:r>
      <w:r w:rsidRPr="00DD0FDB">
        <w:rPr>
          <w:rFonts w:asciiTheme="minorHAnsi" w:hAnsiTheme="minorHAnsi" w:cstheme="minorHAnsi"/>
          <w:u w:val="none"/>
        </w:rPr>
        <w:t>:</w:t>
      </w:r>
    </w:p>
    <w:p w14:paraId="7551540D" w14:textId="59B04671" w:rsidR="00F17B59" w:rsidRPr="00DD0FDB" w:rsidRDefault="00F17B59" w:rsidP="00F17B59">
      <w:pPr>
        <w:rPr>
          <w:rFonts w:cstheme="minorHAnsi"/>
        </w:rPr>
      </w:pPr>
    </w:p>
    <w:p w14:paraId="679A2D4D" w14:textId="030139F4" w:rsidR="00701048" w:rsidRPr="00DD0FDB" w:rsidRDefault="003F0EDA" w:rsidP="003F0EDA">
      <w:pPr>
        <w:rPr>
          <w:rFonts w:cstheme="minorHAnsi"/>
        </w:rPr>
      </w:pPr>
      <w:r w:rsidRPr="00DD0FDB">
        <w:rPr>
          <w:rFonts w:cstheme="minorHAnsi"/>
        </w:rPr>
        <w:t xml:space="preserve">Two </w:t>
      </w:r>
      <w:r w:rsidR="00864060" w:rsidRPr="00DD0FDB">
        <w:rPr>
          <w:rFonts w:cstheme="minorHAnsi"/>
        </w:rPr>
        <w:t>physical</w:t>
      </w:r>
      <w:r w:rsidRPr="00DD0FDB">
        <w:rPr>
          <w:rFonts w:cstheme="minorHAnsi"/>
        </w:rPr>
        <w:t xml:space="preserve"> differences between wolves and dogs are the length of their coat and whether the hair is straight or curly. </w:t>
      </w:r>
      <w:r w:rsidR="00701048" w:rsidRPr="00DD0FDB">
        <w:rPr>
          <w:rFonts w:cstheme="minorHAnsi"/>
        </w:rPr>
        <w:t xml:space="preserve">What we </w:t>
      </w:r>
      <w:r w:rsidR="00F74DEC" w:rsidRPr="00DD0FDB">
        <w:rPr>
          <w:rFonts w:cstheme="minorHAnsi"/>
        </w:rPr>
        <w:t xml:space="preserve">want to </w:t>
      </w:r>
      <w:r w:rsidR="00864060" w:rsidRPr="00DD0FDB">
        <w:rPr>
          <w:rFonts w:cstheme="minorHAnsi"/>
        </w:rPr>
        <w:t>know</w:t>
      </w:r>
      <w:r w:rsidR="00F74DEC" w:rsidRPr="00DD0FDB">
        <w:rPr>
          <w:rFonts w:cstheme="minorHAnsi"/>
        </w:rPr>
        <w:t xml:space="preserve"> is whether </w:t>
      </w:r>
      <w:r w:rsidR="00701048" w:rsidRPr="00DD0FDB">
        <w:rPr>
          <w:rFonts w:cstheme="minorHAnsi"/>
        </w:rPr>
        <w:t xml:space="preserve">coat length and curliness are genetically controlled, and if </w:t>
      </w:r>
      <w:r w:rsidR="00F74DEC" w:rsidRPr="00DD0FDB">
        <w:rPr>
          <w:rFonts w:cstheme="minorHAnsi"/>
        </w:rPr>
        <w:t>the latter</w:t>
      </w:r>
      <w:r w:rsidR="00701048" w:rsidRPr="00DD0FDB">
        <w:rPr>
          <w:rFonts w:cstheme="minorHAnsi"/>
        </w:rPr>
        <w:t xml:space="preserve">, how the two phenotypes are inherited. </w:t>
      </w:r>
    </w:p>
    <w:p w14:paraId="52842C44" w14:textId="77777777" w:rsidR="00701048" w:rsidRPr="00DD0FDB" w:rsidRDefault="00701048" w:rsidP="003F0EDA">
      <w:pPr>
        <w:rPr>
          <w:rFonts w:cstheme="minorHAnsi"/>
        </w:rPr>
      </w:pPr>
    </w:p>
    <w:p w14:paraId="2B120CD7" w14:textId="79E53109" w:rsidR="00F74DEC" w:rsidRPr="00DD0FDB" w:rsidRDefault="00701048" w:rsidP="003F0EDA">
      <w:pPr>
        <w:rPr>
          <w:rFonts w:cstheme="minorHAnsi"/>
        </w:rPr>
      </w:pPr>
      <w:r w:rsidRPr="00DD0FDB">
        <w:rPr>
          <w:rFonts w:cstheme="minorHAnsi"/>
        </w:rPr>
        <w:t xml:space="preserve">Wolves, </w:t>
      </w:r>
      <w:r w:rsidR="004050D1">
        <w:rPr>
          <w:rFonts w:cstheme="minorHAnsi"/>
        </w:rPr>
        <w:t>K</w:t>
      </w:r>
      <w:r w:rsidRPr="00DD0FDB">
        <w:rPr>
          <w:rFonts w:cstheme="minorHAnsi"/>
        </w:rPr>
        <w:t>omondors, and curly-coated retrievers are all “true-breeding,” meaning that</w:t>
      </w:r>
      <w:r w:rsidR="002F2C5F" w:rsidRPr="00DD0FDB">
        <w:rPr>
          <w:rFonts w:cstheme="minorHAnsi"/>
        </w:rPr>
        <w:t xml:space="preserve"> they are isolated reproductively from each other, and that</w:t>
      </w:r>
      <w:r w:rsidRPr="00DD0FDB">
        <w:rPr>
          <w:rFonts w:cstheme="minorHAnsi"/>
        </w:rPr>
        <w:t xml:space="preserve"> most of the genes are “fixed</w:t>
      </w:r>
      <w:r w:rsidR="002F2C5F" w:rsidRPr="00DD0FDB">
        <w:rPr>
          <w:rFonts w:cstheme="minorHAnsi"/>
        </w:rPr>
        <w:t>.</w:t>
      </w:r>
      <w:r w:rsidRPr="00DD0FDB">
        <w:rPr>
          <w:rFonts w:cstheme="minorHAnsi"/>
        </w:rPr>
        <w:t>”</w:t>
      </w:r>
      <w:r w:rsidR="002F2C5F" w:rsidRPr="00DD0FDB">
        <w:rPr>
          <w:rFonts w:cstheme="minorHAnsi"/>
        </w:rPr>
        <w:t xml:space="preserve"> </w:t>
      </w:r>
      <w:r w:rsidRPr="00DD0FDB">
        <w:rPr>
          <w:rFonts w:cstheme="minorHAnsi"/>
        </w:rPr>
        <w:t xml:space="preserve">If you breed a male and female curly-coated retriever, </w:t>
      </w:r>
      <w:proofErr w:type="gramStart"/>
      <w:r w:rsidRPr="00DD0FDB">
        <w:rPr>
          <w:rFonts w:cstheme="minorHAnsi"/>
        </w:rPr>
        <w:t>all of</w:t>
      </w:r>
      <w:proofErr w:type="gramEnd"/>
      <w:r w:rsidRPr="00DD0FDB">
        <w:rPr>
          <w:rFonts w:cstheme="minorHAnsi"/>
        </w:rPr>
        <w:t xml:space="preserve"> their puppies will look the same as their parents</w:t>
      </w:r>
      <w:r w:rsidR="00F74DEC" w:rsidRPr="00DD0FDB">
        <w:rPr>
          <w:rFonts w:cstheme="minorHAnsi"/>
        </w:rPr>
        <w:t xml:space="preserve"> and have short curly coats</w:t>
      </w:r>
      <w:r w:rsidRPr="00DD0FDB">
        <w:rPr>
          <w:rFonts w:cstheme="minorHAnsi"/>
        </w:rPr>
        <w:t>. The same is true for the wolves</w:t>
      </w:r>
      <w:r w:rsidR="00F74DEC" w:rsidRPr="00DD0FDB">
        <w:rPr>
          <w:rFonts w:cstheme="minorHAnsi"/>
        </w:rPr>
        <w:t xml:space="preserve"> (straight medium coats)</w:t>
      </w:r>
      <w:r w:rsidRPr="00DD0FDB">
        <w:rPr>
          <w:rFonts w:cstheme="minorHAnsi"/>
        </w:rPr>
        <w:t xml:space="preserve"> and </w:t>
      </w:r>
      <w:r w:rsidR="004050D1">
        <w:rPr>
          <w:rFonts w:cstheme="minorHAnsi"/>
        </w:rPr>
        <w:t>K</w:t>
      </w:r>
      <w:r w:rsidRPr="00DD0FDB">
        <w:rPr>
          <w:rFonts w:cstheme="minorHAnsi"/>
        </w:rPr>
        <w:t>omondors</w:t>
      </w:r>
      <w:r w:rsidR="00F74DEC" w:rsidRPr="00DD0FDB">
        <w:rPr>
          <w:rFonts w:cstheme="minorHAnsi"/>
        </w:rPr>
        <w:t xml:space="preserve"> (very long cord-like coats)</w:t>
      </w:r>
      <w:r w:rsidRPr="00DD0FDB">
        <w:rPr>
          <w:rFonts w:cstheme="minorHAnsi"/>
        </w:rPr>
        <w:t xml:space="preserve">. </w:t>
      </w:r>
    </w:p>
    <w:p w14:paraId="3FBF5562" w14:textId="77777777" w:rsidR="00F74DEC" w:rsidRPr="00DD0FDB" w:rsidRDefault="00F74DEC" w:rsidP="003F0EDA">
      <w:pPr>
        <w:rPr>
          <w:rFonts w:cstheme="minorHAnsi"/>
        </w:rPr>
      </w:pPr>
    </w:p>
    <w:p w14:paraId="782596D8" w14:textId="05D0FED5" w:rsidR="00F74DEC" w:rsidRPr="00F52FCE" w:rsidRDefault="00F74DEC" w:rsidP="00491D0E">
      <w:pPr>
        <w:numPr>
          <w:ilvl w:val="0"/>
          <w:numId w:val="27"/>
        </w:numPr>
        <w:ind w:left="720"/>
        <w:rPr>
          <w:rFonts w:cstheme="minorHAnsi"/>
        </w:rPr>
      </w:pPr>
      <w:r w:rsidRPr="00F52FCE">
        <w:rPr>
          <w:rFonts w:cstheme="minorHAnsi"/>
        </w:rPr>
        <w:lastRenderedPageBreak/>
        <w:t xml:space="preserve">Suppose you hypothesize coat length and curliness are NOT genetically determined. What experiments could you do to </w:t>
      </w:r>
      <w:r w:rsidR="00F0301B" w:rsidRPr="00F52FCE">
        <w:rPr>
          <w:rFonts w:cstheme="minorHAnsi"/>
        </w:rPr>
        <w:t>test that hypothesis? What data or results would support your hypothesis?</w:t>
      </w:r>
      <w:r w:rsidRPr="00F52FCE">
        <w:rPr>
          <w:rFonts w:cstheme="minorHAnsi"/>
        </w:rPr>
        <w:t xml:space="preserve"> </w:t>
      </w:r>
    </w:p>
    <w:p w14:paraId="5518DB19" w14:textId="77777777" w:rsidR="00F74DEC" w:rsidRPr="00F52FCE" w:rsidRDefault="00F74DEC" w:rsidP="00F74DEC">
      <w:pPr>
        <w:rPr>
          <w:rFonts w:cstheme="minorHAnsi"/>
        </w:rPr>
      </w:pPr>
    </w:p>
    <w:p w14:paraId="298AFDA1" w14:textId="77777777" w:rsidR="00F0301B" w:rsidRPr="00F52FCE" w:rsidRDefault="00F0301B" w:rsidP="00491D0E">
      <w:pPr>
        <w:numPr>
          <w:ilvl w:val="0"/>
          <w:numId w:val="27"/>
        </w:numPr>
        <w:ind w:left="720"/>
        <w:rPr>
          <w:rFonts w:cstheme="minorHAnsi"/>
        </w:rPr>
      </w:pPr>
      <w:r w:rsidRPr="00F52FCE">
        <w:rPr>
          <w:rFonts w:cstheme="minorHAnsi"/>
        </w:rPr>
        <w:t xml:space="preserve">Suppose you hypothesize coat length and curliness ARE genetically determined. What experiments could you do to test that hypothesis? What data or results would support your hypothesis? </w:t>
      </w:r>
    </w:p>
    <w:p w14:paraId="5430DF94" w14:textId="77777777" w:rsidR="00F0301B" w:rsidRPr="00F52FCE" w:rsidRDefault="00F0301B" w:rsidP="00F0301B">
      <w:pPr>
        <w:pStyle w:val="ListParagraph"/>
        <w:rPr>
          <w:rFonts w:cstheme="minorHAnsi"/>
        </w:rPr>
      </w:pPr>
    </w:p>
    <w:p w14:paraId="7238E658" w14:textId="31635377" w:rsidR="003F0EDA" w:rsidRPr="00F52FCE" w:rsidRDefault="00F0301B" w:rsidP="00491D0E">
      <w:pPr>
        <w:numPr>
          <w:ilvl w:val="0"/>
          <w:numId w:val="27"/>
        </w:numPr>
        <w:ind w:left="720"/>
        <w:rPr>
          <w:rFonts w:cstheme="minorHAnsi"/>
        </w:rPr>
      </w:pPr>
      <w:r w:rsidRPr="00F52FCE">
        <w:rPr>
          <w:rFonts w:cstheme="minorHAnsi"/>
        </w:rPr>
        <w:t>Is there any evidence to suggest that coat length and curliness are controlled by the same gene? What is your reasoning? How would you demonstrate that coat length and curliness are controlled by the same gene (or different genes?</w:t>
      </w:r>
      <w:proofErr w:type="gramStart"/>
      <w:r w:rsidRPr="00F52FCE">
        <w:rPr>
          <w:rFonts w:cstheme="minorHAnsi"/>
        </w:rPr>
        <w:t>)</w:t>
      </w:r>
      <w:proofErr w:type="gramEnd"/>
    </w:p>
    <w:p w14:paraId="0B2A80E4" w14:textId="77777777" w:rsidR="00F17B59" w:rsidRPr="00DD0FDB" w:rsidRDefault="00F17B59" w:rsidP="00F17B59">
      <w:pPr>
        <w:rPr>
          <w:rFonts w:cstheme="minorHAnsi"/>
        </w:rPr>
      </w:pPr>
    </w:p>
    <w:p w14:paraId="4C127906" w14:textId="77777777" w:rsidR="00F17B59" w:rsidRPr="00F6301F" w:rsidRDefault="00F17B59" w:rsidP="00F17B59">
      <w:pPr>
        <w:rPr>
          <w:rFonts w:cstheme="minorHAnsi"/>
        </w:rPr>
      </w:pPr>
    </w:p>
    <w:p w14:paraId="7BB9B038" w14:textId="0F4B7A80" w:rsidR="00F17B59" w:rsidRPr="00DD0FDB" w:rsidRDefault="00F17B59" w:rsidP="00F17B59">
      <w:pPr>
        <w:pStyle w:val="Heading5"/>
        <w:rPr>
          <w:rFonts w:asciiTheme="minorHAnsi" w:hAnsiTheme="minorHAnsi" w:cstheme="minorHAnsi"/>
          <w:u w:val="none"/>
        </w:rPr>
      </w:pPr>
      <w:r w:rsidRPr="00DD0FDB">
        <w:rPr>
          <w:rFonts w:asciiTheme="minorHAnsi" w:hAnsiTheme="minorHAnsi" w:cstheme="minorHAnsi"/>
        </w:rPr>
        <w:t>Case Page 3</w:t>
      </w:r>
      <w:r w:rsidRPr="00DD0FDB">
        <w:rPr>
          <w:rFonts w:asciiTheme="minorHAnsi" w:hAnsiTheme="minorHAnsi" w:cstheme="minorHAnsi"/>
          <w:u w:val="none"/>
        </w:rPr>
        <w:t>:</w:t>
      </w:r>
    </w:p>
    <w:p w14:paraId="1DAA5AC4" w14:textId="77777777" w:rsidR="00F17B59" w:rsidRPr="00DD0FDB" w:rsidRDefault="00F17B59" w:rsidP="00F17B59">
      <w:pPr>
        <w:rPr>
          <w:rFonts w:cstheme="minorHAnsi"/>
        </w:rPr>
      </w:pPr>
    </w:p>
    <w:p w14:paraId="70711EF6" w14:textId="78E7F76B" w:rsidR="007A71CF" w:rsidRDefault="007A71CF" w:rsidP="003F0EDA">
      <w:pPr>
        <w:rPr>
          <w:rFonts w:cstheme="minorHAnsi"/>
        </w:rPr>
      </w:pPr>
      <w:r>
        <w:rPr>
          <w:rFonts w:cstheme="minorHAnsi"/>
        </w:rPr>
        <w:t>Studies have shown that c</w:t>
      </w:r>
      <w:r w:rsidR="00252199">
        <w:rPr>
          <w:rFonts w:cstheme="minorHAnsi"/>
        </w:rPr>
        <w:t xml:space="preserve">a dog’s </w:t>
      </w:r>
      <w:r>
        <w:rPr>
          <w:rFonts w:cstheme="minorHAnsi"/>
        </w:rPr>
        <w:t>oat length, curliness, wiry texture</w:t>
      </w:r>
      <w:r w:rsidR="00252199">
        <w:rPr>
          <w:rFonts w:cstheme="minorHAnsi"/>
        </w:rPr>
        <w:t>, and “furnishings” (extra thick eyebrows and muzzle hair) are controlled by separate genes (</w:t>
      </w:r>
      <w:proofErr w:type="spellStart"/>
      <w:r w:rsidR="00252199">
        <w:rPr>
          <w:rFonts w:cstheme="minorHAnsi"/>
        </w:rPr>
        <w:t>Cadieu</w:t>
      </w:r>
      <w:proofErr w:type="spellEnd"/>
      <w:r w:rsidR="00252199">
        <w:rPr>
          <w:rFonts w:cstheme="minorHAnsi"/>
        </w:rPr>
        <w:t xml:space="preserve">, 2009). The gene linked to curly hair codes for the Keratin 71 (KRT71) protein. </w:t>
      </w:r>
    </w:p>
    <w:p w14:paraId="760BC711" w14:textId="3CE0D97A" w:rsidR="00252199" w:rsidRDefault="00252199" w:rsidP="003F0EDA">
      <w:pPr>
        <w:rPr>
          <w:rFonts w:cstheme="minorHAnsi"/>
        </w:rPr>
      </w:pPr>
    </w:p>
    <w:p w14:paraId="7619696E" w14:textId="76F00EEA" w:rsidR="00AE51A8" w:rsidRDefault="00252199" w:rsidP="00AE51A8">
      <w:pPr>
        <w:rPr>
          <w:rFonts w:cstheme="minorHAnsi"/>
        </w:rPr>
      </w:pPr>
      <w:r>
        <w:rPr>
          <w:rFonts w:cstheme="minorHAnsi"/>
        </w:rPr>
        <w:t xml:space="preserve">Wolves and dogs with straight-haired coats have the wild type allele for KRT71. Dogs with </w:t>
      </w:r>
      <w:r w:rsidR="00AE51A8">
        <w:rPr>
          <w:rFonts w:cstheme="minorHAnsi"/>
        </w:rPr>
        <w:t>curly hair are</w:t>
      </w:r>
      <w:r w:rsidR="006765EA">
        <w:rPr>
          <w:rFonts w:cstheme="minorHAnsi"/>
        </w:rPr>
        <w:t xml:space="preserve"> </w:t>
      </w:r>
      <w:r w:rsidR="00AE51A8" w:rsidRPr="00F6301F">
        <w:rPr>
          <w:rFonts w:cstheme="minorHAnsi"/>
        </w:rPr>
        <w:t xml:space="preserve">homozygous (r/r) for a 1 bp change (C to T) in Exon 2 of KRT71. This single nucleotide polymorphism changes Arg-151 to </w:t>
      </w:r>
      <w:proofErr w:type="spellStart"/>
      <w:r w:rsidR="00AE51A8" w:rsidRPr="00F6301F">
        <w:rPr>
          <w:rFonts w:cstheme="minorHAnsi"/>
        </w:rPr>
        <w:t>Trp</w:t>
      </w:r>
      <w:proofErr w:type="spellEnd"/>
      <w:r w:rsidR="00AE51A8" w:rsidRPr="00F6301F">
        <w:rPr>
          <w:rFonts w:cstheme="minorHAnsi"/>
        </w:rPr>
        <w:t xml:space="preserve"> (R151W). As a </w:t>
      </w:r>
      <w:proofErr w:type="gramStart"/>
      <w:r w:rsidR="00AE51A8" w:rsidRPr="00F6301F">
        <w:rPr>
          <w:rFonts w:cstheme="minorHAnsi"/>
        </w:rPr>
        <w:t>result</w:t>
      </w:r>
      <w:proofErr w:type="gramEnd"/>
      <w:r w:rsidR="00AE51A8" w:rsidRPr="00F6301F">
        <w:rPr>
          <w:rFonts w:cstheme="minorHAnsi"/>
        </w:rPr>
        <w:t xml:space="preserve"> </w:t>
      </w:r>
      <w:r w:rsidR="006765EA">
        <w:rPr>
          <w:rFonts w:cstheme="minorHAnsi"/>
        </w:rPr>
        <w:t>the</w:t>
      </w:r>
      <w:r w:rsidR="00AE51A8" w:rsidRPr="00F6301F">
        <w:rPr>
          <w:rFonts w:cstheme="minorHAnsi"/>
        </w:rPr>
        <w:t xml:space="preserve"> hair does not grow straight, but curls instead. Dogs that are heterozygous (R/r) </w:t>
      </w:r>
      <w:r w:rsidR="006765EA">
        <w:rPr>
          <w:rFonts w:cstheme="minorHAnsi"/>
        </w:rPr>
        <w:t>have</w:t>
      </w:r>
      <w:r w:rsidR="00AE51A8" w:rsidRPr="00F6301F">
        <w:rPr>
          <w:rFonts w:cstheme="minorHAnsi"/>
        </w:rPr>
        <w:t xml:space="preserve"> straight </w:t>
      </w:r>
      <w:r w:rsidR="006765EA">
        <w:rPr>
          <w:rFonts w:cstheme="minorHAnsi"/>
        </w:rPr>
        <w:t>hair</w:t>
      </w:r>
      <w:r w:rsidR="00AE51A8" w:rsidRPr="00F6301F">
        <w:rPr>
          <w:rFonts w:cstheme="minorHAnsi"/>
        </w:rPr>
        <w:t>.</w:t>
      </w:r>
    </w:p>
    <w:p w14:paraId="1D7A1A21" w14:textId="77777777" w:rsidR="00252199" w:rsidRPr="00DD0FDB" w:rsidRDefault="00252199" w:rsidP="003F0EDA">
      <w:pPr>
        <w:rPr>
          <w:rFonts w:cstheme="minorHAnsi"/>
        </w:rPr>
      </w:pPr>
    </w:p>
    <w:p w14:paraId="3E04D87E" w14:textId="21D04C09" w:rsidR="006765EA" w:rsidRPr="00F52FCE" w:rsidRDefault="004B4F35" w:rsidP="00491D0E">
      <w:pPr>
        <w:numPr>
          <w:ilvl w:val="0"/>
          <w:numId w:val="28"/>
        </w:numPr>
        <w:ind w:left="720"/>
        <w:rPr>
          <w:rFonts w:cstheme="minorHAnsi"/>
        </w:rPr>
      </w:pPr>
      <w:r w:rsidRPr="00F52FCE">
        <w:rPr>
          <w:rFonts w:cstheme="minorHAnsi"/>
        </w:rPr>
        <w:t>Before you do any outside exploration, l</w:t>
      </w:r>
      <w:r w:rsidR="006765EA" w:rsidRPr="00F52FCE">
        <w:rPr>
          <w:rFonts w:cstheme="minorHAnsi"/>
        </w:rPr>
        <w:t xml:space="preserve">ook at the mutation in KRT71. Think about how proteins form larger structures. </w:t>
      </w:r>
      <w:r w:rsidR="00AE51A8" w:rsidRPr="00F52FCE">
        <w:rPr>
          <w:rFonts w:cstheme="minorHAnsi"/>
        </w:rPr>
        <w:t xml:space="preserve">How (in general) could this recessive mutation change hair from being straight to being curly? What </w:t>
      </w:r>
      <w:r w:rsidR="006765EA" w:rsidRPr="00F52FCE">
        <w:rPr>
          <w:rFonts w:cstheme="minorHAnsi"/>
        </w:rPr>
        <w:t>could be</w:t>
      </w:r>
      <w:r w:rsidR="00AE51A8" w:rsidRPr="00F52FCE">
        <w:rPr>
          <w:rFonts w:cstheme="minorHAnsi"/>
        </w:rPr>
        <w:t xml:space="preserve"> happening at the level of DNA and proteins</w:t>
      </w:r>
      <w:r w:rsidR="006765EA" w:rsidRPr="00F52FCE">
        <w:rPr>
          <w:rFonts w:cstheme="minorHAnsi"/>
        </w:rPr>
        <w:t>?</w:t>
      </w:r>
      <w:r w:rsidRPr="00F52FCE">
        <w:rPr>
          <w:rFonts w:cstheme="minorHAnsi"/>
        </w:rPr>
        <w:t xml:space="preserve"> (Don’t try to come up with the “right” answer; think about it and come up with logical hypotheses.)</w:t>
      </w:r>
    </w:p>
    <w:p w14:paraId="1565C5BB" w14:textId="2E019028" w:rsidR="006765EA" w:rsidRPr="00F52FCE" w:rsidRDefault="006765EA" w:rsidP="006765EA">
      <w:pPr>
        <w:rPr>
          <w:rFonts w:cstheme="minorHAnsi"/>
        </w:rPr>
      </w:pPr>
    </w:p>
    <w:p w14:paraId="18F4CC50" w14:textId="38851C3D" w:rsidR="004B4F35" w:rsidRPr="00F52FCE" w:rsidRDefault="004B4F35" w:rsidP="00491D0E">
      <w:pPr>
        <w:numPr>
          <w:ilvl w:val="0"/>
          <w:numId w:val="28"/>
        </w:numPr>
        <w:ind w:left="720"/>
        <w:rPr>
          <w:rFonts w:cstheme="minorHAnsi"/>
        </w:rPr>
      </w:pPr>
      <w:r w:rsidRPr="00F52FCE">
        <w:rPr>
          <w:rFonts w:cstheme="minorHAnsi"/>
        </w:rPr>
        <w:t>Now g</w:t>
      </w:r>
      <w:r w:rsidR="006765EA" w:rsidRPr="00F52FCE">
        <w:rPr>
          <w:rFonts w:cstheme="minorHAnsi"/>
        </w:rPr>
        <w:t xml:space="preserve">o online and find out how keratins </w:t>
      </w:r>
      <w:r w:rsidRPr="00F52FCE">
        <w:rPr>
          <w:rFonts w:cstheme="minorHAnsi"/>
        </w:rPr>
        <w:t>are arranged inside of hair. Summarize what you learn in a short paragraph or two and share it with your team.</w:t>
      </w:r>
    </w:p>
    <w:p w14:paraId="47551A53" w14:textId="77777777" w:rsidR="003F0EDA" w:rsidRPr="00F52FCE" w:rsidRDefault="003F0EDA" w:rsidP="003F0EDA">
      <w:pPr>
        <w:rPr>
          <w:rFonts w:cstheme="minorHAnsi"/>
        </w:rPr>
      </w:pPr>
    </w:p>
    <w:p w14:paraId="1CC63CC9" w14:textId="7BB4E7C5" w:rsidR="004B2DE6" w:rsidRPr="00F52FCE" w:rsidRDefault="004B4F35" w:rsidP="00491D0E">
      <w:pPr>
        <w:numPr>
          <w:ilvl w:val="0"/>
          <w:numId w:val="28"/>
        </w:numPr>
        <w:ind w:left="720"/>
        <w:rPr>
          <w:rFonts w:cstheme="minorHAnsi"/>
        </w:rPr>
      </w:pPr>
      <w:r w:rsidRPr="00F52FCE">
        <w:rPr>
          <w:rFonts w:cstheme="minorHAnsi"/>
        </w:rPr>
        <w:t>Currently it is not know</w:t>
      </w:r>
      <w:r w:rsidR="004B2DE6" w:rsidRPr="00F52FCE">
        <w:rPr>
          <w:rFonts w:cstheme="minorHAnsi"/>
        </w:rPr>
        <w:t>n</w:t>
      </w:r>
      <w:r w:rsidRPr="00F52FCE">
        <w:rPr>
          <w:rFonts w:cstheme="minorHAnsi"/>
        </w:rPr>
        <w:t xml:space="preserve"> why the KRT71 mutation makes a dog’s hair curly. </w:t>
      </w:r>
    </w:p>
    <w:p w14:paraId="7C16B3C6" w14:textId="41629D14" w:rsidR="004B2DE6" w:rsidRPr="00F52FCE" w:rsidRDefault="004B2DE6" w:rsidP="00491D0E">
      <w:pPr>
        <w:pStyle w:val="ListParagraph"/>
        <w:numPr>
          <w:ilvl w:val="0"/>
          <w:numId w:val="30"/>
        </w:numPr>
        <w:rPr>
          <w:rFonts w:cstheme="minorHAnsi"/>
        </w:rPr>
      </w:pPr>
      <w:r w:rsidRPr="00F52FCE">
        <w:rPr>
          <w:rFonts w:cstheme="minorHAnsi"/>
        </w:rPr>
        <w:t>Based on your earlier hypotheses (from Qu. #1) and what you learned about keratins (from Qu. #2), make 1-2 revised hypotheses for how/why the3 KRT71 mutation makes a dog’s coat curly.</w:t>
      </w:r>
    </w:p>
    <w:p w14:paraId="483267B5" w14:textId="77935D99" w:rsidR="004B2DE6" w:rsidRPr="00F52FCE" w:rsidRDefault="004B2DE6" w:rsidP="00491D0E">
      <w:pPr>
        <w:pStyle w:val="ListParagraph"/>
        <w:numPr>
          <w:ilvl w:val="0"/>
          <w:numId w:val="30"/>
        </w:numPr>
        <w:rPr>
          <w:rFonts w:cstheme="minorHAnsi"/>
        </w:rPr>
      </w:pPr>
      <w:r w:rsidRPr="00F52FCE">
        <w:rPr>
          <w:rFonts w:cstheme="minorHAnsi"/>
        </w:rPr>
        <w:t>How can you test the hypotheses you just made? What experiment(s) could you do? What data or evidence would you need to support your hypothesis?</w:t>
      </w:r>
    </w:p>
    <w:p w14:paraId="2B68E5F3" w14:textId="77777777" w:rsidR="00F17B59" w:rsidRPr="00F52FCE" w:rsidRDefault="00F17B59" w:rsidP="00F17B59">
      <w:pPr>
        <w:rPr>
          <w:rFonts w:cstheme="minorHAnsi"/>
        </w:rPr>
      </w:pPr>
    </w:p>
    <w:p w14:paraId="79C84D26" w14:textId="77777777" w:rsidR="00401C10" w:rsidRPr="00DD0FDB" w:rsidRDefault="00401C10">
      <w:pPr>
        <w:rPr>
          <w:rFonts w:eastAsiaTheme="majorEastAsia" w:cstheme="minorHAnsi"/>
          <w:i/>
          <w:iCs/>
          <w:color w:val="3D7590"/>
          <w:sz w:val="26"/>
          <w:szCs w:val="26"/>
        </w:rPr>
      </w:pPr>
      <w:r w:rsidRPr="00DD0FDB">
        <w:rPr>
          <w:rFonts w:cstheme="minorHAnsi"/>
        </w:rPr>
        <w:br w:type="page"/>
      </w:r>
    </w:p>
    <w:p w14:paraId="733F86F4" w14:textId="33C73CF1" w:rsidR="00F17B59" w:rsidRPr="00DD0FDB" w:rsidRDefault="00F17B59" w:rsidP="00F17B59">
      <w:pPr>
        <w:pStyle w:val="Heading4"/>
        <w:rPr>
          <w:rFonts w:asciiTheme="minorHAnsi" w:hAnsiTheme="minorHAnsi" w:cstheme="minorHAnsi"/>
        </w:rPr>
      </w:pPr>
      <w:r w:rsidRPr="00DD0FDB">
        <w:rPr>
          <w:rFonts w:asciiTheme="minorHAnsi" w:hAnsiTheme="minorHAnsi" w:cstheme="minorHAnsi"/>
        </w:rPr>
        <w:lastRenderedPageBreak/>
        <w:t>Instructor Notes: Case 1</w:t>
      </w:r>
    </w:p>
    <w:p w14:paraId="3D67D62C" w14:textId="6118F405" w:rsidR="00B70257" w:rsidRPr="00DD0FDB" w:rsidRDefault="00B70257" w:rsidP="00B70257">
      <w:pPr>
        <w:rPr>
          <w:rFonts w:cstheme="minorHAnsi"/>
        </w:rPr>
      </w:pPr>
    </w:p>
    <w:p w14:paraId="53903A50" w14:textId="1FB2825D" w:rsidR="00B70257" w:rsidRPr="00F6301F" w:rsidRDefault="00B70257" w:rsidP="00B70257">
      <w:pPr>
        <w:rPr>
          <w:rFonts w:cstheme="minorHAnsi"/>
        </w:rPr>
      </w:pPr>
      <w:r w:rsidRPr="00DD0FDB">
        <w:rPr>
          <w:rFonts w:cstheme="minorHAnsi"/>
        </w:rPr>
        <w:t>H</w:t>
      </w:r>
      <w:r w:rsidRPr="00F6301F">
        <w:rPr>
          <w:rFonts w:cstheme="minorHAnsi"/>
        </w:rPr>
        <w:t xml:space="preserve">air in a dog’s coat is </w:t>
      </w:r>
      <w:r w:rsidR="004B2DE6">
        <w:rPr>
          <w:rFonts w:cstheme="minorHAnsi"/>
        </w:rPr>
        <w:t xml:space="preserve">extremely </w:t>
      </w:r>
      <w:proofErr w:type="gramStart"/>
      <w:r w:rsidR="004B2DE6">
        <w:rPr>
          <w:rFonts w:cstheme="minorHAnsi"/>
        </w:rPr>
        <w:t>similar to</w:t>
      </w:r>
      <w:proofErr w:type="gramEnd"/>
      <w:r w:rsidR="004B2DE6">
        <w:rPr>
          <w:rFonts w:cstheme="minorHAnsi"/>
        </w:rPr>
        <w:t xml:space="preserve"> </w:t>
      </w:r>
      <w:r w:rsidRPr="00F6301F">
        <w:rPr>
          <w:rFonts w:cstheme="minorHAnsi"/>
        </w:rPr>
        <w:t>human hair</w:t>
      </w:r>
      <w:r w:rsidR="004B2DE6">
        <w:rPr>
          <w:rFonts w:cstheme="minorHAnsi"/>
        </w:rPr>
        <w:t xml:space="preserve"> so</w:t>
      </w:r>
      <w:r w:rsidRPr="00F6301F">
        <w:rPr>
          <w:rFonts w:cstheme="minorHAnsi"/>
        </w:rPr>
        <w:t xml:space="preserve"> much </w:t>
      </w:r>
      <w:r w:rsidRPr="00DD0FDB">
        <w:rPr>
          <w:rFonts w:cstheme="minorHAnsi"/>
        </w:rPr>
        <w:t xml:space="preserve">of </w:t>
      </w:r>
      <w:r w:rsidRPr="00F6301F">
        <w:rPr>
          <w:rFonts w:cstheme="minorHAnsi"/>
        </w:rPr>
        <w:t xml:space="preserve">what students know </w:t>
      </w:r>
      <w:r w:rsidRPr="00DD0FDB">
        <w:rPr>
          <w:rFonts w:cstheme="minorHAnsi"/>
        </w:rPr>
        <w:t xml:space="preserve">already </w:t>
      </w:r>
      <w:r w:rsidRPr="00F6301F">
        <w:rPr>
          <w:rFonts w:cstheme="minorHAnsi"/>
        </w:rPr>
        <w:t xml:space="preserve">or discover about human hair </w:t>
      </w:r>
      <w:r w:rsidRPr="00DD0FDB">
        <w:rPr>
          <w:rFonts w:cstheme="minorHAnsi"/>
        </w:rPr>
        <w:t>will be</w:t>
      </w:r>
      <w:r w:rsidRPr="00F6301F">
        <w:rPr>
          <w:rFonts w:cstheme="minorHAnsi"/>
        </w:rPr>
        <w:t xml:space="preserve"> relevant to dog coat hair too. The main differences are:</w:t>
      </w:r>
    </w:p>
    <w:p w14:paraId="5F19F138" w14:textId="77777777" w:rsidR="00B70257" w:rsidRPr="00F6301F" w:rsidRDefault="00B70257" w:rsidP="00491D0E">
      <w:pPr>
        <w:numPr>
          <w:ilvl w:val="0"/>
          <w:numId w:val="5"/>
        </w:numPr>
        <w:rPr>
          <w:rFonts w:cstheme="minorHAnsi"/>
        </w:rPr>
      </w:pPr>
      <w:r w:rsidRPr="00F6301F">
        <w:rPr>
          <w:rFonts w:cstheme="minorHAnsi"/>
        </w:rPr>
        <w:t>A dog’s coat stops growing at a particular length, while human head hair (but not pubic hair) continues growing</w:t>
      </w:r>
    </w:p>
    <w:p w14:paraId="0147C93D" w14:textId="77777777" w:rsidR="00B70257" w:rsidRPr="00F6301F" w:rsidRDefault="00B70257" w:rsidP="00491D0E">
      <w:pPr>
        <w:numPr>
          <w:ilvl w:val="0"/>
          <w:numId w:val="5"/>
        </w:numPr>
        <w:rPr>
          <w:rFonts w:cstheme="minorHAnsi"/>
        </w:rPr>
      </w:pPr>
      <w:r w:rsidRPr="00F6301F">
        <w:rPr>
          <w:rFonts w:cstheme="minorHAnsi"/>
        </w:rPr>
        <w:t>A dog’s coat is a mix of 2 or 3 hair types (down, awn, and guard hairs) while humans have 1 hair type per location on their body.</w:t>
      </w:r>
    </w:p>
    <w:p w14:paraId="494DD1B6" w14:textId="77777777" w:rsidR="00B70257" w:rsidRPr="00DD0FDB" w:rsidRDefault="00B70257" w:rsidP="00B70257">
      <w:pPr>
        <w:rPr>
          <w:rFonts w:cstheme="minorHAnsi"/>
        </w:rPr>
      </w:pPr>
    </w:p>
    <w:p w14:paraId="4BEB8CA9" w14:textId="08F86B01" w:rsidR="005F3937" w:rsidRPr="00DD0FDB" w:rsidRDefault="005F3937" w:rsidP="005F3937">
      <w:pPr>
        <w:rPr>
          <w:rFonts w:cstheme="minorHAnsi"/>
        </w:rPr>
      </w:pPr>
      <w:r w:rsidRPr="00DD0FDB">
        <w:rPr>
          <w:rFonts w:cstheme="minorHAnsi"/>
        </w:rPr>
        <w:t xml:space="preserve">The pre-class questions are designed to get students thinking about the biochemical nature of hair. Because </w:t>
      </w:r>
      <w:r w:rsidR="004B2DE6">
        <w:rPr>
          <w:rFonts w:cstheme="minorHAnsi"/>
        </w:rPr>
        <w:t>it</w:t>
      </w:r>
      <w:r w:rsidRPr="00DD0FDB">
        <w:rPr>
          <w:rFonts w:cstheme="minorHAnsi"/>
        </w:rPr>
        <w:t xml:space="preserve"> is predominantly keratin, students can understand a great deal about how hair behaves by thinking about how proteins behave generally. The biochemistry of the constituent amino acids and their arrangement will also play a role in how hair behaves. </w:t>
      </w:r>
    </w:p>
    <w:p w14:paraId="1871B0FE" w14:textId="77777777" w:rsidR="00B70257" w:rsidRPr="00DD0FDB" w:rsidRDefault="00B70257" w:rsidP="0065601B">
      <w:pPr>
        <w:rPr>
          <w:rFonts w:cstheme="minorHAnsi"/>
        </w:rPr>
      </w:pPr>
    </w:p>
    <w:p w14:paraId="6F277250" w14:textId="0FB83CAA" w:rsidR="00F17B59" w:rsidRPr="00DD0FDB" w:rsidRDefault="00F17B59" w:rsidP="00F17B59">
      <w:pPr>
        <w:rPr>
          <w:rFonts w:cstheme="minorHAnsi"/>
        </w:rPr>
      </w:pPr>
    </w:p>
    <w:p w14:paraId="29FBED06" w14:textId="3C9B1CCE" w:rsidR="00B70257" w:rsidRPr="00DD0FDB" w:rsidRDefault="00B70257" w:rsidP="00F17B59">
      <w:pPr>
        <w:rPr>
          <w:rFonts w:cstheme="minorHAnsi"/>
          <w:i/>
          <w:iCs/>
        </w:rPr>
      </w:pPr>
      <w:r w:rsidRPr="00DD0FDB">
        <w:rPr>
          <w:rFonts w:cstheme="minorHAnsi"/>
          <w:i/>
          <w:iCs/>
        </w:rPr>
        <w:t xml:space="preserve">Pre-Class </w:t>
      </w:r>
      <w:r w:rsidRPr="00AB39E4">
        <w:rPr>
          <w:rFonts w:cstheme="minorHAnsi"/>
          <w:i/>
          <w:iCs/>
        </w:rPr>
        <w:t>Questions:</w:t>
      </w:r>
    </w:p>
    <w:p w14:paraId="5759477E" w14:textId="25ACE8B9" w:rsidR="00F17B59" w:rsidRPr="004050D1" w:rsidRDefault="00F17B59" w:rsidP="00491D0E">
      <w:pPr>
        <w:numPr>
          <w:ilvl w:val="0"/>
          <w:numId w:val="24"/>
        </w:numPr>
        <w:rPr>
          <w:rFonts w:cstheme="minorHAnsi"/>
          <w:b/>
          <w:bCs/>
        </w:rPr>
      </w:pPr>
      <w:r w:rsidRPr="00F6301F">
        <w:rPr>
          <w:rFonts w:cstheme="minorHAnsi"/>
          <w:b/>
          <w:bCs/>
        </w:rPr>
        <w:t xml:space="preserve">What is hair made up of? </w:t>
      </w:r>
    </w:p>
    <w:p w14:paraId="5A258AC1" w14:textId="77777777" w:rsidR="004B4F35" w:rsidRPr="00DD0FDB" w:rsidRDefault="004B4F35" w:rsidP="00B70257">
      <w:pPr>
        <w:rPr>
          <w:rFonts w:cstheme="minorHAnsi"/>
        </w:rPr>
      </w:pPr>
    </w:p>
    <w:p w14:paraId="1B4D992F" w14:textId="77777777" w:rsidR="005F3937" w:rsidRPr="00F6301F" w:rsidRDefault="005F3937" w:rsidP="005F3937">
      <w:pPr>
        <w:rPr>
          <w:rFonts w:cstheme="minorHAnsi"/>
        </w:rPr>
      </w:pPr>
      <w:r w:rsidRPr="00F6301F">
        <w:rPr>
          <w:rFonts w:cstheme="minorHAnsi"/>
        </w:rPr>
        <w:t xml:space="preserve">A single hair is a quite complex. It is roughly cylindrical, ranging from 10µm to 100µm in diameter. It has an outer layer or cuticle composed of plate-like, overlapping dead cells, and a fibrous inner cortex. Both regions contain tightly packed keratin filaments embedded in a gel-like matrix of intermediate filament associated proteins (IFAP), </w:t>
      </w:r>
      <w:proofErr w:type="gramStart"/>
      <w:r w:rsidRPr="00F6301F">
        <w:rPr>
          <w:rFonts w:cstheme="minorHAnsi"/>
        </w:rPr>
        <w:t>similar to</w:t>
      </w:r>
      <w:proofErr w:type="gramEnd"/>
      <w:r w:rsidRPr="00F6301F">
        <w:rPr>
          <w:rFonts w:cstheme="minorHAnsi"/>
        </w:rPr>
        <w:t xml:space="preserve"> the way fiberglass has fibers embedded in epoxy resin.</w:t>
      </w:r>
    </w:p>
    <w:p w14:paraId="6DE4C600" w14:textId="7C8CE8BB" w:rsidR="00B70257" w:rsidRPr="00DD0FDB" w:rsidRDefault="00B70257" w:rsidP="00B70257">
      <w:pPr>
        <w:rPr>
          <w:rFonts w:cstheme="minorHAnsi"/>
        </w:rPr>
      </w:pPr>
    </w:p>
    <w:p w14:paraId="37BDB6D0" w14:textId="77777777" w:rsidR="005F3937" w:rsidRPr="00F6301F" w:rsidRDefault="005F3937" w:rsidP="005F3937">
      <w:pPr>
        <w:rPr>
          <w:rFonts w:cstheme="minorHAnsi"/>
        </w:rPr>
      </w:pPr>
      <w:r w:rsidRPr="00F6301F">
        <w:rPr>
          <w:rFonts w:cstheme="minorHAnsi"/>
        </w:rPr>
        <w:t xml:space="preserve">Hair fibers are 65-95% keratin protein by weight, with the remainder consisting of surface lipids, nuclear remnants, </w:t>
      </w:r>
      <w:proofErr w:type="gramStart"/>
      <w:r w:rsidRPr="00F6301F">
        <w:rPr>
          <w:rFonts w:cstheme="minorHAnsi"/>
        </w:rPr>
        <w:t>carbohydrates</w:t>
      </w:r>
      <w:proofErr w:type="gramEnd"/>
      <w:r w:rsidRPr="00F6301F">
        <w:rPr>
          <w:rFonts w:cstheme="minorHAnsi"/>
        </w:rPr>
        <w:t xml:space="preserve"> and some inorganic salts. Keratin is one of the intermediate filament proteins. Keratins in cells (</w:t>
      </w:r>
      <w:proofErr w:type="spellStart"/>
      <w:r w:rsidRPr="00F6301F">
        <w:rPr>
          <w:rFonts w:cstheme="minorHAnsi"/>
        </w:rPr>
        <w:t>cytokeratins</w:t>
      </w:r>
      <w:proofErr w:type="spellEnd"/>
      <w:r w:rsidRPr="00F6301F">
        <w:rPr>
          <w:rFonts w:cstheme="minorHAnsi"/>
        </w:rPr>
        <w:t>) form filaments 10 nm in diameter. They are part of the desmosomes and hemi-desmosomes that anchor epithelial cells to each other and to extracellular matrix. Other keratins form nails, feathers, hooves, enamel, horns, and outer layers of skin.</w:t>
      </w:r>
    </w:p>
    <w:p w14:paraId="041B0FC6" w14:textId="3B5C2E78" w:rsidR="005F3937" w:rsidRDefault="005F3937" w:rsidP="005F3937">
      <w:pPr>
        <w:rPr>
          <w:rFonts w:cstheme="minorHAnsi"/>
        </w:rPr>
      </w:pPr>
    </w:p>
    <w:p w14:paraId="5A6F8A28" w14:textId="27B55953" w:rsidR="00CD42F2" w:rsidRDefault="00CD42F2" w:rsidP="005F3937">
      <w:pPr>
        <w:rPr>
          <w:rFonts w:cstheme="minorHAnsi"/>
        </w:rPr>
      </w:pPr>
      <w:r>
        <w:rPr>
          <w:rFonts w:cstheme="minorHAnsi"/>
        </w:rPr>
        <w:t xml:space="preserve">This question comes back as part of Page 3 of this case. </w:t>
      </w:r>
    </w:p>
    <w:p w14:paraId="7330800B" w14:textId="77777777" w:rsidR="00CD42F2" w:rsidRPr="00DD0FDB" w:rsidRDefault="00CD42F2" w:rsidP="005F3937">
      <w:pPr>
        <w:rPr>
          <w:rFonts w:cstheme="minorHAnsi"/>
        </w:rPr>
      </w:pPr>
    </w:p>
    <w:p w14:paraId="44C93C27" w14:textId="77777777" w:rsidR="00B70257" w:rsidRPr="00DD0FDB" w:rsidRDefault="00B70257" w:rsidP="00B70257">
      <w:pPr>
        <w:rPr>
          <w:rFonts w:cstheme="minorHAnsi"/>
        </w:rPr>
      </w:pPr>
    </w:p>
    <w:p w14:paraId="1718A449" w14:textId="7715857F" w:rsidR="00F17B59" w:rsidRPr="004050D1" w:rsidRDefault="00F17B59" w:rsidP="00491D0E">
      <w:pPr>
        <w:numPr>
          <w:ilvl w:val="0"/>
          <w:numId w:val="24"/>
        </w:numPr>
        <w:rPr>
          <w:rFonts w:cstheme="minorHAnsi"/>
          <w:b/>
          <w:bCs/>
        </w:rPr>
      </w:pPr>
      <w:r w:rsidRPr="00F6301F">
        <w:rPr>
          <w:rFonts w:cstheme="minorHAnsi"/>
          <w:b/>
          <w:bCs/>
        </w:rPr>
        <w:t>What is keratin?</w:t>
      </w:r>
      <w:r w:rsidRPr="004050D1">
        <w:rPr>
          <w:rFonts w:cstheme="minorHAnsi"/>
          <w:b/>
          <w:bCs/>
        </w:rPr>
        <w:t xml:space="preserve"> </w:t>
      </w:r>
      <w:r w:rsidRPr="00F6301F">
        <w:rPr>
          <w:rFonts w:cstheme="minorHAnsi"/>
          <w:b/>
          <w:bCs/>
        </w:rPr>
        <w:t>How is keratin structured?</w:t>
      </w:r>
    </w:p>
    <w:p w14:paraId="0FAF5778" w14:textId="54BB53A9" w:rsidR="00B70257" w:rsidRPr="00DD0FDB" w:rsidRDefault="00B70257" w:rsidP="00B70257">
      <w:pPr>
        <w:rPr>
          <w:rFonts w:cstheme="minorHAnsi"/>
        </w:rPr>
      </w:pPr>
    </w:p>
    <w:p w14:paraId="60D5390C" w14:textId="77777777" w:rsidR="005F3937" w:rsidRPr="00F6301F" w:rsidRDefault="005F3937" w:rsidP="005F3937">
      <w:pPr>
        <w:rPr>
          <w:rFonts w:cstheme="minorHAnsi"/>
        </w:rPr>
      </w:pPr>
      <w:r w:rsidRPr="00F6301F">
        <w:rPr>
          <w:rFonts w:cstheme="minorHAnsi"/>
        </w:rPr>
        <w:t xml:space="preserve">Dogs and humans both have </w:t>
      </w:r>
      <w:r w:rsidRPr="00DD0FDB">
        <w:rPr>
          <w:rFonts w:cstheme="minorHAnsi"/>
        </w:rPr>
        <w:t>&gt;</w:t>
      </w:r>
      <w:r w:rsidRPr="00F6301F">
        <w:rPr>
          <w:rFonts w:cstheme="minorHAnsi"/>
        </w:rPr>
        <w:t xml:space="preserve">57 known keratin genes located in 2 clusters in their respective genomes. The keratins are subdivided into “soft” and “hard” types. Soft keratins are pliable molecules that break down easily. They are most common in skin. Hard keratins predominate in hair; they are resistant to proteolysis and more difficult to degrade in general. They are not mutually exclusive though; both soft and hard types can be </w:t>
      </w:r>
      <w:proofErr w:type="gramStart"/>
      <w:r w:rsidRPr="00F6301F">
        <w:rPr>
          <w:rFonts w:cstheme="minorHAnsi"/>
        </w:rPr>
        <w:t>mixed together</w:t>
      </w:r>
      <w:proofErr w:type="gramEnd"/>
      <w:r w:rsidRPr="00F6301F">
        <w:rPr>
          <w:rFonts w:cstheme="minorHAnsi"/>
        </w:rPr>
        <w:t xml:space="preserve"> in individual fibers </w:t>
      </w:r>
      <w:r w:rsidRPr="00DD0FDB">
        <w:rPr>
          <w:rFonts w:cstheme="minorHAnsi"/>
        </w:rPr>
        <w:t>to create</w:t>
      </w:r>
      <w:r w:rsidRPr="00F6301F">
        <w:rPr>
          <w:rFonts w:cstheme="minorHAnsi"/>
        </w:rPr>
        <w:t xml:space="preserve"> a great range of functional properties.</w:t>
      </w:r>
    </w:p>
    <w:p w14:paraId="6EFA6B61" w14:textId="77777777" w:rsidR="005F3937" w:rsidRPr="00DD0FDB" w:rsidRDefault="005F3937" w:rsidP="005F3937">
      <w:pPr>
        <w:rPr>
          <w:rFonts w:cstheme="minorHAnsi"/>
        </w:rPr>
      </w:pPr>
    </w:p>
    <w:p w14:paraId="17F66945" w14:textId="77777777" w:rsidR="005F3937" w:rsidRPr="00F6301F" w:rsidRDefault="005F3937" w:rsidP="005F3937">
      <w:pPr>
        <w:rPr>
          <w:rFonts w:cstheme="minorHAnsi"/>
        </w:rPr>
      </w:pPr>
      <w:r w:rsidRPr="00F6301F">
        <w:rPr>
          <w:rFonts w:cstheme="minorHAnsi"/>
        </w:rPr>
        <w:lastRenderedPageBreak/>
        <w:t xml:space="preserve">All keratin proteins have a high percentage (~18%) of the sulfur-containing amino acid cysteine. At the molecular level, hydrophobic interactions make individual keratin molecules combine into coiled coils. Cystine disulfide bonds then link individual keratin monomers into larger chemically resistant structures. </w:t>
      </w:r>
    </w:p>
    <w:p w14:paraId="318555A9" w14:textId="6333F102" w:rsidR="00B70257" w:rsidRPr="00DD0FDB" w:rsidRDefault="00B70257" w:rsidP="00B70257">
      <w:pPr>
        <w:rPr>
          <w:rFonts w:cstheme="minorHAnsi"/>
        </w:rPr>
      </w:pPr>
    </w:p>
    <w:p w14:paraId="5AB1D7E8" w14:textId="77777777" w:rsidR="00B70257" w:rsidRPr="00F6301F" w:rsidRDefault="00B70257" w:rsidP="00B70257">
      <w:pPr>
        <w:rPr>
          <w:rFonts w:cstheme="minorHAnsi"/>
        </w:rPr>
      </w:pPr>
    </w:p>
    <w:p w14:paraId="2763537F" w14:textId="73B4B49F" w:rsidR="00F17B59" w:rsidRPr="004050D1" w:rsidRDefault="00F17B59" w:rsidP="00491D0E">
      <w:pPr>
        <w:numPr>
          <w:ilvl w:val="0"/>
          <w:numId w:val="24"/>
        </w:numPr>
        <w:rPr>
          <w:rFonts w:cstheme="minorHAnsi"/>
          <w:b/>
          <w:bCs/>
        </w:rPr>
      </w:pPr>
      <w:r w:rsidRPr="004050D1">
        <w:rPr>
          <w:rFonts w:cstheme="minorHAnsi"/>
          <w:b/>
          <w:bCs/>
        </w:rPr>
        <w:t>How does a perm change a person’s hair from straight to curly? Why might</w:t>
      </w:r>
      <w:r w:rsidRPr="00F6301F">
        <w:rPr>
          <w:rFonts w:cstheme="minorHAnsi"/>
          <w:b/>
          <w:bCs/>
        </w:rPr>
        <w:t xml:space="preserve"> hair </w:t>
      </w:r>
      <w:r w:rsidRPr="004050D1">
        <w:rPr>
          <w:rFonts w:cstheme="minorHAnsi"/>
          <w:b/>
          <w:bCs/>
        </w:rPr>
        <w:t>become</w:t>
      </w:r>
      <w:r w:rsidRPr="00F6301F">
        <w:rPr>
          <w:rFonts w:cstheme="minorHAnsi"/>
          <w:b/>
          <w:bCs/>
        </w:rPr>
        <w:t xml:space="preserve"> curly NATURALLY?</w:t>
      </w:r>
    </w:p>
    <w:p w14:paraId="768233B1" w14:textId="180451CC" w:rsidR="00B70257" w:rsidRPr="00DD0FDB" w:rsidRDefault="00B70257" w:rsidP="00B70257">
      <w:pPr>
        <w:rPr>
          <w:rFonts w:cstheme="minorHAnsi"/>
        </w:rPr>
      </w:pPr>
    </w:p>
    <w:p w14:paraId="62DC388C" w14:textId="03E1434A" w:rsidR="00873F80" w:rsidRPr="00DD0FDB" w:rsidRDefault="00873F80" w:rsidP="00873F80">
      <w:pPr>
        <w:rPr>
          <w:rFonts w:cstheme="minorHAnsi"/>
        </w:rPr>
      </w:pPr>
      <w:r w:rsidRPr="00DD0FDB">
        <w:rPr>
          <w:rFonts w:cstheme="minorHAnsi"/>
        </w:rPr>
        <w:t xml:space="preserve">The goal of this question is to surface the concept that hair structure is not the result of just the chemistry of individual keratin molecules, but also due to how molecules are cross-linked into higher level structures. </w:t>
      </w:r>
    </w:p>
    <w:p w14:paraId="78C2C3BE" w14:textId="77777777" w:rsidR="00873F80" w:rsidRPr="00DD0FDB" w:rsidRDefault="00873F80" w:rsidP="00B70257">
      <w:pPr>
        <w:rPr>
          <w:rFonts w:cstheme="minorHAnsi"/>
        </w:rPr>
      </w:pPr>
    </w:p>
    <w:p w14:paraId="6003F358" w14:textId="147C1FB8" w:rsidR="005F3937" w:rsidRPr="00DD0FDB" w:rsidRDefault="005F3937" w:rsidP="005F3937">
      <w:pPr>
        <w:rPr>
          <w:rFonts w:cstheme="minorHAnsi"/>
        </w:rPr>
      </w:pPr>
      <w:r w:rsidRPr="00F6301F">
        <w:rPr>
          <w:rFonts w:cstheme="minorHAnsi"/>
        </w:rPr>
        <w:t xml:space="preserve">Many students will know from life experiences that straight hair can be treated chemically so it remains curled. Chemicals used for perms (specifically thioglycolic acid or bisulfite) break the disulfide bonds temporarily. When they are inactivated, the C-C bonds reform, setting the hairs in a new curled shape. Students may try to use this bit of common knowledge to infer why hair is curly in general, and they will be </w:t>
      </w:r>
      <w:r w:rsidRPr="00F6301F">
        <w:rPr>
          <w:rFonts w:cstheme="minorHAnsi"/>
          <w:b/>
        </w:rPr>
        <w:t>partially</w:t>
      </w:r>
      <w:r w:rsidRPr="00F6301F">
        <w:rPr>
          <w:rFonts w:cstheme="minorHAnsi"/>
        </w:rPr>
        <w:t xml:space="preserve"> correct.</w:t>
      </w:r>
      <w:r w:rsidRPr="00DD0FDB">
        <w:rPr>
          <w:rFonts w:cstheme="minorHAnsi"/>
        </w:rPr>
        <w:t xml:space="preserve"> </w:t>
      </w:r>
      <w:proofErr w:type="gramStart"/>
      <w:r w:rsidRPr="00DD0FDB">
        <w:rPr>
          <w:rFonts w:cstheme="minorHAnsi"/>
        </w:rPr>
        <w:t>However</w:t>
      </w:r>
      <w:proofErr w:type="gramEnd"/>
      <w:r w:rsidRPr="00DD0FDB">
        <w:rPr>
          <w:rFonts w:cstheme="minorHAnsi"/>
        </w:rPr>
        <w:t xml:space="preserve"> this is not the primary reason hair curls.</w:t>
      </w:r>
    </w:p>
    <w:p w14:paraId="6C104004" w14:textId="77777777" w:rsidR="005F3937" w:rsidRPr="00DD0FDB" w:rsidRDefault="005F3937" w:rsidP="005F3937">
      <w:pPr>
        <w:rPr>
          <w:rFonts w:cstheme="minorHAnsi"/>
        </w:rPr>
      </w:pPr>
    </w:p>
    <w:p w14:paraId="02A6EB7F" w14:textId="4674BE9B" w:rsidR="005F3937" w:rsidRPr="00F6301F" w:rsidRDefault="005F3937" w:rsidP="004050D1">
      <w:pPr>
        <w:rPr>
          <w:rFonts w:cstheme="minorHAnsi"/>
        </w:rPr>
      </w:pPr>
      <w:r w:rsidRPr="00F6301F">
        <w:rPr>
          <w:rFonts w:cstheme="minorHAnsi"/>
        </w:rPr>
        <w:t xml:space="preserve">It is not known precisely why hair is </w:t>
      </w:r>
      <w:r w:rsidRPr="00DD0FDB">
        <w:rPr>
          <w:rFonts w:cstheme="minorHAnsi"/>
          <w:u w:val="single"/>
        </w:rPr>
        <w:t>naturally</w:t>
      </w:r>
      <w:r w:rsidRPr="00DD0FDB">
        <w:rPr>
          <w:rFonts w:cstheme="minorHAnsi"/>
        </w:rPr>
        <w:t xml:space="preserve"> </w:t>
      </w:r>
      <w:r w:rsidRPr="00F6301F">
        <w:rPr>
          <w:rFonts w:cstheme="minorHAnsi"/>
        </w:rPr>
        <w:t xml:space="preserve">curly, but </w:t>
      </w:r>
      <w:r w:rsidRPr="00DD0FDB">
        <w:rPr>
          <w:rFonts w:cstheme="minorHAnsi"/>
        </w:rPr>
        <w:t>best</w:t>
      </w:r>
      <w:r w:rsidRPr="00F6301F">
        <w:rPr>
          <w:rFonts w:cstheme="minorHAnsi"/>
        </w:rPr>
        <w:t xml:space="preserve"> evidence indicates that overall geometry of individual strands is important. The diameter and shape of the hair shaft is determined by the shape of the follicle in the skin from which it grows. Large follicles produce coarse hair, and small follicles, fine hair. Flattened follicles grow hairs that are flattened into an oval. Flatter hair strands have more surface area for disulfide bond formation and can bend more as they emerge than hairs that are cylindrical. </w:t>
      </w:r>
    </w:p>
    <w:p w14:paraId="0C0504DC" w14:textId="37982398" w:rsidR="00B70257" w:rsidRPr="00DD0FDB" w:rsidRDefault="00B70257" w:rsidP="00B70257">
      <w:pPr>
        <w:rPr>
          <w:rFonts w:cstheme="minorHAnsi"/>
        </w:rPr>
      </w:pPr>
    </w:p>
    <w:p w14:paraId="629A567C" w14:textId="77777777" w:rsidR="00B70257" w:rsidRPr="00F6301F" w:rsidRDefault="00B70257" w:rsidP="00B70257">
      <w:pPr>
        <w:rPr>
          <w:rFonts w:cstheme="minorHAnsi"/>
        </w:rPr>
      </w:pPr>
    </w:p>
    <w:p w14:paraId="2886F3D9" w14:textId="7F8EF746" w:rsidR="00F17B59" w:rsidRPr="004050D1" w:rsidRDefault="005F3937" w:rsidP="00491D0E">
      <w:pPr>
        <w:numPr>
          <w:ilvl w:val="0"/>
          <w:numId w:val="24"/>
        </w:numPr>
        <w:rPr>
          <w:rFonts w:cstheme="minorHAnsi"/>
          <w:b/>
          <w:bCs/>
        </w:rPr>
      </w:pPr>
      <w:r w:rsidRPr="004050D1">
        <w:rPr>
          <w:rFonts w:cstheme="minorHAnsi"/>
          <w:b/>
          <w:bCs/>
        </w:rPr>
        <w:t>W</w:t>
      </w:r>
      <w:r w:rsidR="00F17B59" w:rsidRPr="00F6301F">
        <w:rPr>
          <w:rFonts w:cstheme="minorHAnsi"/>
          <w:b/>
          <w:bCs/>
        </w:rPr>
        <w:t>hy do you think some animals have coat hair</w:t>
      </w:r>
      <w:r w:rsidR="00F17B59" w:rsidRPr="004050D1">
        <w:rPr>
          <w:rFonts w:cstheme="minorHAnsi"/>
          <w:b/>
          <w:bCs/>
        </w:rPr>
        <w:t xml:space="preserve"> that</w:t>
      </w:r>
      <w:r w:rsidR="00F17B59" w:rsidRPr="00F6301F">
        <w:rPr>
          <w:rFonts w:cstheme="minorHAnsi"/>
          <w:b/>
          <w:bCs/>
        </w:rPr>
        <w:t xml:space="preserve"> is straight vs. curly? Long vs. short? Thick and wiry vs. thin and soft?</w:t>
      </w:r>
      <w:r w:rsidR="00F17B59" w:rsidRPr="004050D1">
        <w:rPr>
          <w:rFonts w:cstheme="minorHAnsi"/>
          <w:b/>
          <w:bCs/>
        </w:rPr>
        <w:t xml:space="preserve"> </w:t>
      </w:r>
      <w:r w:rsidR="00873F80" w:rsidRPr="004050D1">
        <w:rPr>
          <w:rFonts w:cstheme="minorHAnsi"/>
          <w:b/>
          <w:bCs/>
        </w:rPr>
        <w:t xml:space="preserve">Are the traits randomly occurring, the result of genetic inheritance, or the result of physiological adaptations? </w:t>
      </w:r>
      <w:r w:rsidR="00F17B59" w:rsidRPr="00F6301F">
        <w:rPr>
          <w:rFonts w:cstheme="minorHAnsi"/>
          <w:b/>
          <w:bCs/>
        </w:rPr>
        <w:t xml:space="preserve">How </w:t>
      </w:r>
      <w:r w:rsidR="00F17B59" w:rsidRPr="004050D1">
        <w:rPr>
          <w:rFonts w:cstheme="minorHAnsi"/>
          <w:b/>
          <w:bCs/>
        </w:rPr>
        <w:t>could you confirm your hypotheses</w:t>
      </w:r>
      <w:r w:rsidR="00F17B59" w:rsidRPr="00F6301F">
        <w:rPr>
          <w:rFonts w:cstheme="minorHAnsi"/>
          <w:b/>
          <w:bCs/>
        </w:rPr>
        <w:t>?</w:t>
      </w:r>
    </w:p>
    <w:p w14:paraId="267113F3" w14:textId="5B1717A2" w:rsidR="00B70257" w:rsidRPr="00DD0FDB" w:rsidRDefault="00B70257" w:rsidP="00B70257">
      <w:pPr>
        <w:rPr>
          <w:rFonts w:cstheme="minorHAnsi"/>
        </w:rPr>
      </w:pPr>
    </w:p>
    <w:p w14:paraId="36526FD8" w14:textId="6B34C637" w:rsidR="00B604A5" w:rsidRPr="00DD0FDB" w:rsidRDefault="005F3937" w:rsidP="001B0E72">
      <w:pPr>
        <w:rPr>
          <w:rFonts w:cstheme="minorHAnsi"/>
        </w:rPr>
      </w:pPr>
      <w:r w:rsidRPr="00DD0FDB">
        <w:rPr>
          <w:rFonts w:cstheme="minorHAnsi"/>
        </w:rPr>
        <w:t xml:space="preserve">The goal of this question is to </w:t>
      </w:r>
      <w:r w:rsidR="00873F80" w:rsidRPr="00DD0FDB">
        <w:rPr>
          <w:rFonts w:cstheme="minorHAnsi"/>
        </w:rPr>
        <w:t>get students thinking about possible mechanisms and paths, not to come up with a correct answer. Most students should be able to deduce that hair patterns are genetically determined</w:t>
      </w:r>
      <w:r w:rsidR="008D21A4" w:rsidRPr="00DD0FDB">
        <w:rPr>
          <w:rFonts w:cstheme="minorHAnsi"/>
        </w:rPr>
        <w:t>, based on their own lived experiences and prior knowledge</w:t>
      </w:r>
      <w:r w:rsidR="00873F80" w:rsidRPr="00DD0FDB">
        <w:rPr>
          <w:rFonts w:cstheme="minorHAnsi"/>
        </w:rPr>
        <w:t xml:space="preserve">. </w:t>
      </w:r>
      <w:r w:rsidR="00B604A5" w:rsidRPr="00DD0FDB">
        <w:rPr>
          <w:rFonts w:cstheme="minorHAnsi"/>
        </w:rPr>
        <w:t>This is the main hypothesis that instructors need to lead students towards, because the main case focuses on the inheritance pattern of coat curliness.</w:t>
      </w:r>
    </w:p>
    <w:p w14:paraId="03A7B134" w14:textId="77777777" w:rsidR="00B604A5" w:rsidRPr="00DD0FDB" w:rsidRDefault="00B604A5" w:rsidP="001B0E72">
      <w:pPr>
        <w:rPr>
          <w:rFonts w:cstheme="minorHAnsi"/>
        </w:rPr>
      </w:pPr>
    </w:p>
    <w:p w14:paraId="08E2BCC1" w14:textId="1399859E" w:rsidR="008D21A4" w:rsidRPr="00DD0FDB" w:rsidRDefault="00873F80" w:rsidP="001B0E72">
      <w:pPr>
        <w:rPr>
          <w:rFonts w:cstheme="minorHAnsi"/>
        </w:rPr>
      </w:pPr>
      <w:r w:rsidRPr="00DD0FDB">
        <w:rPr>
          <w:rFonts w:cstheme="minorHAnsi"/>
        </w:rPr>
        <w:t>More advanced s</w:t>
      </w:r>
      <w:r w:rsidR="001A1594" w:rsidRPr="00F6301F">
        <w:rPr>
          <w:rFonts w:cstheme="minorHAnsi"/>
        </w:rPr>
        <w:t xml:space="preserve">tudents may hypothesize that </w:t>
      </w:r>
      <w:r w:rsidR="001A1594" w:rsidRPr="00DD0FDB">
        <w:rPr>
          <w:rFonts w:cstheme="minorHAnsi"/>
        </w:rPr>
        <w:t>hair</w:t>
      </w:r>
      <w:r w:rsidRPr="00DD0FDB">
        <w:rPr>
          <w:rFonts w:cstheme="minorHAnsi"/>
        </w:rPr>
        <w:t xml:space="preserve"> length and texture are</w:t>
      </w:r>
      <w:r w:rsidR="001A1594" w:rsidRPr="00DD0FDB">
        <w:rPr>
          <w:rFonts w:cstheme="minorHAnsi"/>
        </w:rPr>
        <w:t xml:space="preserve"> due to</w:t>
      </w:r>
      <w:r w:rsidR="001A1594" w:rsidRPr="00F6301F">
        <w:rPr>
          <w:rFonts w:cstheme="minorHAnsi"/>
        </w:rPr>
        <w:t xml:space="preserve"> mutation</w:t>
      </w:r>
      <w:r w:rsidRPr="00DD0FDB">
        <w:rPr>
          <w:rFonts w:cstheme="minorHAnsi"/>
        </w:rPr>
        <w:t>s</w:t>
      </w:r>
      <w:r w:rsidR="001A1594" w:rsidRPr="00F6301F">
        <w:rPr>
          <w:rFonts w:cstheme="minorHAnsi"/>
        </w:rPr>
        <w:t xml:space="preserve"> in </w:t>
      </w:r>
      <w:r w:rsidR="001A1594" w:rsidRPr="00DD0FDB">
        <w:rPr>
          <w:rFonts w:cstheme="minorHAnsi"/>
        </w:rPr>
        <w:t>a</w:t>
      </w:r>
      <w:r w:rsidR="001A1594" w:rsidRPr="00F6301F">
        <w:rPr>
          <w:rFonts w:cstheme="minorHAnsi"/>
        </w:rPr>
        <w:t xml:space="preserve"> keratin gene</w:t>
      </w:r>
      <w:r w:rsidR="008D21A4" w:rsidRPr="00DD0FDB">
        <w:rPr>
          <w:rFonts w:cstheme="minorHAnsi"/>
        </w:rPr>
        <w:t>. This is a very</w:t>
      </w:r>
      <w:r w:rsidR="008D21A4" w:rsidRPr="00F6301F">
        <w:rPr>
          <w:rFonts w:cstheme="minorHAnsi"/>
        </w:rPr>
        <w:t xml:space="preserve"> reasonable </w:t>
      </w:r>
      <w:r w:rsidR="008D21A4" w:rsidRPr="00DD0FDB">
        <w:rPr>
          <w:rFonts w:cstheme="minorHAnsi"/>
        </w:rPr>
        <w:t xml:space="preserve">and very testable </w:t>
      </w:r>
      <w:r w:rsidR="008D21A4" w:rsidRPr="00F6301F">
        <w:rPr>
          <w:rFonts w:cstheme="minorHAnsi"/>
        </w:rPr>
        <w:t xml:space="preserve">hypothesis, </w:t>
      </w:r>
      <w:r w:rsidR="008D21A4" w:rsidRPr="00DD0FDB">
        <w:rPr>
          <w:rFonts w:cstheme="minorHAnsi"/>
        </w:rPr>
        <w:t>even if it</w:t>
      </w:r>
      <w:r w:rsidR="008D21A4" w:rsidRPr="00F6301F">
        <w:rPr>
          <w:rFonts w:cstheme="minorHAnsi"/>
        </w:rPr>
        <w:t xml:space="preserve"> is </w:t>
      </w:r>
      <w:r w:rsidR="008D21A4" w:rsidRPr="00DD0FDB">
        <w:rPr>
          <w:rFonts w:cstheme="minorHAnsi"/>
        </w:rPr>
        <w:t>only partly</w:t>
      </w:r>
      <w:r w:rsidR="008D21A4" w:rsidRPr="00F6301F">
        <w:rPr>
          <w:rFonts w:cstheme="minorHAnsi"/>
        </w:rPr>
        <w:t xml:space="preserve"> correct. </w:t>
      </w:r>
      <w:r w:rsidR="008D21A4" w:rsidRPr="00DD0FDB">
        <w:rPr>
          <w:rFonts w:cstheme="minorHAnsi"/>
        </w:rPr>
        <w:t xml:space="preserve">Curliness is linked to a keratin mutation, but length and texture are regulated by other loci that can be inherited independently. </w:t>
      </w:r>
    </w:p>
    <w:p w14:paraId="47CDC720" w14:textId="77777777" w:rsidR="008D21A4" w:rsidRPr="00DD0FDB" w:rsidRDefault="008D21A4" w:rsidP="001B0E72">
      <w:pPr>
        <w:rPr>
          <w:rFonts w:cstheme="minorHAnsi"/>
        </w:rPr>
      </w:pPr>
    </w:p>
    <w:p w14:paraId="708767D0" w14:textId="408D9ADF" w:rsidR="001B0E72" w:rsidRPr="00DD0FDB" w:rsidRDefault="008D21A4" w:rsidP="001B0E72">
      <w:pPr>
        <w:rPr>
          <w:rFonts w:cstheme="minorHAnsi"/>
        </w:rPr>
      </w:pPr>
      <w:r w:rsidRPr="00DD0FDB">
        <w:rPr>
          <w:rFonts w:cstheme="minorHAnsi"/>
        </w:rPr>
        <w:lastRenderedPageBreak/>
        <w:t>Students with more biochemistry background might hypothesize that hair texture is altered by mutations</w:t>
      </w:r>
      <w:r w:rsidR="001A1594" w:rsidRPr="00F6301F">
        <w:rPr>
          <w:rFonts w:cstheme="minorHAnsi"/>
        </w:rPr>
        <w:t xml:space="preserve"> that change cysteines. </w:t>
      </w:r>
      <w:proofErr w:type="gramStart"/>
      <w:r w:rsidRPr="00DD0FDB">
        <w:rPr>
          <w:rFonts w:cstheme="minorHAnsi"/>
        </w:rPr>
        <w:t>Again</w:t>
      </w:r>
      <w:proofErr w:type="gramEnd"/>
      <w:r w:rsidRPr="00DD0FDB">
        <w:rPr>
          <w:rFonts w:cstheme="minorHAnsi"/>
        </w:rPr>
        <w:t xml:space="preserve"> this is a very</w:t>
      </w:r>
      <w:r w:rsidR="001A1594" w:rsidRPr="00F6301F">
        <w:rPr>
          <w:rFonts w:cstheme="minorHAnsi"/>
        </w:rPr>
        <w:t xml:space="preserve"> reasonable </w:t>
      </w:r>
      <w:r w:rsidRPr="00DD0FDB">
        <w:rPr>
          <w:rFonts w:cstheme="minorHAnsi"/>
        </w:rPr>
        <w:t xml:space="preserve">and very testable </w:t>
      </w:r>
      <w:r w:rsidR="001A1594" w:rsidRPr="00F6301F">
        <w:rPr>
          <w:rFonts w:cstheme="minorHAnsi"/>
        </w:rPr>
        <w:t xml:space="preserve">hypothesis, </w:t>
      </w:r>
      <w:r w:rsidRPr="00DD0FDB">
        <w:rPr>
          <w:rFonts w:cstheme="minorHAnsi"/>
        </w:rPr>
        <w:t>even if it</w:t>
      </w:r>
      <w:r w:rsidR="001A1594" w:rsidRPr="00F6301F">
        <w:rPr>
          <w:rFonts w:cstheme="minorHAnsi"/>
        </w:rPr>
        <w:t xml:space="preserve"> is not correct. </w:t>
      </w:r>
      <w:r w:rsidRPr="00DD0FDB">
        <w:rPr>
          <w:rFonts w:cstheme="minorHAnsi"/>
        </w:rPr>
        <w:t>T</w:t>
      </w:r>
      <w:r w:rsidR="001A1594" w:rsidRPr="00F6301F">
        <w:rPr>
          <w:rFonts w:cstheme="minorHAnsi"/>
        </w:rPr>
        <w:t>he SNP that causes curly coats does not affect cysteines. Rather, the key mutation changes a basic amino acid (arginine) to a polar uncharged amino acid. Why the Arg151Trp mutation creates curly hair is not known, but it would be reasonable to hypothesize that the change in amino acid sequence affects protein organization and packing.</w:t>
      </w:r>
    </w:p>
    <w:p w14:paraId="4279483F" w14:textId="6D48ECE5" w:rsidR="00873F80" w:rsidRDefault="00873F80" w:rsidP="00873F80">
      <w:pPr>
        <w:rPr>
          <w:rFonts w:cstheme="minorHAnsi"/>
        </w:rPr>
      </w:pPr>
    </w:p>
    <w:p w14:paraId="21B504C7" w14:textId="77777777" w:rsidR="004B4F35" w:rsidRPr="00DD0FDB" w:rsidRDefault="004B4F35" w:rsidP="00873F80">
      <w:pPr>
        <w:rPr>
          <w:rFonts w:cstheme="minorHAnsi"/>
        </w:rPr>
      </w:pPr>
    </w:p>
    <w:p w14:paraId="41D560D1" w14:textId="77777777" w:rsidR="00873F80" w:rsidRPr="00DD0FDB" w:rsidRDefault="00873F80" w:rsidP="00873F80">
      <w:pPr>
        <w:rPr>
          <w:rFonts w:cstheme="minorHAnsi"/>
          <w:i/>
          <w:iCs/>
        </w:rPr>
      </w:pPr>
      <w:r w:rsidRPr="00DD0FDB">
        <w:rPr>
          <w:rFonts w:cstheme="minorHAnsi"/>
          <w:i/>
          <w:iCs/>
        </w:rPr>
        <w:t xml:space="preserve">Page 1 </w:t>
      </w:r>
      <w:r w:rsidRPr="00AB39E4">
        <w:rPr>
          <w:rFonts w:cstheme="minorHAnsi"/>
          <w:i/>
          <w:iCs/>
        </w:rPr>
        <w:t>Questions:</w:t>
      </w:r>
    </w:p>
    <w:p w14:paraId="31F01A27" w14:textId="3B67A184" w:rsidR="00873F80" w:rsidRPr="004050D1" w:rsidRDefault="002812DF" w:rsidP="00491D0E">
      <w:pPr>
        <w:pStyle w:val="ListParagraph"/>
        <w:numPr>
          <w:ilvl w:val="0"/>
          <w:numId w:val="25"/>
        </w:numPr>
        <w:ind w:left="360"/>
        <w:rPr>
          <w:rFonts w:cstheme="minorHAnsi"/>
          <w:b/>
          <w:bCs/>
        </w:rPr>
      </w:pPr>
      <w:r w:rsidRPr="004050D1">
        <w:rPr>
          <w:rFonts w:cstheme="minorHAnsi"/>
          <w:b/>
          <w:bCs/>
        </w:rPr>
        <w:t>What are the physical similarities and differences between wolves and the two dog breeds shown</w:t>
      </w:r>
      <w:r w:rsidR="00873F80" w:rsidRPr="004050D1">
        <w:rPr>
          <w:rFonts w:cstheme="minorHAnsi"/>
          <w:b/>
          <w:bCs/>
        </w:rPr>
        <w:t xml:space="preserve">? </w:t>
      </w:r>
    </w:p>
    <w:p w14:paraId="1BB83001" w14:textId="77777777" w:rsidR="002812DF" w:rsidRPr="00DD0FDB" w:rsidRDefault="002812DF" w:rsidP="002812DF">
      <w:pPr>
        <w:rPr>
          <w:rFonts w:cstheme="minorHAnsi"/>
        </w:rPr>
      </w:pPr>
    </w:p>
    <w:p w14:paraId="1AD6796A" w14:textId="192AD849" w:rsidR="002812DF" w:rsidRPr="00DD0FDB" w:rsidRDefault="002812DF" w:rsidP="002812DF">
      <w:pPr>
        <w:rPr>
          <w:rFonts w:cstheme="minorHAnsi"/>
        </w:rPr>
      </w:pPr>
      <w:r w:rsidRPr="00DD0FDB">
        <w:rPr>
          <w:rFonts w:cstheme="minorHAnsi"/>
        </w:rPr>
        <w:t xml:space="preserve">This question helps students build a list of all the phenotypic variations that have developed through the selection process. The instructor or a class scribe should record their list of features on a whiteboard and provide a copy (print or online) as a point to return to for future discussion. </w:t>
      </w:r>
    </w:p>
    <w:p w14:paraId="30FC9FD1" w14:textId="77777777" w:rsidR="002812DF" w:rsidRPr="00DD0FDB" w:rsidRDefault="002812DF" w:rsidP="002812DF">
      <w:pPr>
        <w:ind w:left="360"/>
        <w:rPr>
          <w:rFonts w:cstheme="minorHAnsi"/>
        </w:rPr>
      </w:pPr>
    </w:p>
    <w:p w14:paraId="668BD344" w14:textId="77777777" w:rsidR="002812DF" w:rsidRPr="00DD0FDB" w:rsidRDefault="002812DF" w:rsidP="002812DF">
      <w:pPr>
        <w:rPr>
          <w:rFonts w:cstheme="minorHAnsi"/>
        </w:rPr>
      </w:pPr>
      <w:r w:rsidRPr="00DD0FDB">
        <w:rPr>
          <w:rFonts w:cstheme="minorHAnsi"/>
        </w:rPr>
        <w:t>These are some of the visually obvious phenotypic differences:</w:t>
      </w:r>
    </w:p>
    <w:p w14:paraId="1D34B657" w14:textId="77777777" w:rsidR="002812DF" w:rsidRPr="00DD0FDB" w:rsidRDefault="002812DF" w:rsidP="00491D0E">
      <w:pPr>
        <w:pStyle w:val="ListParagraph"/>
        <w:numPr>
          <w:ilvl w:val="0"/>
          <w:numId w:val="16"/>
        </w:numPr>
        <w:ind w:left="720"/>
        <w:rPr>
          <w:rFonts w:cstheme="minorHAnsi"/>
        </w:rPr>
      </w:pPr>
      <w:r w:rsidRPr="00DD0FDB">
        <w:rPr>
          <w:rFonts w:cstheme="minorHAnsi"/>
        </w:rPr>
        <w:t>Wolves are very similar in size and relative proportions within a subspecies, and only experts can tell the subspecies apart. In contrast, dogs are clearly different from wolves, and many breeds are very distinctive from each other.</w:t>
      </w:r>
    </w:p>
    <w:p w14:paraId="0A43EAE5" w14:textId="77777777" w:rsidR="002812DF" w:rsidRPr="00DD0FDB" w:rsidRDefault="002812DF" w:rsidP="00491D0E">
      <w:pPr>
        <w:pStyle w:val="ListParagraph"/>
        <w:numPr>
          <w:ilvl w:val="0"/>
          <w:numId w:val="16"/>
        </w:numPr>
        <w:ind w:left="720"/>
        <w:rPr>
          <w:rFonts w:cstheme="minorHAnsi"/>
        </w:rPr>
      </w:pPr>
      <w:r w:rsidRPr="00DD0FDB">
        <w:rPr>
          <w:rFonts w:cstheme="minorHAnsi"/>
        </w:rPr>
        <w:t xml:space="preserve">Wolves have flat double coats that provide insulation from the cold while not being bulky. Pure breed </w:t>
      </w:r>
      <w:proofErr w:type="gramStart"/>
      <w:r w:rsidRPr="00DD0FDB">
        <w:rPr>
          <w:rFonts w:cstheme="minorHAnsi"/>
        </w:rPr>
        <w:t>dogs</w:t>
      </w:r>
      <w:proofErr w:type="gramEnd"/>
      <w:r w:rsidRPr="00DD0FDB">
        <w:rPr>
          <w:rFonts w:cstheme="minorHAnsi"/>
        </w:rPr>
        <w:t xml:space="preserve"> range in coat types and length.</w:t>
      </w:r>
    </w:p>
    <w:p w14:paraId="6A970B03" w14:textId="77777777" w:rsidR="002812DF" w:rsidRPr="00DD0FDB" w:rsidRDefault="002812DF" w:rsidP="00491D0E">
      <w:pPr>
        <w:pStyle w:val="ListParagraph"/>
        <w:numPr>
          <w:ilvl w:val="0"/>
          <w:numId w:val="16"/>
        </w:numPr>
        <w:ind w:left="720"/>
        <w:rPr>
          <w:rFonts w:cstheme="minorHAnsi"/>
        </w:rPr>
      </w:pPr>
      <w:r w:rsidRPr="00DD0FDB">
        <w:rPr>
          <w:rFonts w:cstheme="minorHAnsi"/>
        </w:rPr>
        <w:t xml:space="preserve">A wolf’s foot is much larger in proportion to its body size than a dog. The track print of an average size wolf is 50% larger than the largest Great Danes. </w:t>
      </w:r>
    </w:p>
    <w:p w14:paraId="3F8E584B" w14:textId="77777777" w:rsidR="002812DF" w:rsidRPr="00DD0FDB" w:rsidRDefault="002812DF" w:rsidP="00491D0E">
      <w:pPr>
        <w:pStyle w:val="ListParagraph"/>
        <w:numPr>
          <w:ilvl w:val="0"/>
          <w:numId w:val="16"/>
        </w:numPr>
        <w:ind w:left="720"/>
        <w:rPr>
          <w:rFonts w:cstheme="minorHAnsi"/>
        </w:rPr>
      </w:pPr>
      <w:r w:rsidRPr="00DD0FDB">
        <w:rPr>
          <w:rFonts w:cstheme="minorHAnsi"/>
        </w:rPr>
        <w:t>At rest, a wolf’s ears are erect. Many domestic breeds have ears that hang down.</w:t>
      </w:r>
    </w:p>
    <w:p w14:paraId="52DE05CB" w14:textId="77777777" w:rsidR="002812DF" w:rsidRPr="00DD0FDB" w:rsidRDefault="002812DF" w:rsidP="002812DF">
      <w:pPr>
        <w:rPr>
          <w:rFonts w:cstheme="minorHAnsi"/>
        </w:rPr>
      </w:pPr>
    </w:p>
    <w:p w14:paraId="2A9120B4" w14:textId="77777777" w:rsidR="002812DF" w:rsidRPr="00DD0FDB" w:rsidRDefault="002812DF" w:rsidP="002812DF">
      <w:pPr>
        <w:rPr>
          <w:rFonts w:cstheme="minorHAnsi"/>
        </w:rPr>
      </w:pPr>
      <w:r w:rsidRPr="00DD0FDB">
        <w:rPr>
          <w:rFonts w:cstheme="minorHAnsi"/>
        </w:rPr>
        <w:t>Other differences are not visible in photos:</w:t>
      </w:r>
    </w:p>
    <w:p w14:paraId="1CA058B5" w14:textId="77777777" w:rsidR="002812DF" w:rsidRPr="00DD0FDB" w:rsidRDefault="002812DF" w:rsidP="00491D0E">
      <w:pPr>
        <w:pStyle w:val="ListParagraph"/>
        <w:numPr>
          <w:ilvl w:val="0"/>
          <w:numId w:val="16"/>
        </w:numPr>
        <w:ind w:left="720"/>
        <w:rPr>
          <w:rFonts w:cstheme="minorHAnsi"/>
        </w:rPr>
      </w:pPr>
      <w:r w:rsidRPr="00DD0FDB">
        <w:rPr>
          <w:rFonts w:cstheme="minorHAnsi"/>
        </w:rPr>
        <w:t>Wolves have a different gait than dogs. Wolves are said to “walk with a purpose,” meaning they walk in a straight line with rear and front feet aligned. Dogs tend to walk angled or even sideways, and their track path wanders much more.</w:t>
      </w:r>
    </w:p>
    <w:p w14:paraId="4E77DDE3" w14:textId="253502C8" w:rsidR="002812DF" w:rsidRPr="00DD0FDB" w:rsidRDefault="002812DF" w:rsidP="00491D0E">
      <w:pPr>
        <w:pStyle w:val="ListParagraph"/>
        <w:numPr>
          <w:ilvl w:val="0"/>
          <w:numId w:val="16"/>
        </w:numPr>
        <w:ind w:left="720"/>
        <w:rPr>
          <w:rFonts w:cstheme="minorHAnsi"/>
        </w:rPr>
      </w:pPr>
      <w:r w:rsidRPr="00DD0FDB">
        <w:rPr>
          <w:rFonts w:cstheme="minorHAnsi"/>
        </w:rPr>
        <w:t xml:space="preserve">Both wolves and dogs communicate extensively through body posture, positions of their tails and ears, and scent. Both have a range of sounds they use for communicating </w:t>
      </w:r>
      <w:proofErr w:type="gramStart"/>
      <w:r w:rsidRPr="00DD0FDB">
        <w:rPr>
          <w:rFonts w:cstheme="minorHAnsi"/>
        </w:rPr>
        <w:t>in close proximity to</w:t>
      </w:r>
      <w:proofErr w:type="gramEnd"/>
      <w:r w:rsidRPr="00DD0FDB">
        <w:rPr>
          <w:rFonts w:cstheme="minorHAnsi"/>
        </w:rPr>
        <w:t xml:space="preserve"> each other. What is different is that wolves howl extensively and rarely </w:t>
      </w:r>
      <w:proofErr w:type="gramStart"/>
      <w:r w:rsidRPr="00DD0FDB">
        <w:rPr>
          <w:rFonts w:cstheme="minorHAnsi"/>
        </w:rPr>
        <w:t>bark</w:t>
      </w:r>
      <w:proofErr w:type="gramEnd"/>
      <w:r w:rsidRPr="00DD0FDB">
        <w:rPr>
          <w:rFonts w:cstheme="minorHAnsi"/>
        </w:rPr>
        <w:t xml:space="preserve">, while dogs communicate by barking and howl much less. </w:t>
      </w:r>
    </w:p>
    <w:p w14:paraId="678827E7" w14:textId="61FF58F8" w:rsidR="002812DF" w:rsidRPr="00DD0FDB" w:rsidRDefault="002812DF" w:rsidP="00491D0E">
      <w:pPr>
        <w:pStyle w:val="ListParagraph"/>
        <w:numPr>
          <w:ilvl w:val="1"/>
          <w:numId w:val="16"/>
        </w:numPr>
        <w:ind w:left="1440"/>
        <w:rPr>
          <w:rFonts w:cstheme="minorHAnsi"/>
        </w:rPr>
      </w:pPr>
      <w:r w:rsidRPr="00DD0FDB">
        <w:rPr>
          <w:rFonts w:cstheme="minorHAnsi"/>
        </w:rPr>
        <w:t xml:space="preserve">In feral packs, dogs at home base will howl to orient others out scouting or hunting. This form of howling IS </w:t>
      </w:r>
      <w:proofErr w:type="gramStart"/>
      <w:r w:rsidRPr="00DD0FDB">
        <w:rPr>
          <w:rFonts w:cstheme="minorHAnsi"/>
        </w:rPr>
        <w:t>similar to</w:t>
      </w:r>
      <w:proofErr w:type="gramEnd"/>
      <w:r w:rsidRPr="00DD0FDB">
        <w:rPr>
          <w:rFonts w:cstheme="minorHAnsi"/>
        </w:rPr>
        <w:t xml:space="preserve"> what wolves do. It is thought that domestic dogs left alone howl to call back their pack members (i.e., owners).</w:t>
      </w:r>
    </w:p>
    <w:p w14:paraId="6D6FABF9" w14:textId="77777777" w:rsidR="002812DF" w:rsidRPr="00DD0FDB" w:rsidRDefault="002812DF" w:rsidP="00491D0E">
      <w:pPr>
        <w:pStyle w:val="ListParagraph"/>
        <w:numPr>
          <w:ilvl w:val="1"/>
          <w:numId w:val="16"/>
        </w:numPr>
        <w:ind w:left="1440"/>
        <w:rPr>
          <w:rFonts w:cstheme="minorHAnsi"/>
        </w:rPr>
      </w:pPr>
      <w:r w:rsidRPr="00DD0FDB">
        <w:rPr>
          <w:rFonts w:cstheme="minorHAnsi"/>
        </w:rPr>
        <w:t>Wolf packs howl to maintain territory boundaries with distant packs. Dogs may howl when intruders get close, usually in visual range.</w:t>
      </w:r>
    </w:p>
    <w:p w14:paraId="70254E3D" w14:textId="18925B6D" w:rsidR="002812DF" w:rsidRPr="00DD0FDB" w:rsidRDefault="002812DF" w:rsidP="00491D0E">
      <w:pPr>
        <w:pStyle w:val="ListParagraph"/>
        <w:numPr>
          <w:ilvl w:val="1"/>
          <w:numId w:val="16"/>
        </w:numPr>
        <w:ind w:left="1440"/>
        <w:rPr>
          <w:rFonts w:cstheme="minorHAnsi"/>
        </w:rPr>
      </w:pPr>
      <w:r w:rsidRPr="00DD0FDB">
        <w:rPr>
          <w:rFonts w:cstheme="minorHAnsi"/>
        </w:rPr>
        <w:t>Dogs may howl when anxious, bored, injured, or in pain. Wolves will not attract the attention of other predators, so do not howl when anxious or injured.</w:t>
      </w:r>
    </w:p>
    <w:p w14:paraId="1977C5F6" w14:textId="77777777" w:rsidR="005A5C3A" w:rsidRPr="00DD0FDB" w:rsidRDefault="005A5C3A" w:rsidP="00C4337C">
      <w:pPr>
        <w:rPr>
          <w:rFonts w:cstheme="minorHAnsi"/>
        </w:rPr>
      </w:pPr>
    </w:p>
    <w:p w14:paraId="099391D8" w14:textId="70DAEB0A" w:rsidR="00C4337C" w:rsidRPr="00DD0FDB" w:rsidRDefault="00C4337C" w:rsidP="00C4337C">
      <w:pPr>
        <w:rPr>
          <w:rFonts w:cstheme="minorHAnsi"/>
        </w:rPr>
      </w:pPr>
      <w:r w:rsidRPr="00DD0FDB">
        <w:rPr>
          <w:rFonts w:cstheme="minorHAnsi"/>
        </w:rPr>
        <w:lastRenderedPageBreak/>
        <w:t>Some students may think the photo represents what all wolves look alike. Our shared mntal picture of wolves is based mainly on Mackenzie Valley gray wolves (</w:t>
      </w:r>
      <w:r w:rsidRPr="00DD0FDB">
        <w:rPr>
          <w:rFonts w:cstheme="minorHAnsi"/>
          <w:i/>
        </w:rPr>
        <w:t>C. lupus occidentalis</w:t>
      </w:r>
      <w:r w:rsidRPr="00DD0FDB">
        <w:rPr>
          <w:rFonts w:cstheme="minorHAnsi"/>
        </w:rPr>
        <w:t>) of western Canada and Alaska, tundra wolves (</w:t>
      </w:r>
      <w:r w:rsidRPr="00DD0FDB">
        <w:rPr>
          <w:rFonts w:cstheme="minorHAnsi"/>
          <w:i/>
        </w:rPr>
        <w:t>C. lupus albus</w:t>
      </w:r>
      <w:r w:rsidRPr="00DD0FDB">
        <w:rPr>
          <w:rFonts w:cstheme="minorHAnsi"/>
        </w:rPr>
        <w:t>) of the high Arctic, and Eurasian wolves (</w:t>
      </w:r>
      <w:r w:rsidRPr="00DD0FDB">
        <w:rPr>
          <w:rFonts w:cstheme="minorHAnsi"/>
          <w:i/>
        </w:rPr>
        <w:t xml:space="preserve">C. lupus </w:t>
      </w:r>
      <w:proofErr w:type="spellStart"/>
      <w:r w:rsidRPr="00DD0FDB">
        <w:rPr>
          <w:rFonts w:cstheme="minorHAnsi"/>
          <w:i/>
        </w:rPr>
        <w:t>lupus</w:t>
      </w:r>
      <w:proofErr w:type="spellEnd"/>
      <w:r w:rsidRPr="00DD0FDB">
        <w:rPr>
          <w:rFonts w:cstheme="minorHAnsi"/>
          <w:i/>
        </w:rPr>
        <w:t>; the subspecies in the photo</w:t>
      </w:r>
      <w:r w:rsidRPr="00DD0FDB">
        <w:rPr>
          <w:rFonts w:cstheme="minorHAnsi"/>
        </w:rPr>
        <w:t>) of Turkey and the Russian steppes. All three are stocky, heavily built subspecies. Wolves native to temperate and desert areas are more gracile and smaller. If students want to know more about this, have them compare photos of Arctic wolves with photos of red wolves (</w:t>
      </w:r>
      <w:r w:rsidRPr="00DD0FDB">
        <w:rPr>
          <w:rFonts w:cstheme="minorHAnsi"/>
          <w:i/>
        </w:rPr>
        <w:t>C. lupus rufus</w:t>
      </w:r>
      <w:r w:rsidRPr="00DD0FDB">
        <w:rPr>
          <w:rFonts w:cstheme="minorHAnsi"/>
        </w:rPr>
        <w:t>) from the southeastern US, and Indian wolves (</w:t>
      </w:r>
      <w:r w:rsidRPr="00DD0FDB">
        <w:rPr>
          <w:rFonts w:cstheme="minorHAnsi"/>
          <w:i/>
        </w:rPr>
        <w:t xml:space="preserve">C. lupus </w:t>
      </w:r>
      <w:proofErr w:type="spellStart"/>
      <w:r w:rsidRPr="00DD0FDB">
        <w:rPr>
          <w:rFonts w:cstheme="minorHAnsi"/>
          <w:i/>
        </w:rPr>
        <w:t>pallipes</w:t>
      </w:r>
      <w:proofErr w:type="spellEnd"/>
      <w:r w:rsidRPr="00DD0FDB">
        <w:rPr>
          <w:rFonts w:cstheme="minorHAnsi"/>
        </w:rPr>
        <w:t>) from the Middle East and western India. These latter two subspecies are better examples of what the wolve ancestors of primitive dogs probably looked like.</w:t>
      </w:r>
    </w:p>
    <w:p w14:paraId="623771D2" w14:textId="77777777" w:rsidR="002812DF" w:rsidRPr="00DD0FDB" w:rsidRDefault="002812DF" w:rsidP="00C4337C">
      <w:pPr>
        <w:rPr>
          <w:rFonts w:cstheme="minorHAnsi"/>
        </w:rPr>
      </w:pPr>
    </w:p>
    <w:p w14:paraId="04166049" w14:textId="77777777" w:rsidR="002812DF" w:rsidRPr="00DD0FDB" w:rsidRDefault="002812DF" w:rsidP="002812DF">
      <w:pPr>
        <w:rPr>
          <w:rFonts w:cstheme="minorHAnsi"/>
        </w:rPr>
      </w:pPr>
    </w:p>
    <w:p w14:paraId="6978780B" w14:textId="253AF615" w:rsidR="002812DF" w:rsidRPr="004050D1" w:rsidRDefault="002812DF" w:rsidP="00491D0E">
      <w:pPr>
        <w:pStyle w:val="ListParagraph"/>
        <w:numPr>
          <w:ilvl w:val="0"/>
          <w:numId w:val="25"/>
        </w:numPr>
        <w:ind w:left="360"/>
        <w:rPr>
          <w:rFonts w:cstheme="minorHAnsi"/>
          <w:b/>
          <w:bCs/>
        </w:rPr>
      </w:pPr>
      <w:r w:rsidRPr="004050D1">
        <w:rPr>
          <w:rFonts w:cstheme="minorHAnsi"/>
          <w:b/>
          <w:bCs/>
        </w:rPr>
        <w:t>Which of the differences you identified are genetically controlled? Which are not?</w:t>
      </w:r>
    </w:p>
    <w:p w14:paraId="45CCFA31" w14:textId="77777777" w:rsidR="002812DF" w:rsidRPr="00DD0FDB" w:rsidRDefault="002812DF" w:rsidP="002812DF">
      <w:pPr>
        <w:rPr>
          <w:rFonts w:cstheme="minorHAnsi"/>
        </w:rPr>
      </w:pPr>
    </w:p>
    <w:p w14:paraId="63A707C2" w14:textId="6BCAE826" w:rsidR="002812DF" w:rsidRPr="00DD0FDB" w:rsidRDefault="002812DF" w:rsidP="002812DF">
      <w:pPr>
        <w:rPr>
          <w:rFonts w:cstheme="minorHAnsi"/>
        </w:rPr>
      </w:pPr>
      <w:r w:rsidRPr="00DD0FDB">
        <w:rPr>
          <w:rFonts w:cstheme="minorHAnsi"/>
        </w:rPr>
        <w:t xml:space="preserve">This question is intended to stimulate thinking generally, not to obtain specific details. It also is meant to uncover a common student misconception about basic genetics. Essentially all differences between dogs and wolves, and between different breeds of dogs, are genetically determined by differences in either coding sequence or epigenetic markers. This includes most breed-specific behaviors (herding, pointing, retrieving), which basically are elements of the wolf’s stalk and kill behavioral sequence. </w:t>
      </w:r>
    </w:p>
    <w:p w14:paraId="19E19524" w14:textId="77777777" w:rsidR="002812DF" w:rsidRPr="00DD0FDB" w:rsidRDefault="002812DF" w:rsidP="002812DF">
      <w:pPr>
        <w:rPr>
          <w:rFonts w:cstheme="minorHAnsi"/>
        </w:rPr>
      </w:pPr>
    </w:p>
    <w:p w14:paraId="7E233C9F" w14:textId="4AF4D9CC" w:rsidR="002812DF" w:rsidRPr="00DD0FDB" w:rsidRDefault="002812DF" w:rsidP="002812DF">
      <w:pPr>
        <w:rPr>
          <w:rFonts w:cstheme="minorHAnsi"/>
        </w:rPr>
      </w:pPr>
      <w:r w:rsidRPr="00DD0FDB">
        <w:rPr>
          <w:rFonts w:cstheme="minorHAnsi"/>
        </w:rPr>
        <w:t>The better question which the instructor can ask as a follow-up is, “which differences are due to simple Mendelian inheritance, and which are more complex polygenic traits?”</w:t>
      </w:r>
    </w:p>
    <w:p w14:paraId="28D9A8F5" w14:textId="77777777" w:rsidR="002812DF" w:rsidRPr="00DD0FDB" w:rsidRDefault="002812DF" w:rsidP="002812DF">
      <w:pPr>
        <w:rPr>
          <w:rFonts w:cstheme="minorHAnsi"/>
        </w:rPr>
      </w:pPr>
    </w:p>
    <w:p w14:paraId="34D6BD5C" w14:textId="77777777" w:rsidR="00873F80" w:rsidRPr="00DD0FDB" w:rsidRDefault="00873F80" w:rsidP="00873F80">
      <w:pPr>
        <w:rPr>
          <w:rFonts w:cstheme="minorHAnsi"/>
        </w:rPr>
      </w:pPr>
    </w:p>
    <w:p w14:paraId="7A3E92B4" w14:textId="61420910" w:rsidR="00B604A5" w:rsidRPr="00DD0FDB" w:rsidRDefault="00B604A5" w:rsidP="00B604A5">
      <w:pPr>
        <w:rPr>
          <w:rFonts w:cstheme="minorHAnsi"/>
          <w:i/>
          <w:iCs/>
        </w:rPr>
      </w:pPr>
      <w:r w:rsidRPr="00DD0FDB">
        <w:rPr>
          <w:rFonts w:cstheme="minorHAnsi"/>
          <w:i/>
          <w:iCs/>
        </w:rPr>
        <w:t xml:space="preserve">Page 2 </w:t>
      </w:r>
      <w:r w:rsidRPr="00AB39E4">
        <w:rPr>
          <w:rFonts w:cstheme="minorHAnsi"/>
          <w:i/>
          <w:iCs/>
        </w:rPr>
        <w:t>Questions:</w:t>
      </w:r>
    </w:p>
    <w:p w14:paraId="715D647E" w14:textId="138AE39C" w:rsidR="002B2034" w:rsidRPr="004050D1" w:rsidRDefault="002B2034" w:rsidP="00491D0E">
      <w:pPr>
        <w:numPr>
          <w:ilvl w:val="0"/>
          <w:numId w:val="29"/>
        </w:numPr>
        <w:ind w:left="360"/>
        <w:rPr>
          <w:rFonts w:cstheme="minorHAnsi"/>
          <w:b/>
          <w:bCs/>
        </w:rPr>
      </w:pPr>
      <w:r w:rsidRPr="004050D1">
        <w:rPr>
          <w:rFonts w:cstheme="minorHAnsi"/>
          <w:b/>
          <w:bCs/>
        </w:rPr>
        <w:t xml:space="preserve">Suppose you hypothesize coat length and curliness are NOT genetically </w:t>
      </w:r>
      <w:r w:rsidR="00CD42F2" w:rsidRPr="004050D1">
        <w:rPr>
          <w:rFonts w:cstheme="minorHAnsi"/>
          <w:b/>
          <w:bCs/>
        </w:rPr>
        <w:t>controlled</w:t>
      </w:r>
      <w:r w:rsidRPr="004050D1">
        <w:rPr>
          <w:rFonts w:cstheme="minorHAnsi"/>
          <w:b/>
          <w:bCs/>
        </w:rPr>
        <w:t xml:space="preserve">. What experiments could you do to test that hypothesis? What data or results would support your hypothesis? </w:t>
      </w:r>
    </w:p>
    <w:p w14:paraId="26E51BE7" w14:textId="0711A013" w:rsidR="002B2034" w:rsidRPr="00DD0FDB" w:rsidRDefault="002B2034" w:rsidP="002B2034">
      <w:pPr>
        <w:rPr>
          <w:rFonts w:cstheme="minorHAnsi"/>
        </w:rPr>
      </w:pPr>
    </w:p>
    <w:p w14:paraId="4A36B3DF" w14:textId="2F100134" w:rsidR="002B2034" w:rsidRPr="00DD0FDB" w:rsidRDefault="00DE7999" w:rsidP="002B2034">
      <w:pPr>
        <w:rPr>
          <w:rFonts w:cstheme="minorHAnsi"/>
        </w:rPr>
      </w:pPr>
      <w:r w:rsidRPr="00DD0FDB">
        <w:rPr>
          <w:rFonts w:cstheme="minorHAnsi"/>
        </w:rPr>
        <w:t xml:space="preserve">Students are unlikely to think this, but it is a useful thought exercise. Often students look for confirming </w:t>
      </w:r>
      <w:proofErr w:type="gramStart"/>
      <w:r w:rsidRPr="00DD0FDB">
        <w:rPr>
          <w:rFonts w:cstheme="minorHAnsi"/>
        </w:rPr>
        <w:t>data, and</w:t>
      </w:r>
      <w:proofErr w:type="gramEnd"/>
      <w:r w:rsidRPr="00DD0FDB">
        <w:rPr>
          <w:rFonts w:cstheme="minorHAnsi"/>
        </w:rPr>
        <w:t xml:space="preserve"> forget that other hypotheses need to be ruled out. Here they are explicitly asked to plan an experiment to demonstrate non-genetic control.</w:t>
      </w:r>
    </w:p>
    <w:p w14:paraId="0CE5DF1B" w14:textId="77777777" w:rsidR="002B2034" w:rsidRPr="00DD0FDB" w:rsidRDefault="002B2034" w:rsidP="002B2034">
      <w:pPr>
        <w:rPr>
          <w:rFonts w:cstheme="minorHAnsi"/>
        </w:rPr>
      </w:pPr>
    </w:p>
    <w:p w14:paraId="58766E15" w14:textId="59782FBE" w:rsidR="002B2034" w:rsidRPr="004050D1" w:rsidRDefault="002B2034" w:rsidP="00491D0E">
      <w:pPr>
        <w:numPr>
          <w:ilvl w:val="0"/>
          <w:numId w:val="29"/>
        </w:numPr>
        <w:ind w:left="360"/>
        <w:rPr>
          <w:rFonts w:cstheme="minorHAnsi"/>
          <w:b/>
          <w:bCs/>
        </w:rPr>
      </w:pPr>
      <w:r w:rsidRPr="004050D1">
        <w:rPr>
          <w:rFonts w:cstheme="minorHAnsi"/>
          <w:b/>
          <w:bCs/>
        </w:rPr>
        <w:t xml:space="preserve">Suppose you hypothesize coat length and curliness ARE genetically determined. What experiments could you do to test that hypothesis? What data or results would support your hypothesis? </w:t>
      </w:r>
    </w:p>
    <w:p w14:paraId="2C6F57EB" w14:textId="77777777" w:rsidR="00BD74D3" w:rsidRPr="004050D1" w:rsidRDefault="00BD74D3" w:rsidP="00491D0E">
      <w:pPr>
        <w:numPr>
          <w:ilvl w:val="0"/>
          <w:numId w:val="29"/>
        </w:numPr>
        <w:ind w:left="360"/>
        <w:rPr>
          <w:rFonts w:cstheme="minorHAnsi"/>
          <w:b/>
          <w:bCs/>
        </w:rPr>
      </w:pPr>
      <w:r w:rsidRPr="004050D1">
        <w:rPr>
          <w:rFonts w:cstheme="minorHAnsi"/>
          <w:b/>
          <w:bCs/>
        </w:rPr>
        <w:t>Is there any evidence to suggest that coat length and curliness are controlled by the same gene? What is your reasoning? How would you demonstrate that coat length and curliness are controlled by the same gene (or different genes?</w:t>
      </w:r>
      <w:proofErr w:type="gramStart"/>
      <w:r w:rsidRPr="004050D1">
        <w:rPr>
          <w:rFonts w:cstheme="minorHAnsi"/>
          <w:b/>
          <w:bCs/>
        </w:rPr>
        <w:t>)</w:t>
      </w:r>
      <w:proofErr w:type="gramEnd"/>
    </w:p>
    <w:p w14:paraId="468CB01B" w14:textId="77777777" w:rsidR="00BD74D3" w:rsidRPr="00DD0FDB" w:rsidRDefault="00BD74D3" w:rsidP="00BD74D3">
      <w:pPr>
        <w:rPr>
          <w:rFonts w:cstheme="minorHAnsi"/>
        </w:rPr>
      </w:pPr>
    </w:p>
    <w:p w14:paraId="1E4CDE91" w14:textId="1261301E" w:rsidR="00BD74D3" w:rsidRPr="00DD0FDB" w:rsidRDefault="00BD74D3" w:rsidP="00BD74D3">
      <w:pPr>
        <w:rPr>
          <w:rFonts w:cstheme="minorHAnsi"/>
        </w:rPr>
      </w:pPr>
      <w:r w:rsidRPr="00DD0FDB">
        <w:rPr>
          <w:rFonts w:cstheme="minorHAnsi"/>
        </w:rPr>
        <w:t xml:space="preserve">Wolves have intermediate-length straight coats. The fact that </w:t>
      </w:r>
      <w:r w:rsidR="00CD42F2">
        <w:rPr>
          <w:rFonts w:cstheme="minorHAnsi"/>
        </w:rPr>
        <w:t>K</w:t>
      </w:r>
      <w:r w:rsidRPr="00DD0FDB">
        <w:rPr>
          <w:rFonts w:cstheme="minorHAnsi"/>
        </w:rPr>
        <w:t xml:space="preserve">omondors have a long coat that is relatively straight while curly-coated retrievers have short curly coats could be interpreted to be caused by one gene change, but students’ own lived experiences will tell them that there are </w:t>
      </w:r>
      <w:r w:rsidRPr="00DD0FDB">
        <w:rPr>
          <w:rFonts w:cstheme="minorHAnsi"/>
        </w:rPr>
        <w:lastRenderedPageBreak/>
        <w:t xml:space="preserve">short-/straight-haired dogs (the most common coat phenotype). Observations suggest that the two traits are the result of different genes. </w:t>
      </w:r>
    </w:p>
    <w:p w14:paraId="130E7370" w14:textId="77777777" w:rsidR="00BD74D3" w:rsidRPr="00DD0FDB" w:rsidRDefault="00BD74D3" w:rsidP="002B2034">
      <w:pPr>
        <w:pStyle w:val="ListParagraph"/>
        <w:ind w:left="0"/>
        <w:rPr>
          <w:rFonts w:cstheme="minorHAnsi"/>
        </w:rPr>
      </w:pPr>
    </w:p>
    <w:p w14:paraId="7D8FDD78" w14:textId="5683C6BE" w:rsidR="00BD74D3" w:rsidRPr="00DD0FDB" w:rsidRDefault="00BD74D3" w:rsidP="00BD74D3">
      <w:pPr>
        <w:rPr>
          <w:rFonts w:cstheme="minorHAnsi"/>
        </w:rPr>
      </w:pPr>
      <w:r w:rsidRPr="00DD0FDB">
        <w:rPr>
          <w:rFonts w:cstheme="minorHAnsi"/>
        </w:rPr>
        <w:t>Both</w:t>
      </w:r>
      <w:r w:rsidR="002B2034" w:rsidRPr="00DD0FDB">
        <w:rPr>
          <w:rFonts w:cstheme="minorHAnsi"/>
        </w:rPr>
        <w:t xml:space="preserve"> questions can be answered </w:t>
      </w:r>
      <w:r w:rsidRPr="00DD0FDB">
        <w:rPr>
          <w:rFonts w:cstheme="minorHAnsi"/>
        </w:rPr>
        <w:t xml:space="preserve">definitively </w:t>
      </w:r>
      <w:r w:rsidR="002B2034" w:rsidRPr="00DD0FDB">
        <w:rPr>
          <w:rFonts w:cstheme="minorHAnsi"/>
        </w:rPr>
        <w:t xml:space="preserve">using simple </w:t>
      </w:r>
      <w:r w:rsidRPr="00DD0FDB">
        <w:rPr>
          <w:rFonts w:cstheme="minorHAnsi"/>
        </w:rPr>
        <w:t>di</w:t>
      </w:r>
      <w:r w:rsidR="002B2034" w:rsidRPr="00DD0FDB">
        <w:rPr>
          <w:rFonts w:cstheme="minorHAnsi"/>
        </w:rPr>
        <w:t>hybrid crosses and looking for standard Mendelian inheritance pattern</w:t>
      </w:r>
      <w:r w:rsidRPr="00DD0FDB">
        <w:rPr>
          <w:rFonts w:cstheme="minorHAnsi"/>
        </w:rPr>
        <w:t>s</w:t>
      </w:r>
      <w:r w:rsidR="002B2034" w:rsidRPr="00DD0FDB">
        <w:rPr>
          <w:rFonts w:cstheme="minorHAnsi"/>
        </w:rPr>
        <w:t xml:space="preserve">. </w:t>
      </w:r>
      <w:r w:rsidRPr="00DD0FDB">
        <w:rPr>
          <w:rFonts w:cstheme="minorHAnsi"/>
        </w:rPr>
        <w:t>Start by assuming</w:t>
      </w:r>
      <w:r w:rsidRPr="00F6301F">
        <w:rPr>
          <w:rFonts w:cstheme="minorHAnsi"/>
        </w:rPr>
        <w:t xml:space="preserve"> that straight versus curly coat is controlled by just one gene</w:t>
      </w:r>
      <w:r w:rsidRPr="00DD0FDB">
        <w:rPr>
          <w:rFonts w:cstheme="minorHAnsi"/>
        </w:rPr>
        <w:t>, with two alleles (A, a), and coat length by a second with two alleles (B, b)</w:t>
      </w:r>
      <w:r w:rsidRPr="00F6301F">
        <w:rPr>
          <w:rFonts w:cstheme="minorHAnsi"/>
        </w:rPr>
        <w:t xml:space="preserve">. </w:t>
      </w:r>
      <w:r w:rsidRPr="00DD0FDB">
        <w:rPr>
          <w:rFonts w:cstheme="minorHAnsi"/>
        </w:rPr>
        <w:t xml:space="preserve">The 3 types are </w:t>
      </w:r>
      <w:proofErr w:type="gramStart"/>
      <w:r w:rsidRPr="00DD0FDB">
        <w:rPr>
          <w:rFonts w:cstheme="minorHAnsi"/>
        </w:rPr>
        <w:t>true-breeding</w:t>
      </w:r>
      <w:proofErr w:type="gramEnd"/>
      <w:r w:rsidRPr="00DD0FDB">
        <w:rPr>
          <w:rFonts w:cstheme="minorHAnsi"/>
        </w:rPr>
        <w:t xml:space="preserve">, so we can assume they are homozygous for one allele at each of 2 loci. Without knowing which allele is dominant, a cross of a curly-coated retriever to a Komondor could follow any of these patterns: </w:t>
      </w:r>
    </w:p>
    <w:p w14:paraId="13302F39" w14:textId="77777777" w:rsidR="00BD74D3" w:rsidRPr="00F6301F" w:rsidRDefault="00BD74D3" w:rsidP="00BD74D3">
      <w:pPr>
        <w:rPr>
          <w:rFonts w:cstheme="minorHAnsi"/>
        </w:rPr>
      </w:pPr>
    </w:p>
    <w:tbl>
      <w:tblPr>
        <w:tblStyle w:val="TableGrid"/>
        <w:tblW w:w="9108" w:type="dxa"/>
        <w:jc w:val="center"/>
        <w:tblLayout w:type="fixed"/>
        <w:tblLook w:val="04A0" w:firstRow="1" w:lastRow="0" w:firstColumn="1" w:lastColumn="0" w:noHBand="0" w:noVBand="1"/>
      </w:tblPr>
      <w:tblGrid>
        <w:gridCol w:w="1205"/>
        <w:gridCol w:w="767"/>
        <w:gridCol w:w="836"/>
        <w:gridCol w:w="417"/>
        <w:gridCol w:w="1000"/>
        <w:gridCol w:w="833"/>
        <w:gridCol w:w="861"/>
        <w:gridCol w:w="581"/>
        <w:gridCol w:w="875"/>
        <w:gridCol w:w="900"/>
        <w:gridCol w:w="833"/>
      </w:tblGrid>
      <w:tr w:rsidR="00F52FCE" w:rsidRPr="00F6301F" w14:paraId="0F71772D" w14:textId="77777777" w:rsidTr="00F95752">
        <w:trPr>
          <w:jc w:val="center"/>
        </w:trPr>
        <w:tc>
          <w:tcPr>
            <w:tcW w:w="1205" w:type="dxa"/>
            <w:vMerge w:val="restart"/>
            <w:vAlign w:val="center"/>
          </w:tcPr>
          <w:p w14:paraId="3A905408" w14:textId="0AFEDD98" w:rsidR="00F52FCE" w:rsidRPr="00F6301F" w:rsidRDefault="00F52FCE" w:rsidP="00A448D7">
            <w:pPr>
              <w:jc w:val="center"/>
              <w:rPr>
                <w:rFonts w:cstheme="minorHAnsi"/>
              </w:rPr>
            </w:pPr>
            <w:r w:rsidRPr="00F6301F">
              <w:rPr>
                <w:rFonts w:cstheme="minorHAnsi"/>
              </w:rPr>
              <w:t>2</w:t>
            </w:r>
            <w:r w:rsidRPr="00F6301F">
              <w:rPr>
                <w:rFonts w:cstheme="minorHAnsi"/>
                <w:vertAlign w:val="superscript"/>
              </w:rPr>
              <w:t>nd</w:t>
            </w:r>
            <w:r w:rsidRPr="00F6301F">
              <w:rPr>
                <w:rFonts w:cstheme="minorHAnsi"/>
              </w:rPr>
              <w:t xml:space="preserve"> parent</w:t>
            </w:r>
          </w:p>
        </w:tc>
        <w:tc>
          <w:tcPr>
            <w:tcW w:w="1603" w:type="dxa"/>
            <w:gridSpan w:val="2"/>
            <w:shd w:val="clear" w:color="auto" w:fill="DEEAF6" w:themeFill="accent1" w:themeFillTint="33"/>
            <w:vAlign w:val="center"/>
          </w:tcPr>
          <w:p w14:paraId="4DF484D5" w14:textId="77777777" w:rsidR="00F52FCE" w:rsidRPr="00F6301F" w:rsidRDefault="00F52FCE" w:rsidP="00A448D7">
            <w:pPr>
              <w:jc w:val="center"/>
              <w:rPr>
                <w:rFonts w:cstheme="minorHAnsi"/>
              </w:rPr>
            </w:pPr>
            <w:r w:rsidRPr="00F6301F">
              <w:rPr>
                <w:rFonts w:cstheme="minorHAnsi"/>
              </w:rPr>
              <w:t>1</w:t>
            </w:r>
            <w:r w:rsidRPr="00F6301F">
              <w:rPr>
                <w:rFonts w:cstheme="minorHAnsi"/>
                <w:vertAlign w:val="superscript"/>
              </w:rPr>
              <w:t>st</w:t>
            </w:r>
            <w:r w:rsidRPr="00F6301F">
              <w:rPr>
                <w:rFonts w:cstheme="minorHAnsi"/>
              </w:rPr>
              <w:t xml:space="preserve"> parent</w:t>
            </w:r>
          </w:p>
        </w:tc>
        <w:tc>
          <w:tcPr>
            <w:tcW w:w="417" w:type="dxa"/>
            <w:tcBorders>
              <w:top w:val="nil"/>
              <w:bottom w:val="nil"/>
            </w:tcBorders>
            <w:vAlign w:val="center"/>
          </w:tcPr>
          <w:p w14:paraId="3898B59F" w14:textId="77777777" w:rsidR="00F52FCE" w:rsidRPr="00F6301F" w:rsidRDefault="00F52FCE" w:rsidP="00A448D7">
            <w:pPr>
              <w:jc w:val="center"/>
              <w:rPr>
                <w:rFonts w:cstheme="minorHAnsi"/>
              </w:rPr>
            </w:pPr>
          </w:p>
        </w:tc>
        <w:tc>
          <w:tcPr>
            <w:tcW w:w="1000" w:type="dxa"/>
            <w:vMerge w:val="restart"/>
            <w:vAlign w:val="center"/>
          </w:tcPr>
          <w:p w14:paraId="557C7139" w14:textId="33ADFE20" w:rsidR="00F52FCE" w:rsidRPr="00F6301F" w:rsidRDefault="00F52FCE" w:rsidP="00A448D7">
            <w:pPr>
              <w:jc w:val="center"/>
              <w:rPr>
                <w:rFonts w:cstheme="minorHAnsi"/>
              </w:rPr>
            </w:pPr>
            <w:r w:rsidRPr="00F6301F">
              <w:rPr>
                <w:rFonts w:cstheme="minorHAnsi"/>
              </w:rPr>
              <w:t>2</w:t>
            </w:r>
            <w:r w:rsidRPr="00F6301F">
              <w:rPr>
                <w:rFonts w:cstheme="minorHAnsi"/>
                <w:vertAlign w:val="superscript"/>
              </w:rPr>
              <w:t>nd</w:t>
            </w:r>
            <w:r w:rsidRPr="00F6301F">
              <w:rPr>
                <w:rFonts w:cstheme="minorHAnsi"/>
              </w:rPr>
              <w:t xml:space="preserve"> parent</w:t>
            </w:r>
          </w:p>
        </w:tc>
        <w:tc>
          <w:tcPr>
            <w:tcW w:w="1694" w:type="dxa"/>
            <w:gridSpan w:val="2"/>
            <w:shd w:val="clear" w:color="auto" w:fill="DEEAF6" w:themeFill="accent1" w:themeFillTint="33"/>
            <w:vAlign w:val="center"/>
          </w:tcPr>
          <w:p w14:paraId="22107718" w14:textId="77777777" w:rsidR="00F52FCE" w:rsidRPr="00F6301F" w:rsidRDefault="00F52FCE" w:rsidP="00A448D7">
            <w:pPr>
              <w:jc w:val="center"/>
              <w:rPr>
                <w:rFonts w:cstheme="minorHAnsi"/>
              </w:rPr>
            </w:pPr>
            <w:r w:rsidRPr="00F6301F">
              <w:rPr>
                <w:rFonts w:cstheme="minorHAnsi"/>
              </w:rPr>
              <w:t>1</w:t>
            </w:r>
            <w:r w:rsidRPr="00F6301F">
              <w:rPr>
                <w:rFonts w:cstheme="minorHAnsi"/>
                <w:vertAlign w:val="superscript"/>
              </w:rPr>
              <w:t>st</w:t>
            </w:r>
            <w:r w:rsidRPr="00F6301F">
              <w:rPr>
                <w:rFonts w:cstheme="minorHAnsi"/>
              </w:rPr>
              <w:t xml:space="preserve"> parent</w:t>
            </w:r>
          </w:p>
        </w:tc>
        <w:tc>
          <w:tcPr>
            <w:tcW w:w="581" w:type="dxa"/>
            <w:tcBorders>
              <w:top w:val="nil"/>
              <w:bottom w:val="nil"/>
            </w:tcBorders>
            <w:vAlign w:val="center"/>
          </w:tcPr>
          <w:p w14:paraId="6CB58FF5" w14:textId="77777777" w:rsidR="00F52FCE" w:rsidRPr="00F6301F" w:rsidRDefault="00F52FCE" w:rsidP="00A448D7">
            <w:pPr>
              <w:jc w:val="center"/>
              <w:rPr>
                <w:rFonts w:cstheme="minorHAnsi"/>
              </w:rPr>
            </w:pPr>
          </w:p>
        </w:tc>
        <w:tc>
          <w:tcPr>
            <w:tcW w:w="875" w:type="dxa"/>
            <w:vMerge w:val="restart"/>
            <w:vAlign w:val="center"/>
          </w:tcPr>
          <w:p w14:paraId="0C60ABB5" w14:textId="172FC74C" w:rsidR="00F52FCE" w:rsidRPr="00F6301F" w:rsidRDefault="00F52FCE" w:rsidP="00A448D7">
            <w:pPr>
              <w:jc w:val="center"/>
              <w:rPr>
                <w:rFonts w:cstheme="minorHAnsi"/>
              </w:rPr>
            </w:pPr>
            <w:r w:rsidRPr="00F6301F">
              <w:rPr>
                <w:rFonts w:cstheme="minorHAnsi"/>
              </w:rPr>
              <w:t>2</w:t>
            </w:r>
            <w:r w:rsidRPr="00F6301F">
              <w:rPr>
                <w:rFonts w:cstheme="minorHAnsi"/>
                <w:vertAlign w:val="superscript"/>
              </w:rPr>
              <w:t>nd</w:t>
            </w:r>
            <w:r w:rsidRPr="00F6301F">
              <w:rPr>
                <w:rFonts w:cstheme="minorHAnsi"/>
              </w:rPr>
              <w:t xml:space="preserve"> parent</w:t>
            </w:r>
          </w:p>
        </w:tc>
        <w:tc>
          <w:tcPr>
            <w:tcW w:w="1733" w:type="dxa"/>
            <w:gridSpan w:val="2"/>
            <w:shd w:val="clear" w:color="auto" w:fill="DEEAF6" w:themeFill="accent1" w:themeFillTint="33"/>
            <w:vAlign w:val="center"/>
          </w:tcPr>
          <w:p w14:paraId="73A80269" w14:textId="77777777" w:rsidR="00F52FCE" w:rsidRPr="00F6301F" w:rsidRDefault="00F52FCE" w:rsidP="00A448D7">
            <w:pPr>
              <w:jc w:val="center"/>
              <w:rPr>
                <w:rFonts w:cstheme="minorHAnsi"/>
              </w:rPr>
            </w:pPr>
            <w:r w:rsidRPr="00F6301F">
              <w:rPr>
                <w:rFonts w:cstheme="minorHAnsi"/>
              </w:rPr>
              <w:t>1</w:t>
            </w:r>
            <w:r w:rsidRPr="00F6301F">
              <w:rPr>
                <w:rFonts w:cstheme="minorHAnsi"/>
                <w:vertAlign w:val="superscript"/>
              </w:rPr>
              <w:t>st</w:t>
            </w:r>
            <w:r w:rsidRPr="00F6301F">
              <w:rPr>
                <w:rFonts w:cstheme="minorHAnsi"/>
              </w:rPr>
              <w:t xml:space="preserve"> parent</w:t>
            </w:r>
          </w:p>
        </w:tc>
      </w:tr>
      <w:tr w:rsidR="00F52FCE" w:rsidRPr="00DD0FDB" w14:paraId="5EE9E9F5" w14:textId="77777777" w:rsidTr="00F95752">
        <w:trPr>
          <w:jc w:val="center"/>
        </w:trPr>
        <w:tc>
          <w:tcPr>
            <w:tcW w:w="1205" w:type="dxa"/>
            <w:vMerge/>
            <w:shd w:val="clear" w:color="auto" w:fill="FFF2CC" w:themeFill="accent4" w:themeFillTint="33"/>
            <w:vAlign w:val="center"/>
          </w:tcPr>
          <w:p w14:paraId="0EF5A4BC" w14:textId="7AE053E1" w:rsidR="00F52FCE" w:rsidRPr="00F6301F" w:rsidRDefault="00F52FCE" w:rsidP="00A448D7">
            <w:pPr>
              <w:jc w:val="center"/>
              <w:rPr>
                <w:rFonts w:cstheme="minorHAnsi"/>
              </w:rPr>
            </w:pPr>
          </w:p>
        </w:tc>
        <w:tc>
          <w:tcPr>
            <w:tcW w:w="767" w:type="dxa"/>
            <w:shd w:val="clear" w:color="auto" w:fill="DEEAF6" w:themeFill="accent1" w:themeFillTint="33"/>
            <w:vAlign w:val="center"/>
          </w:tcPr>
          <w:p w14:paraId="00BD7A4C" w14:textId="77777777" w:rsidR="00F52FCE" w:rsidRPr="00F6301F" w:rsidRDefault="00F52FCE" w:rsidP="00A448D7">
            <w:pPr>
              <w:jc w:val="center"/>
              <w:rPr>
                <w:rFonts w:cstheme="minorHAnsi"/>
              </w:rPr>
            </w:pPr>
            <w:r w:rsidRPr="00F6301F">
              <w:rPr>
                <w:rFonts w:cstheme="minorHAnsi"/>
              </w:rPr>
              <w:t>A</w:t>
            </w:r>
            <w:r w:rsidRPr="00DD0FDB">
              <w:rPr>
                <w:rFonts w:cstheme="minorHAnsi"/>
              </w:rPr>
              <w:t>B</w:t>
            </w:r>
          </w:p>
        </w:tc>
        <w:tc>
          <w:tcPr>
            <w:tcW w:w="836" w:type="dxa"/>
            <w:shd w:val="clear" w:color="auto" w:fill="DEEAF6" w:themeFill="accent1" w:themeFillTint="33"/>
            <w:vAlign w:val="center"/>
          </w:tcPr>
          <w:p w14:paraId="0009595B" w14:textId="77777777" w:rsidR="00F52FCE" w:rsidRPr="00F6301F" w:rsidRDefault="00F52FCE" w:rsidP="00A448D7">
            <w:pPr>
              <w:jc w:val="center"/>
              <w:rPr>
                <w:rFonts w:cstheme="minorHAnsi"/>
              </w:rPr>
            </w:pPr>
            <w:r w:rsidRPr="00DD0FDB">
              <w:rPr>
                <w:rFonts w:cstheme="minorHAnsi"/>
              </w:rPr>
              <w:t>AB</w:t>
            </w:r>
          </w:p>
        </w:tc>
        <w:tc>
          <w:tcPr>
            <w:tcW w:w="417" w:type="dxa"/>
            <w:tcBorders>
              <w:top w:val="nil"/>
              <w:bottom w:val="nil"/>
            </w:tcBorders>
            <w:shd w:val="clear" w:color="auto" w:fill="auto"/>
            <w:vAlign w:val="center"/>
          </w:tcPr>
          <w:p w14:paraId="01B59DD4" w14:textId="77777777" w:rsidR="00F52FCE" w:rsidRPr="00F6301F" w:rsidRDefault="00F52FCE" w:rsidP="00A448D7">
            <w:pPr>
              <w:jc w:val="center"/>
              <w:rPr>
                <w:rFonts w:cstheme="minorHAnsi"/>
              </w:rPr>
            </w:pPr>
          </w:p>
        </w:tc>
        <w:tc>
          <w:tcPr>
            <w:tcW w:w="1000" w:type="dxa"/>
            <w:vMerge/>
            <w:shd w:val="clear" w:color="auto" w:fill="FFF2CC" w:themeFill="accent4" w:themeFillTint="33"/>
            <w:vAlign w:val="center"/>
          </w:tcPr>
          <w:p w14:paraId="2F747B9C" w14:textId="1EB227CF" w:rsidR="00F52FCE" w:rsidRPr="00F6301F" w:rsidRDefault="00F52FCE" w:rsidP="00A448D7">
            <w:pPr>
              <w:jc w:val="center"/>
              <w:rPr>
                <w:rFonts w:cstheme="minorHAnsi"/>
              </w:rPr>
            </w:pPr>
          </w:p>
        </w:tc>
        <w:tc>
          <w:tcPr>
            <w:tcW w:w="833" w:type="dxa"/>
            <w:shd w:val="clear" w:color="auto" w:fill="DEEAF6" w:themeFill="accent1" w:themeFillTint="33"/>
            <w:vAlign w:val="center"/>
          </w:tcPr>
          <w:p w14:paraId="22B6D5C3" w14:textId="77777777" w:rsidR="00F52FCE" w:rsidRPr="00F6301F" w:rsidRDefault="00F52FCE" w:rsidP="00A448D7">
            <w:pPr>
              <w:jc w:val="center"/>
              <w:rPr>
                <w:rFonts w:cstheme="minorHAnsi"/>
              </w:rPr>
            </w:pPr>
            <w:r w:rsidRPr="00F6301F">
              <w:rPr>
                <w:rFonts w:cstheme="minorHAnsi"/>
              </w:rPr>
              <w:t>A</w:t>
            </w:r>
            <w:r w:rsidRPr="00DD0FDB">
              <w:rPr>
                <w:rFonts w:cstheme="minorHAnsi"/>
              </w:rPr>
              <w:t>b</w:t>
            </w:r>
          </w:p>
        </w:tc>
        <w:tc>
          <w:tcPr>
            <w:tcW w:w="861" w:type="dxa"/>
            <w:shd w:val="clear" w:color="auto" w:fill="DEEAF6" w:themeFill="accent1" w:themeFillTint="33"/>
            <w:vAlign w:val="center"/>
          </w:tcPr>
          <w:p w14:paraId="5B33655E" w14:textId="77777777" w:rsidR="00F52FCE" w:rsidRPr="00F6301F" w:rsidRDefault="00F52FCE" w:rsidP="00A448D7">
            <w:pPr>
              <w:jc w:val="center"/>
              <w:rPr>
                <w:rFonts w:cstheme="minorHAnsi"/>
              </w:rPr>
            </w:pPr>
            <w:r w:rsidRPr="00DD0FDB">
              <w:rPr>
                <w:rFonts w:cstheme="minorHAnsi"/>
              </w:rPr>
              <w:t>Ab</w:t>
            </w:r>
          </w:p>
        </w:tc>
        <w:tc>
          <w:tcPr>
            <w:tcW w:w="581" w:type="dxa"/>
            <w:tcBorders>
              <w:top w:val="nil"/>
              <w:bottom w:val="nil"/>
            </w:tcBorders>
            <w:shd w:val="clear" w:color="auto" w:fill="auto"/>
            <w:vAlign w:val="center"/>
          </w:tcPr>
          <w:p w14:paraId="5DC4A495" w14:textId="77777777" w:rsidR="00F52FCE" w:rsidRPr="00F6301F" w:rsidRDefault="00F52FCE" w:rsidP="00A448D7">
            <w:pPr>
              <w:jc w:val="center"/>
              <w:rPr>
                <w:rFonts w:cstheme="minorHAnsi"/>
              </w:rPr>
            </w:pPr>
          </w:p>
        </w:tc>
        <w:tc>
          <w:tcPr>
            <w:tcW w:w="875" w:type="dxa"/>
            <w:vMerge/>
            <w:shd w:val="clear" w:color="auto" w:fill="FFF2CC" w:themeFill="accent4" w:themeFillTint="33"/>
            <w:vAlign w:val="center"/>
          </w:tcPr>
          <w:p w14:paraId="5BEAD55F" w14:textId="500627C0" w:rsidR="00F52FCE" w:rsidRPr="00F6301F" w:rsidRDefault="00F52FCE" w:rsidP="00A448D7">
            <w:pPr>
              <w:jc w:val="center"/>
              <w:rPr>
                <w:rFonts w:cstheme="minorHAnsi"/>
              </w:rPr>
            </w:pPr>
          </w:p>
        </w:tc>
        <w:tc>
          <w:tcPr>
            <w:tcW w:w="900" w:type="dxa"/>
            <w:shd w:val="clear" w:color="auto" w:fill="DEEAF6" w:themeFill="accent1" w:themeFillTint="33"/>
            <w:vAlign w:val="center"/>
          </w:tcPr>
          <w:p w14:paraId="5B089745" w14:textId="77777777" w:rsidR="00F52FCE" w:rsidRPr="00F6301F" w:rsidRDefault="00F52FCE" w:rsidP="00A448D7">
            <w:pPr>
              <w:jc w:val="center"/>
              <w:rPr>
                <w:rFonts w:cstheme="minorHAnsi"/>
              </w:rPr>
            </w:pPr>
            <w:proofErr w:type="spellStart"/>
            <w:r w:rsidRPr="00DD0FDB">
              <w:rPr>
                <w:rFonts w:cstheme="minorHAnsi"/>
              </w:rPr>
              <w:t>aB</w:t>
            </w:r>
            <w:proofErr w:type="spellEnd"/>
          </w:p>
        </w:tc>
        <w:tc>
          <w:tcPr>
            <w:tcW w:w="833" w:type="dxa"/>
            <w:shd w:val="clear" w:color="auto" w:fill="DEEAF6" w:themeFill="accent1" w:themeFillTint="33"/>
            <w:vAlign w:val="center"/>
          </w:tcPr>
          <w:p w14:paraId="73A01246" w14:textId="77777777" w:rsidR="00F52FCE" w:rsidRPr="00F6301F" w:rsidRDefault="00F52FCE" w:rsidP="00A448D7">
            <w:pPr>
              <w:jc w:val="center"/>
              <w:rPr>
                <w:rFonts w:cstheme="minorHAnsi"/>
              </w:rPr>
            </w:pPr>
            <w:proofErr w:type="spellStart"/>
            <w:r w:rsidRPr="00F6301F">
              <w:rPr>
                <w:rFonts w:cstheme="minorHAnsi"/>
              </w:rPr>
              <w:t>a</w:t>
            </w:r>
            <w:r w:rsidRPr="00DD0FDB">
              <w:rPr>
                <w:rFonts w:cstheme="minorHAnsi"/>
              </w:rPr>
              <w:t>B</w:t>
            </w:r>
            <w:proofErr w:type="spellEnd"/>
          </w:p>
        </w:tc>
      </w:tr>
      <w:tr w:rsidR="00F95752" w:rsidRPr="00DD0FDB" w14:paraId="0C1E8AA3" w14:textId="77777777" w:rsidTr="00F95752">
        <w:trPr>
          <w:jc w:val="center"/>
        </w:trPr>
        <w:tc>
          <w:tcPr>
            <w:tcW w:w="1205" w:type="dxa"/>
            <w:shd w:val="clear" w:color="auto" w:fill="FFF2CC" w:themeFill="accent4" w:themeFillTint="33"/>
            <w:vAlign w:val="center"/>
          </w:tcPr>
          <w:p w14:paraId="4EC156D0" w14:textId="77777777" w:rsidR="00BD74D3" w:rsidRPr="00F6301F" w:rsidRDefault="00BD74D3" w:rsidP="00A448D7">
            <w:pPr>
              <w:jc w:val="center"/>
              <w:rPr>
                <w:rFonts w:cstheme="minorHAnsi"/>
              </w:rPr>
            </w:pPr>
            <w:r w:rsidRPr="00F6301F">
              <w:rPr>
                <w:rFonts w:cstheme="minorHAnsi"/>
              </w:rPr>
              <w:t>a</w:t>
            </w:r>
            <w:r w:rsidRPr="00DD0FDB">
              <w:rPr>
                <w:rFonts w:cstheme="minorHAnsi"/>
              </w:rPr>
              <w:t>b</w:t>
            </w:r>
          </w:p>
        </w:tc>
        <w:tc>
          <w:tcPr>
            <w:tcW w:w="767" w:type="dxa"/>
            <w:shd w:val="clear" w:color="auto" w:fill="auto"/>
            <w:vAlign w:val="center"/>
          </w:tcPr>
          <w:p w14:paraId="6A2C383C" w14:textId="77777777" w:rsidR="00BD74D3" w:rsidRPr="00F6301F" w:rsidRDefault="00BD74D3" w:rsidP="00A448D7">
            <w:pPr>
              <w:jc w:val="center"/>
              <w:rPr>
                <w:rFonts w:cstheme="minorHAnsi"/>
              </w:rPr>
            </w:pPr>
            <w:proofErr w:type="spellStart"/>
            <w:r w:rsidRPr="00F6301F">
              <w:rPr>
                <w:rFonts w:cstheme="minorHAnsi"/>
              </w:rPr>
              <w:t>A</w:t>
            </w:r>
            <w:r w:rsidRPr="00DD0FDB">
              <w:rPr>
                <w:rFonts w:cstheme="minorHAnsi"/>
              </w:rPr>
              <w:t>aBb</w:t>
            </w:r>
            <w:proofErr w:type="spellEnd"/>
          </w:p>
        </w:tc>
        <w:tc>
          <w:tcPr>
            <w:tcW w:w="836" w:type="dxa"/>
            <w:shd w:val="clear" w:color="auto" w:fill="auto"/>
            <w:vAlign w:val="center"/>
          </w:tcPr>
          <w:p w14:paraId="3D764B5C" w14:textId="77777777" w:rsidR="00BD74D3" w:rsidRPr="00F6301F" w:rsidRDefault="00BD74D3" w:rsidP="00A448D7">
            <w:pPr>
              <w:jc w:val="center"/>
              <w:rPr>
                <w:rFonts w:cstheme="minorHAnsi"/>
              </w:rPr>
            </w:pPr>
            <w:proofErr w:type="spellStart"/>
            <w:r w:rsidRPr="00F6301F">
              <w:rPr>
                <w:rFonts w:cstheme="minorHAnsi"/>
              </w:rPr>
              <w:t>A</w:t>
            </w:r>
            <w:r w:rsidRPr="00DD0FDB">
              <w:rPr>
                <w:rFonts w:cstheme="minorHAnsi"/>
              </w:rPr>
              <w:t>aBb</w:t>
            </w:r>
            <w:proofErr w:type="spellEnd"/>
          </w:p>
        </w:tc>
        <w:tc>
          <w:tcPr>
            <w:tcW w:w="417" w:type="dxa"/>
            <w:tcBorders>
              <w:top w:val="nil"/>
              <w:bottom w:val="nil"/>
            </w:tcBorders>
            <w:shd w:val="clear" w:color="auto" w:fill="auto"/>
            <w:vAlign w:val="center"/>
          </w:tcPr>
          <w:p w14:paraId="7E35E208" w14:textId="77777777" w:rsidR="00BD74D3" w:rsidRPr="00F6301F" w:rsidRDefault="00BD74D3" w:rsidP="00A448D7">
            <w:pPr>
              <w:jc w:val="center"/>
              <w:rPr>
                <w:rFonts w:cstheme="minorHAnsi"/>
              </w:rPr>
            </w:pPr>
          </w:p>
        </w:tc>
        <w:tc>
          <w:tcPr>
            <w:tcW w:w="1000" w:type="dxa"/>
            <w:shd w:val="clear" w:color="auto" w:fill="FFF2CC" w:themeFill="accent4" w:themeFillTint="33"/>
            <w:vAlign w:val="center"/>
          </w:tcPr>
          <w:p w14:paraId="742D5666" w14:textId="77777777" w:rsidR="00BD74D3" w:rsidRPr="00F6301F" w:rsidRDefault="00BD74D3" w:rsidP="00A448D7">
            <w:pPr>
              <w:jc w:val="center"/>
              <w:rPr>
                <w:rFonts w:cstheme="minorHAnsi"/>
              </w:rPr>
            </w:pPr>
            <w:proofErr w:type="spellStart"/>
            <w:r w:rsidRPr="00DD0FDB">
              <w:rPr>
                <w:rFonts w:cstheme="minorHAnsi"/>
              </w:rPr>
              <w:t>aB</w:t>
            </w:r>
            <w:proofErr w:type="spellEnd"/>
          </w:p>
        </w:tc>
        <w:tc>
          <w:tcPr>
            <w:tcW w:w="833" w:type="dxa"/>
            <w:shd w:val="clear" w:color="auto" w:fill="auto"/>
            <w:vAlign w:val="center"/>
          </w:tcPr>
          <w:p w14:paraId="0A586CE3" w14:textId="77777777" w:rsidR="00BD74D3" w:rsidRPr="00F6301F" w:rsidRDefault="00BD74D3" w:rsidP="00A448D7">
            <w:pPr>
              <w:jc w:val="center"/>
              <w:rPr>
                <w:rFonts w:cstheme="minorHAnsi"/>
              </w:rPr>
            </w:pPr>
            <w:proofErr w:type="spellStart"/>
            <w:r w:rsidRPr="00F6301F">
              <w:rPr>
                <w:rFonts w:cstheme="minorHAnsi"/>
              </w:rPr>
              <w:t>A</w:t>
            </w:r>
            <w:r w:rsidRPr="00DD0FDB">
              <w:rPr>
                <w:rFonts w:cstheme="minorHAnsi"/>
              </w:rPr>
              <w:t>aBb</w:t>
            </w:r>
            <w:proofErr w:type="spellEnd"/>
          </w:p>
        </w:tc>
        <w:tc>
          <w:tcPr>
            <w:tcW w:w="861" w:type="dxa"/>
            <w:shd w:val="clear" w:color="auto" w:fill="auto"/>
            <w:vAlign w:val="center"/>
          </w:tcPr>
          <w:p w14:paraId="7D55EE3E" w14:textId="77777777" w:rsidR="00BD74D3" w:rsidRPr="00F6301F" w:rsidRDefault="00BD74D3" w:rsidP="00A448D7">
            <w:pPr>
              <w:jc w:val="center"/>
              <w:rPr>
                <w:rFonts w:cstheme="minorHAnsi"/>
              </w:rPr>
            </w:pPr>
            <w:proofErr w:type="spellStart"/>
            <w:r w:rsidRPr="00F6301F">
              <w:rPr>
                <w:rFonts w:cstheme="minorHAnsi"/>
              </w:rPr>
              <w:t>A</w:t>
            </w:r>
            <w:r w:rsidRPr="00DD0FDB">
              <w:rPr>
                <w:rFonts w:cstheme="minorHAnsi"/>
              </w:rPr>
              <w:t>aBb</w:t>
            </w:r>
            <w:proofErr w:type="spellEnd"/>
          </w:p>
        </w:tc>
        <w:tc>
          <w:tcPr>
            <w:tcW w:w="581" w:type="dxa"/>
            <w:tcBorders>
              <w:top w:val="nil"/>
              <w:bottom w:val="nil"/>
            </w:tcBorders>
            <w:shd w:val="clear" w:color="auto" w:fill="auto"/>
            <w:vAlign w:val="center"/>
          </w:tcPr>
          <w:p w14:paraId="64A1C00D" w14:textId="77777777" w:rsidR="00BD74D3" w:rsidRPr="00F6301F" w:rsidRDefault="00BD74D3" w:rsidP="00A448D7">
            <w:pPr>
              <w:jc w:val="center"/>
              <w:rPr>
                <w:rFonts w:cstheme="minorHAnsi"/>
              </w:rPr>
            </w:pPr>
          </w:p>
        </w:tc>
        <w:tc>
          <w:tcPr>
            <w:tcW w:w="875" w:type="dxa"/>
            <w:shd w:val="clear" w:color="auto" w:fill="FFF2CC" w:themeFill="accent4" w:themeFillTint="33"/>
            <w:vAlign w:val="center"/>
          </w:tcPr>
          <w:p w14:paraId="2C51928F" w14:textId="77777777" w:rsidR="00BD74D3" w:rsidRPr="00F6301F" w:rsidRDefault="00BD74D3" w:rsidP="00A448D7">
            <w:pPr>
              <w:jc w:val="center"/>
              <w:rPr>
                <w:rFonts w:cstheme="minorHAnsi"/>
              </w:rPr>
            </w:pPr>
            <w:r w:rsidRPr="00DD0FDB">
              <w:rPr>
                <w:rFonts w:cstheme="minorHAnsi"/>
              </w:rPr>
              <w:t>Ab</w:t>
            </w:r>
          </w:p>
        </w:tc>
        <w:tc>
          <w:tcPr>
            <w:tcW w:w="900" w:type="dxa"/>
            <w:shd w:val="clear" w:color="auto" w:fill="auto"/>
            <w:vAlign w:val="center"/>
          </w:tcPr>
          <w:p w14:paraId="507037A3" w14:textId="77777777" w:rsidR="00BD74D3" w:rsidRPr="00F6301F" w:rsidRDefault="00BD74D3" w:rsidP="00A448D7">
            <w:pPr>
              <w:jc w:val="center"/>
              <w:rPr>
                <w:rFonts w:cstheme="minorHAnsi"/>
              </w:rPr>
            </w:pPr>
            <w:proofErr w:type="spellStart"/>
            <w:r w:rsidRPr="00F6301F">
              <w:rPr>
                <w:rFonts w:cstheme="minorHAnsi"/>
              </w:rPr>
              <w:t>A</w:t>
            </w:r>
            <w:r w:rsidRPr="00DD0FDB">
              <w:rPr>
                <w:rFonts w:cstheme="minorHAnsi"/>
              </w:rPr>
              <w:t>aBb</w:t>
            </w:r>
            <w:proofErr w:type="spellEnd"/>
          </w:p>
        </w:tc>
        <w:tc>
          <w:tcPr>
            <w:tcW w:w="833" w:type="dxa"/>
            <w:shd w:val="clear" w:color="auto" w:fill="auto"/>
            <w:vAlign w:val="center"/>
          </w:tcPr>
          <w:p w14:paraId="7C135130" w14:textId="77777777" w:rsidR="00BD74D3" w:rsidRPr="00F6301F" w:rsidRDefault="00BD74D3" w:rsidP="00A448D7">
            <w:pPr>
              <w:jc w:val="center"/>
              <w:rPr>
                <w:rFonts w:cstheme="minorHAnsi"/>
              </w:rPr>
            </w:pPr>
            <w:proofErr w:type="spellStart"/>
            <w:r w:rsidRPr="00F6301F">
              <w:rPr>
                <w:rFonts w:cstheme="minorHAnsi"/>
              </w:rPr>
              <w:t>A</w:t>
            </w:r>
            <w:r w:rsidRPr="00DD0FDB">
              <w:rPr>
                <w:rFonts w:cstheme="minorHAnsi"/>
              </w:rPr>
              <w:t>aBb</w:t>
            </w:r>
            <w:proofErr w:type="spellEnd"/>
          </w:p>
        </w:tc>
      </w:tr>
      <w:tr w:rsidR="00F95752" w:rsidRPr="00DD0FDB" w14:paraId="24660819" w14:textId="77777777" w:rsidTr="00F95752">
        <w:trPr>
          <w:jc w:val="center"/>
        </w:trPr>
        <w:tc>
          <w:tcPr>
            <w:tcW w:w="1205" w:type="dxa"/>
            <w:shd w:val="clear" w:color="auto" w:fill="FFF2CC" w:themeFill="accent4" w:themeFillTint="33"/>
            <w:vAlign w:val="center"/>
          </w:tcPr>
          <w:p w14:paraId="0AB94DC9" w14:textId="77777777" w:rsidR="00BD74D3" w:rsidRPr="00F6301F" w:rsidRDefault="00BD74D3" w:rsidP="00A448D7">
            <w:pPr>
              <w:jc w:val="center"/>
              <w:rPr>
                <w:rFonts w:cstheme="minorHAnsi"/>
              </w:rPr>
            </w:pPr>
            <w:r w:rsidRPr="00DD0FDB">
              <w:rPr>
                <w:rFonts w:cstheme="minorHAnsi"/>
              </w:rPr>
              <w:t>ab</w:t>
            </w:r>
          </w:p>
        </w:tc>
        <w:tc>
          <w:tcPr>
            <w:tcW w:w="767" w:type="dxa"/>
            <w:shd w:val="clear" w:color="auto" w:fill="auto"/>
            <w:vAlign w:val="center"/>
          </w:tcPr>
          <w:p w14:paraId="01E9BED6" w14:textId="77777777" w:rsidR="00BD74D3" w:rsidRPr="00F6301F" w:rsidRDefault="00BD74D3" w:rsidP="00A448D7">
            <w:pPr>
              <w:jc w:val="center"/>
              <w:rPr>
                <w:rFonts w:cstheme="minorHAnsi"/>
              </w:rPr>
            </w:pPr>
            <w:proofErr w:type="spellStart"/>
            <w:r w:rsidRPr="00F6301F">
              <w:rPr>
                <w:rFonts w:cstheme="minorHAnsi"/>
              </w:rPr>
              <w:t>A</w:t>
            </w:r>
            <w:r w:rsidRPr="00DD0FDB">
              <w:rPr>
                <w:rFonts w:cstheme="minorHAnsi"/>
              </w:rPr>
              <w:t>aBb</w:t>
            </w:r>
            <w:proofErr w:type="spellEnd"/>
          </w:p>
        </w:tc>
        <w:tc>
          <w:tcPr>
            <w:tcW w:w="836" w:type="dxa"/>
            <w:shd w:val="clear" w:color="auto" w:fill="auto"/>
            <w:vAlign w:val="center"/>
          </w:tcPr>
          <w:p w14:paraId="7F4ACEA9" w14:textId="77777777" w:rsidR="00BD74D3" w:rsidRPr="00F6301F" w:rsidRDefault="00BD74D3" w:rsidP="00A448D7">
            <w:pPr>
              <w:jc w:val="center"/>
              <w:rPr>
                <w:rFonts w:cstheme="minorHAnsi"/>
              </w:rPr>
            </w:pPr>
            <w:proofErr w:type="spellStart"/>
            <w:r w:rsidRPr="00F6301F">
              <w:rPr>
                <w:rFonts w:cstheme="minorHAnsi"/>
              </w:rPr>
              <w:t>A</w:t>
            </w:r>
            <w:r w:rsidRPr="00DD0FDB">
              <w:rPr>
                <w:rFonts w:cstheme="minorHAnsi"/>
              </w:rPr>
              <w:t>aBb</w:t>
            </w:r>
            <w:proofErr w:type="spellEnd"/>
          </w:p>
        </w:tc>
        <w:tc>
          <w:tcPr>
            <w:tcW w:w="417" w:type="dxa"/>
            <w:tcBorders>
              <w:top w:val="nil"/>
              <w:bottom w:val="nil"/>
            </w:tcBorders>
            <w:shd w:val="clear" w:color="auto" w:fill="auto"/>
            <w:vAlign w:val="center"/>
          </w:tcPr>
          <w:p w14:paraId="73E72F11" w14:textId="77777777" w:rsidR="00BD74D3" w:rsidRPr="00F6301F" w:rsidRDefault="00BD74D3" w:rsidP="00A448D7">
            <w:pPr>
              <w:jc w:val="center"/>
              <w:rPr>
                <w:rFonts w:cstheme="minorHAnsi"/>
              </w:rPr>
            </w:pPr>
          </w:p>
        </w:tc>
        <w:tc>
          <w:tcPr>
            <w:tcW w:w="1000" w:type="dxa"/>
            <w:shd w:val="clear" w:color="auto" w:fill="FFF2CC" w:themeFill="accent4" w:themeFillTint="33"/>
            <w:vAlign w:val="center"/>
          </w:tcPr>
          <w:p w14:paraId="070591E5" w14:textId="77777777" w:rsidR="00BD74D3" w:rsidRPr="00F6301F" w:rsidRDefault="00BD74D3" w:rsidP="00A448D7">
            <w:pPr>
              <w:jc w:val="center"/>
              <w:rPr>
                <w:rFonts w:cstheme="minorHAnsi"/>
              </w:rPr>
            </w:pPr>
            <w:proofErr w:type="spellStart"/>
            <w:r w:rsidRPr="00F6301F">
              <w:rPr>
                <w:rFonts w:cstheme="minorHAnsi"/>
              </w:rPr>
              <w:t>a</w:t>
            </w:r>
            <w:r w:rsidRPr="00DD0FDB">
              <w:rPr>
                <w:rFonts w:cstheme="minorHAnsi"/>
              </w:rPr>
              <w:t>B</w:t>
            </w:r>
            <w:proofErr w:type="spellEnd"/>
          </w:p>
        </w:tc>
        <w:tc>
          <w:tcPr>
            <w:tcW w:w="833" w:type="dxa"/>
            <w:shd w:val="clear" w:color="auto" w:fill="auto"/>
            <w:vAlign w:val="center"/>
          </w:tcPr>
          <w:p w14:paraId="7BBAB543" w14:textId="77777777" w:rsidR="00BD74D3" w:rsidRPr="00F6301F" w:rsidRDefault="00BD74D3" w:rsidP="00A448D7">
            <w:pPr>
              <w:jc w:val="center"/>
              <w:rPr>
                <w:rFonts w:cstheme="minorHAnsi"/>
              </w:rPr>
            </w:pPr>
            <w:proofErr w:type="spellStart"/>
            <w:r w:rsidRPr="00F6301F">
              <w:rPr>
                <w:rFonts w:cstheme="minorHAnsi"/>
              </w:rPr>
              <w:t>A</w:t>
            </w:r>
            <w:r w:rsidRPr="00DD0FDB">
              <w:rPr>
                <w:rFonts w:cstheme="minorHAnsi"/>
              </w:rPr>
              <w:t>aBb</w:t>
            </w:r>
            <w:proofErr w:type="spellEnd"/>
          </w:p>
        </w:tc>
        <w:tc>
          <w:tcPr>
            <w:tcW w:w="861" w:type="dxa"/>
            <w:shd w:val="clear" w:color="auto" w:fill="auto"/>
            <w:vAlign w:val="center"/>
          </w:tcPr>
          <w:p w14:paraId="44C8B896" w14:textId="77777777" w:rsidR="00BD74D3" w:rsidRPr="00F6301F" w:rsidRDefault="00BD74D3" w:rsidP="00A448D7">
            <w:pPr>
              <w:jc w:val="center"/>
              <w:rPr>
                <w:rFonts w:cstheme="minorHAnsi"/>
              </w:rPr>
            </w:pPr>
            <w:proofErr w:type="spellStart"/>
            <w:r w:rsidRPr="00F6301F">
              <w:rPr>
                <w:rFonts w:cstheme="minorHAnsi"/>
              </w:rPr>
              <w:t>A</w:t>
            </w:r>
            <w:r w:rsidRPr="00DD0FDB">
              <w:rPr>
                <w:rFonts w:cstheme="minorHAnsi"/>
              </w:rPr>
              <w:t>aBb</w:t>
            </w:r>
            <w:proofErr w:type="spellEnd"/>
          </w:p>
        </w:tc>
        <w:tc>
          <w:tcPr>
            <w:tcW w:w="581" w:type="dxa"/>
            <w:tcBorders>
              <w:top w:val="nil"/>
              <w:bottom w:val="nil"/>
            </w:tcBorders>
            <w:shd w:val="clear" w:color="auto" w:fill="auto"/>
            <w:vAlign w:val="center"/>
          </w:tcPr>
          <w:p w14:paraId="635E2609" w14:textId="77777777" w:rsidR="00BD74D3" w:rsidRPr="00F6301F" w:rsidRDefault="00BD74D3" w:rsidP="00A448D7">
            <w:pPr>
              <w:jc w:val="center"/>
              <w:rPr>
                <w:rFonts w:cstheme="minorHAnsi"/>
              </w:rPr>
            </w:pPr>
          </w:p>
        </w:tc>
        <w:tc>
          <w:tcPr>
            <w:tcW w:w="875" w:type="dxa"/>
            <w:shd w:val="clear" w:color="auto" w:fill="FFF2CC" w:themeFill="accent4" w:themeFillTint="33"/>
            <w:vAlign w:val="center"/>
          </w:tcPr>
          <w:p w14:paraId="2DE6156A" w14:textId="77777777" w:rsidR="00BD74D3" w:rsidRPr="00F6301F" w:rsidRDefault="00BD74D3" w:rsidP="00A448D7">
            <w:pPr>
              <w:jc w:val="center"/>
              <w:rPr>
                <w:rFonts w:cstheme="minorHAnsi"/>
              </w:rPr>
            </w:pPr>
            <w:r w:rsidRPr="00DD0FDB">
              <w:rPr>
                <w:rFonts w:cstheme="minorHAnsi"/>
              </w:rPr>
              <w:t>Ab</w:t>
            </w:r>
          </w:p>
        </w:tc>
        <w:tc>
          <w:tcPr>
            <w:tcW w:w="900" w:type="dxa"/>
            <w:shd w:val="clear" w:color="auto" w:fill="auto"/>
            <w:vAlign w:val="center"/>
          </w:tcPr>
          <w:p w14:paraId="6ED05DCB" w14:textId="77777777" w:rsidR="00BD74D3" w:rsidRPr="00F6301F" w:rsidRDefault="00BD74D3" w:rsidP="00A448D7">
            <w:pPr>
              <w:jc w:val="center"/>
              <w:rPr>
                <w:rFonts w:cstheme="minorHAnsi"/>
              </w:rPr>
            </w:pPr>
            <w:proofErr w:type="spellStart"/>
            <w:r w:rsidRPr="00F6301F">
              <w:rPr>
                <w:rFonts w:cstheme="minorHAnsi"/>
              </w:rPr>
              <w:t>A</w:t>
            </w:r>
            <w:r w:rsidRPr="00DD0FDB">
              <w:rPr>
                <w:rFonts w:cstheme="minorHAnsi"/>
              </w:rPr>
              <w:t>aBb</w:t>
            </w:r>
            <w:proofErr w:type="spellEnd"/>
          </w:p>
        </w:tc>
        <w:tc>
          <w:tcPr>
            <w:tcW w:w="833" w:type="dxa"/>
            <w:shd w:val="clear" w:color="auto" w:fill="auto"/>
            <w:vAlign w:val="center"/>
          </w:tcPr>
          <w:p w14:paraId="4AAB303A" w14:textId="77777777" w:rsidR="00BD74D3" w:rsidRPr="00F6301F" w:rsidRDefault="00BD74D3" w:rsidP="00A448D7">
            <w:pPr>
              <w:jc w:val="center"/>
              <w:rPr>
                <w:rFonts w:cstheme="minorHAnsi"/>
              </w:rPr>
            </w:pPr>
            <w:proofErr w:type="spellStart"/>
            <w:r w:rsidRPr="00F6301F">
              <w:rPr>
                <w:rFonts w:cstheme="minorHAnsi"/>
              </w:rPr>
              <w:t>A</w:t>
            </w:r>
            <w:r w:rsidRPr="00DD0FDB">
              <w:rPr>
                <w:rFonts w:cstheme="minorHAnsi"/>
              </w:rPr>
              <w:t>aBb</w:t>
            </w:r>
            <w:proofErr w:type="spellEnd"/>
          </w:p>
        </w:tc>
      </w:tr>
    </w:tbl>
    <w:p w14:paraId="7951778D" w14:textId="77777777" w:rsidR="00BD74D3" w:rsidRPr="00F6301F" w:rsidRDefault="00BD74D3" w:rsidP="00BD74D3">
      <w:pPr>
        <w:rPr>
          <w:rFonts w:cstheme="minorHAnsi"/>
        </w:rPr>
      </w:pPr>
    </w:p>
    <w:p w14:paraId="04B6D5CD" w14:textId="16CFCB2F" w:rsidR="00BD74D3" w:rsidRPr="00DD0FDB" w:rsidRDefault="00F52FCE" w:rsidP="00BD74D3">
      <w:pPr>
        <w:rPr>
          <w:rFonts w:cstheme="minorHAnsi"/>
        </w:rPr>
      </w:pPr>
      <w:r>
        <w:rPr>
          <w:rFonts w:cstheme="minorHAnsi"/>
        </w:rPr>
        <w:t>A</w:t>
      </w:r>
      <w:r w:rsidR="00BD74D3" w:rsidRPr="00DD0FDB">
        <w:rPr>
          <w:rFonts w:cstheme="minorHAnsi"/>
        </w:rPr>
        <w:t>ll puppies should have a single coat phenotype that reflects the dominant trait(s). If puppies were crossed to produce an F2 generation, the two traits (curliness, length) should segregate almost completely. If they do not segregate, then one gene is likely controlling both traits.</w:t>
      </w:r>
    </w:p>
    <w:p w14:paraId="5BFAC422" w14:textId="77777777" w:rsidR="00BD74D3" w:rsidRPr="00DD0FDB" w:rsidRDefault="00BD74D3" w:rsidP="00BD74D3">
      <w:pPr>
        <w:rPr>
          <w:rFonts w:cstheme="minorHAnsi"/>
        </w:rPr>
      </w:pPr>
    </w:p>
    <w:p w14:paraId="7124F77E" w14:textId="77777777" w:rsidR="00873F80" w:rsidRPr="00DD0FDB" w:rsidRDefault="00873F80" w:rsidP="00873F80">
      <w:pPr>
        <w:rPr>
          <w:rFonts w:cstheme="minorHAnsi"/>
        </w:rPr>
      </w:pPr>
    </w:p>
    <w:p w14:paraId="3D629549" w14:textId="0D351B5A" w:rsidR="00B604A5" w:rsidRPr="00DD0FDB" w:rsidRDefault="00B604A5" w:rsidP="00B604A5">
      <w:pPr>
        <w:rPr>
          <w:rFonts w:cstheme="minorHAnsi"/>
          <w:i/>
          <w:iCs/>
        </w:rPr>
      </w:pPr>
      <w:r w:rsidRPr="00DD0FDB">
        <w:rPr>
          <w:rFonts w:cstheme="minorHAnsi"/>
          <w:i/>
          <w:iCs/>
        </w:rPr>
        <w:t xml:space="preserve">Page 3 </w:t>
      </w:r>
      <w:r w:rsidRPr="00AB39E4">
        <w:rPr>
          <w:rFonts w:cstheme="minorHAnsi"/>
          <w:i/>
          <w:iCs/>
        </w:rPr>
        <w:t>Questions:</w:t>
      </w:r>
    </w:p>
    <w:p w14:paraId="0A05EFA2" w14:textId="1DB95FA1" w:rsidR="00B604A5" w:rsidRPr="00B3112B" w:rsidRDefault="00CD42F2" w:rsidP="00491D0E">
      <w:pPr>
        <w:pStyle w:val="ListParagraph"/>
        <w:numPr>
          <w:ilvl w:val="0"/>
          <w:numId w:val="26"/>
        </w:numPr>
        <w:ind w:left="360"/>
        <w:rPr>
          <w:rFonts w:cstheme="minorHAnsi"/>
          <w:b/>
          <w:bCs/>
        </w:rPr>
      </w:pPr>
      <w:r w:rsidRPr="00B3112B">
        <w:rPr>
          <w:rFonts w:cstheme="minorHAnsi"/>
          <w:b/>
          <w:bCs/>
        </w:rPr>
        <w:t xml:space="preserve">Before you do any outside exploration, look at the mutation in KRT71. Think about how proteins form larger structures. How (in general) could this recessive mutation change hair from being straight to being curly? </w:t>
      </w:r>
      <w:r w:rsidRPr="00F6301F">
        <w:rPr>
          <w:rFonts w:cstheme="minorHAnsi"/>
          <w:b/>
          <w:bCs/>
        </w:rPr>
        <w:t xml:space="preserve">What </w:t>
      </w:r>
      <w:r w:rsidRPr="00B3112B">
        <w:rPr>
          <w:rFonts w:cstheme="minorHAnsi"/>
          <w:b/>
          <w:bCs/>
        </w:rPr>
        <w:t>could be</w:t>
      </w:r>
      <w:r w:rsidRPr="00F6301F">
        <w:rPr>
          <w:rFonts w:cstheme="minorHAnsi"/>
          <w:b/>
          <w:bCs/>
        </w:rPr>
        <w:t xml:space="preserve"> happening at the level of DNA and proteins</w:t>
      </w:r>
      <w:r w:rsidR="00F52FCE">
        <w:rPr>
          <w:rFonts w:cstheme="minorHAnsi"/>
          <w:b/>
          <w:bCs/>
        </w:rPr>
        <w:t>?</w:t>
      </w:r>
    </w:p>
    <w:p w14:paraId="20C6D2B9" w14:textId="357F982F" w:rsidR="00B604A5" w:rsidRDefault="00B604A5" w:rsidP="00B604A5">
      <w:pPr>
        <w:rPr>
          <w:rFonts w:cstheme="minorHAnsi"/>
        </w:rPr>
      </w:pPr>
    </w:p>
    <w:p w14:paraId="7AFE2022" w14:textId="5D4FC021" w:rsidR="00CD42F2" w:rsidRDefault="00CD42F2" w:rsidP="00B604A5">
      <w:pPr>
        <w:rPr>
          <w:rFonts w:cstheme="minorHAnsi"/>
        </w:rPr>
      </w:pPr>
      <w:r>
        <w:rPr>
          <w:rFonts w:cstheme="minorHAnsi"/>
        </w:rPr>
        <w:t xml:space="preserve">The goal of this question is to get students to develop a variety of testable hypotheses. Encourage </w:t>
      </w:r>
      <w:r w:rsidR="00603786">
        <w:rPr>
          <w:rFonts w:cstheme="minorHAnsi"/>
        </w:rPr>
        <w:t>broad</w:t>
      </w:r>
      <w:r>
        <w:rPr>
          <w:rFonts w:cstheme="minorHAnsi"/>
        </w:rPr>
        <w:t xml:space="preserve"> thinking at this point; students will reduce their lists by the end of this page.</w:t>
      </w:r>
    </w:p>
    <w:p w14:paraId="54F6BD7F" w14:textId="77777777" w:rsidR="00CD42F2" w:rsidRPr="00DD0FDB" w:rsidRDefault="00CD42F2" w:rsidP="00B604A5">
      <w:pPr>
        <w:rPr>
          <w:rFonts w:cstheme="minorHAnsi"/>
        </w:rPr>
      </w:pPr>
    </w:p>
    <w:p w14:paraId="2F0F6F7E" w14:textId="77777777" w:rsidR="00CD42F2" w:rsidRPr="00B3112B" w:rsidRDefault="00CD42F2" w:rsidP="00491D0E">
      <w:pPr>
        <w:numPr>
          <w:ilvl w:val="0"/>
          <w:numId w:val="26"/>
        </w:numPr>
        <w:ind w:left="360"/>
        <w:rPr>
          <w:rFonts w:cstheme="minorHAnsi"/>
          <w:b/>
          <w:bCs/>
        </w:rPr>
      </w:pPr>
      <w:r w:rsidRPr="00B3112B">
        <w:rPr>
          <w:rFonts w:cstheme="minorHAnsi"/>
          <w:b/>
          <w:bCs/>
        </w:rPr>
        <w:t>Now go online and find out how keratins are arranged inside of hair. Summarize what you learn in a short paragraph or two and share it with your team.</w:t>
      </w:r>
    </w:p>
    <w:p w14:paraId="7E34FAC1" w14:textId="19CAB160" w:rsidR="00CD42F2" w:rsidRDefault="00CD42F2" w:rsidP="00CD42F2">
      <w:pPr>
        <w:rPr>
          <w:rFonts w:cstheme="minorHAnsi"/>
        </w:rPr>
      </w:pPr>
    </w:p>
    <w:p w14:paraId="10036A8C" w14:textId="43162267" w:rsidR="00CD42F2" w:rsidRDefault="00603786" w:rsidP="00CD42F2">
      <w:pPr>
        <w:rPr>
          <w:rFonts w:cstheme="minorHAnsi"/>
        </w:rPr>
      </w:pPr>
      <w:r>
        <w:rPr>
          <w:rFonts w:cstheme="minorHAnsi"/>
        </w:rPr>
        <w:t>Encourage students working together to pick different resources, so the team or class has more data for making hypotheses.</w:t>
      </w:r>
    </w:p>
    <w:p w14:paraId="2564B60B" w14:textId="77777777" w:rsidR="00CD42F2" w:rsidRPr="00DD0FDB" w:rsidRDefault="00CD42F2" w:rsidP="00CD42F2">
      <w:pPr>
        <w:rPr>
          <w:rFonts w:cstheme="minorHAnsi"/>
        </w:rPr>
      </w:pPr>
    </w:p>
    <w:p w14:paraId="5184B0FA" w14:textId="77777777" w:rsidR="00CD42F2" w:rsidRPr="00B3112B" w:rsidRDefault="00CD42F2" w:rsidP="00491D0E">
      <w:pPr>
        <w:numPr>
          <w:ilvl w:val="0"/>
          <w:numId w:val="26"/>
        </w:numPr>
        <w:ind w:left="360"/>
        <w:rPr>
          <w:rFonts w:cstheme="minorHAnsi"/>
          <w:b/>
          <w:bCs/>
        </w:rPr>
      </w:pPr>
      <w:r w:rsidRPr="00B3112B">
        <w:rPr>
          <w:rFonts w:cstheme="minorHAnsi"/>
          <w:b/>
          <w:bCs/>
        </w:rPr>
        <w:t xml:space="preserve">Currently it is not known why the KRT71 mutation makes a dog’s hair curly. </w:t>
      </w:r>
    </w:p>
    <w:p w14:paraId="6A865231" w14:textId="6789E6B2" w:rsidR="00CD42F2" w:rsidRPr="00B3112B" w:rsidRDefault="00CD42F2" w:rsidP="00491D0E">
      <w:pPr>
        <w:pStyle w:val="ListParagraph"/>
        <w:numPr>
          <w:ilvl w:val="0"/>
          <w:numId w:val="31"/>
        </w:numPr>
        <w:rPr>
          <w:rFonts w:cstheme="minorHAnsi"/>
          <w:b/>
          <w:bCs/>
        </w:rPr>
      </w:pPr>
      <w:r w:rsidRPr="00B3112B">
        <w:rPr>
          <w:rFonts w:cstheme="minorHAnsi"/>
          <w:b/>
          <w:bCs/>
        </w:rPr>
        <w:t>Based on your hypotheses from Qu. #1</w:t>
      </w:r>
      <w:r w:rsidR="00F52FCE">
        <w:rPr>
          <w:rFonts w:cstheme="minorHAnsi"/>
          <w:b/>
          <w:bCs/>
        </w:rPr>
        <w:t xml:space="preserve"> &amp;</w:t>
      </w:r>
      <w:r w:rsidRPr="00B3112B">
        <w:rPr>
          <w:rFonts w:cstheme="minorHAnsi"/>
          <w:b/>
          <w:bCs/>
        </w:rPr>
        <w:t xml:space="preserve"> what you learned about keratins from Qu. #2), make 1-2 revised hypotheses for how </w:t>
      </w:r>
      <w:r w:rsidR="00AB36EE">
        <w:rPr>
          <w:rFonts w:cstheme="minorHAnsi"/>
          <w:b/>
          <w:bCs/>
        </w:rPr>
        <w:t>a</w:t>
      </w:r>
      <w:r w:rsidRPr="00B3112B">
        <w:rPr>
          <w:rFonts w:cstheme="minorHAnsi"/>
          <w:b/>
          <w:bCs/>
        </w:rPr>
        <w:t xml:space="preserve"> KRT71 mutation makes a dog’s coat curly.</w:t>
      </w:r>
    </w:p>
    <w:p w14:paraId="3E0C06CE" w14:textId="77777777" w:rsidR="00CD42F2" w:rsidRPr="00B3112B" w:rsidRDefault="00CD42F2" w:rsidP="00491D0E">
      <w:pPr>
        <w:pStyle w:val="ListParagraph"/>
        <w:numPr>
          <w:ilvl w:val="0"/>
          <w:numId w:val="31"/>
        </w:numPr>
        <w:rPr>
          <w:rFonts w:cstheme="minorHAnsi"/>
          <w:b/>
          <w:bCs/>
        </w:rPr>
      </w:pPr>
      <w:r w:rsidRPr="00B3112B">
        <w:rPr>
          <w:rFonts w:cstheme="minorHAnsi"/>
          <w:b/>
          <w:bCs/>
        </w:rPr>
        <w:t>How can you test the hypotheses you just made? What experiment(s) could you do? What data or evidence would you need to support your hypothesis?</w:t>
      </w:r>
    </w:p>
    <w:p w14:paraId="6E6DE0FA" w14:textId="4332B205" w:rsidR="00CD42F2" w:rsidRDefault="00CD42F2" w:rsidP="00CD42F2">
      <w:pPr>
        <w:rPr>
          <w:rFonts w:cstheme="minorHAnsi"/>
        </w:rPr>
      </w:pPr>
    </w:p>
    <w:p w14:paraId="0F84980E" w14:textId="6B9670BD" w:rsidR="00DD0FDB" w:rsidRPr="00F52FCE" w:rsidRDefault="004050D1">
      <w:pPr>
        <w:rPr>
          <w:rFonts w:cstheme="minorHAnsi"/>
        </w:rPr>
      </w:pPr>
      <w:r>
        <w:rPr>
          <w:rFonts w:cstheme="minorHAnsi"/>
        </w:rPr>
        <w:t>Once again,</w:t>
      </w:r>
      <w:r w:rsidR="00603786">
        <w:rPr>
          <w:rFonts w:cstheme="minorHAnsi"/>
        </w:rPr>
        <w:t xml:space="preserve"> thinking process and experimental designs are more important than finding the right answer. As the case says, it is not known why this </w:t>
      </w:r>
      <w:proofErr w:type="gramStart"/>
      <w:r w:rsidR="00603786">
        <w:rPr>
          <w:rFonts w:cstheme="minorHAnsi"/>
        </w:rPr>
        <w:t>particular mutation</w:t>
      </w:r>
      <w:proofErr w:type="gramEnd"/>
      <w:r w:rsidR="00603786">
        <w:rPr>
          <w:rFonts w:cstheme="minorHAnsi"/>
        </w:rPr>
        <w:t xml:space="preserve"> leads to curly hair. Emphasize claims, evidence, and reasoning rather than finding the “right” answer.</w:t>
      </w:r>
      <w:r w:rsidR="00DD0FDB" w:rsidRPr="00DD0FDB">
        <w:rPr>
          <w:rFonts w:cstheme="minorHAnsi"/>
          <w:u w:val="single"/>
        </w:rPr>
        <w:br w:type="page"/>
      </w:r>
    </w:p>
    <w:p w14:paraId="1E2BBF4C" w14:textId="3E492775" w:rsidR="00DD0FDB" w:rsidRPr="00DD0FDB" w:rsidRDefault="00DD0FDB" w:rsidP="00DD0FDB">
      <w:pPr>
        <w:pStyle w:val="Heading3"/>
        <w:rPr>
          <w:rFonts w:asciiTheme="minorHAnsi" w:hAnsiTheme="minorHAnsi" w:cstheme="minorHAnsi"/>
        </w:rPr>
      </w:pPr>
      <w:r w:rsidRPr="00DD0FDB">
        <w:rPr>
          <w:rFonts w:asciiTheme="minorHAnsi" w:hAnsiTheme="minorHAnsi" w:cstheme="minorHAnsi"/>
        </w:rPr>
        <w:lastRenderedPageBreak/>
        <w:t>C</w:t>
      </w:r>
      <w:r>
        <w:rPr>
          <w:rFonts w:asciiTheme="minorHAnsi" w:hAnsiTheme="minorHAnsi" w:cstheme="minorHAnsi"/>
        </w:rPr>
        <w:t>ase Structure and C</w:t>
      </w:r>
      <w:r w:rsidRPr="00DD0FDB">
        <w:rPr>
          <w:rFonts w:asciiTheme="minorHAnsi" w:hAnsiTheme="minorHAnsi" w:cstheme="minorHAnsi"/>
        </w:rPr>
        <w:t>ourse Management</w:t>
      </w:r>
      <w:r>
        <w:rPr>
          <w:rFonts w:asciiTheme="minorHAnsi" w:hAnsiTheme="minorHAnsi" w:cstheme="minorHAnsi"/>
        </w:rPr>
        <w:t xml:space="preserve"> Notes</w:t>
      </w:r>
    </w:p>
    <w:p w14:paraId="36EED484" w14:textId="00E638EA" w:rsidR="00DD0FDB" w:rsidRPr="00DD0FDB" w:rsidRDefault="00DD0FDB" w:rsidP="00DD0FDB">
      <w:pPr>
        <w:rPr>
          <w:rFonts w:cstheme="minorHAnsi"/>
        </w:rPr>
      </w:pPr>
      <w:r>
        <w:rPr>
          <w:rFonts w:cstheme="minorHAnsi"/>
        </w:rPr>
        <w:t>An embedded</w:t>
      </w:r>
      <w:r w:rsidRPr="00DD0FDB">
        <w:rPr>
          <w:rFonts w:cstheme="minorHAnsi"/>
        </w:rPr>
        <w:t xml:space="preserve"> feature</w:t>
      </w:r>
      <w:r>
        <w:rPr>
          <w:rFonts w:cstheme="minorHAnsi"/>
        </w:rPr>
        <w:t xml:space="preserve"> of </w:t>
      </w:r>
      <w:r w:rsidRPr="00DD0FDB">
        <w:rPr>
          <w:rFonts w:cstheme="minorHAnsi"/>
        </w:rPr>
        <w:t>these cases</w:t>
      </w:r>
      <w:r>
        <w:rPr>
          <w:rFonts w:cstheme="minorHAnsi"/>
        </w:rPr>
        <w:t xml:space="preserve"> is student self-correction</w:t>
      </w:r>
      <w:r w:rsidRPr="00DD0FDB">
        <w:rPr>
          <w:rFonts w:cstheme="minorHAnsi"/>
        </w:rPr>
        <w:t xml:space="preserve">. </w:t>
      </w:r>
      <w:r>
        <w:rPr>
          <w:rFonts w:cstheme="minorHAnsi"/>
        </w:rPr>
        <w:t>By the end of each case s</w:t>
      </w:r>
      <w:r w:rsidRPr="00DD0FDB">
        <w:rPr>
          <w:rFonts w:cstheme="minorHAnsi"/>
        </w:rPr>
        <w:t xml:space="preserve">tudents </w:t>
      </w:r>
      <w:r>
        <w:rPr>
          <w:rFonts w:cstheme="minorHAnsi"/>
        </w:rPr>
        <w:t xml:space="preserve">either </w:t>
      </w:r>
      <w:r w:rsidRPr="00DD0FDB">
        <w:rPr>
          <w:rFonts w:cstheme="minorHAnsi"/>
        </w:rPr>
        <w:t xml:space="preserve">work out the answers for themselves </w:t>
      </w:r>
      <w:r>
        <w:rPr>
          <w:rFonts w:cstheme="minorHAnsi"/>
        </w:rPr>
        <w:t xml:space="preserve">to open </w:t>
      </w:r>
      <w:proofErr w:type="gramStart"/>
      <w:r>
        <w:rPr>
          <w:rFonts w:cstheme="minorHAnsi"/>
        </w:rPr>
        <w:t>questions, or</w:t>
      </w:r>
      <w:proofErr w:type="gramEnd"/>
      <w:r>
        <w:rPr>
          <w:rFonts w:cstheme="minorHAnsi"/>
        </w:rPr>
        <w:t xml:space="preserve"> are given the right answers in a later part </w:t>
      </w:r>
      <w:r w:rsidRPr="00DD0FDB">
        <w:rPr>
          <w:rFonts w:cstheme="minorHAnsi"/>
        </w:rPr>
        <w:t>of the case</w:t>
      </w:r>
      <w:r>
        <w:rPr>
          <w:rFonts w:cstheme="minorHAnsi"/>
        </w:rPr>
        <w:t xml:space="preserve">. This means the instructor does not </w:t>
      </w:r>
      <w:r w:rsidRPr="00DD0FDB">
        <w:rPr>
          <w:rFonts w:cstheme="minorHAnsi"/>
        </w:rPr>
        <w:t>need to grade</w:t>
      </w:r>
      <w:r>
        <w:rPr>
          <w:rFonts w:cstheme="minorHAnsi"/>
        </w:rPr>
        <w:t xml:space="preserve"> final assignments</w:t>
      </w:r>
      <w:r w:rsidRPr="00DD0FDB">
        <w:rPr>
          <w:rFonts w:cstheme="minorHAnsi"/>
        </w:rPr>
        <w:t xml:space="preserve"> as closely. If </w:t>
      </w:r>
      <w:r>
        <w:rPr>
          <w:rFonts w:cstheme="minorHAnsi"/>
        </w:rPr>
        <w:t>stud</w:t>
      </w:r>
      <w:r w:rsidR="007A71CF">
        <w:rPr>
          <w:rFonts w:cstheme="minorHAnsi"/>
        </w:rPr>
        <w:t>e</w:t>
      </w:r>
      <w:r>
        <w:rPr>
          <w:rFonts w:cstheme="minorHAnsi"/>
        </w:rPr>
        <w:t>nts</w:t>
      </w:r>
      <w:r w:rsidRPr="00DD0FDB">
        <w:rPr>
          <w:rFonts w:cstheme="minorHAnsi"/>
        </w:rPr>
        <w:t xml:space="preserve"> have completed the case assignments, they should have learned the key concepts.</w:t>
      </w:r>
      <w:r>
        <w:rPr>
          <w:rFonts w:cstheme="minorHAnsi"/>
        </w:rPr>
        <w:t xml:space="preserve"> </w:t>
      </w:r>
      <w:r w:rsidRPr="00DD0FDB">
        <w:rPr>
          <w:rFonts w:cstheme="minorHAnsi"/>
        </w:rPr>
        <w:t xml:space="preserve">For example, early in Case 1 students must make hypotheses about whether coat length and curl are linked or separate genetically controlled traits. </w:t>
      </w:r>
      <w:r>
        <w:rPr>
          <w:rFonts w:cstheme="minorHAnsi"/>
        </w:rPr>
        <w:t xml:space="preserve">By the end of the </w:t>
      </w:r>
      <w:proofErr w:type="gramStart"/>
      <w:r>
        <w:rPr>
          <w:rFonts w:cstheme="minorHAnsi"/>
        </w:rPr>
        <w:t>case</w:t>
      </w:r>
      <w:proofErr w:type="gramEnd"/>
      <w:r>
        <w:rPr>
          <w:rFonts w:cstheme="minorHAnsi"/>
        </w:rPr>
        <w:t xml:space="preserve"> they will have learned this for themselves.</w:t>
      </w:r>
    </w:p>
    <w:p w14:paraId="035B8E92" w14:textId="77777777" w:rsidR="00DD0FDB" w:rsidRPr="00DD0FDB" w:rsidRDefault="00DD0FDB" w:rsidP="00DD0FDB">
      <w:pPr>
        <w:rPr>
          <w:rFonts w:cstheme="minorHAnsi"/>
        </w:rPr>
      </w:pPr>
    </w:p>
    <w:p w14:paraId="1E1ACE9B" w14:textId="77777777" w:rsidR="00DD0FDB" w:rsidRPr="00DD0FDB" w:rsidRDefault="00DD0FDB" w:rsidP="0065601B">
      <w:pPr>
        <w:rPr>
          <w:rFonts w:cstheme="minorHAnsi"/>
          <w:u w:val="single"/>
        </w:rPr>
      </w:pPr>
    </w:p>
    <w:p w14:paraId="155821B7" w14:textId="78F301B4" w:rsidR="00510FE8" w:rsidRPr="00DD0FDB" w:rsidRDefault="0065601B" w:rsidP="00546545">
      <w:pPr>
        <w:pStyle w:val="Heading3"/>
        <w:rPr>
          <w:rFonts w:asciiTheme="minorHAnsi" w:hAnsiTheme="minorHAnsi" w:cstheme="minorHAnsi"/>
        </w:rPr>
      </w:pPr>
      <w:r w:rsidRPr="00DD0FDB">
        <w:rPr>
          <w:rFonts w:asciiTheme="minorHAnsi" w:hAnsiTheme="minorHAnsi" w:cstheme="minorHAnsi"/>
        </w:rPr>
        <w:t xml:space="preserve">Sources </w:t>
      </w:r>
      <w:r w:rsidR="00DD0FDB">
        <w:rPr>
          <w:rFonts w:asciiTheme="minorHAnsi" w:hAnsiTheme="minorHAnsi" w:cstheme="minorHAnsi"/>
        </w:rPr>
        <w:t>F</w:t>
      </w:r>
      <w:r w:rsidRPr="00DD0FDB">
        <w:rPr>
          <w:rFonts w:asciiTheme="minorHAnsi" w:hAnsiTheme="minorHAnsi" w:cstheme="minorHAnsi"/>
        </w:rPr>
        <w:t xml:space="preserve">or </w:t>
      </w:r>
      <w:r w:rsidR="00DD0FDB">
        <w:rPr>
          <w:rFonts w:asciiTheme="minorHAnsi" w:hAnsiTheme="minorHAnsi" w:cstheme="minorHAnsi"/>
        </w:rPr>
        <w:t>M</w:t>
      </w:r>
      <w:r w:rsidRPr="00DD0FDB">
        <w:rPr>
          <w:rFonts w:asciiTheme="minorHAnsi" w:hAnsiTheme="minorHAnsi" w:cstheme="minorHAnsi"/>
        </w:rPr>
        <w:t xml:space="preserve">ore </w:t>
      </w:r>
      <w:r w:rsidR="00DD0FDB">
        <w:rPr>
          <w:rFonts w:asciiTheme="minorHAnsi" w:hAnsiTheme="minorHAnsi" w:cstheme="minorHAnsi"/>
        </w:rPr>
        <w:t>I</w:t>
      </w:r>
      <w:r w:rsidRPr="00DD0FDB">
        <w:rPr>
          <w:rFonts w:asciiTheme="minorHAnsi" w:hAnsiTheme="minorHAnsi" w:cstheme="minorHAnsi"/>
        </w:rPr>
        <w:t>nformation:</w:t>
      </w:r>
    </w:p>
    <w:p w14:paraId="270BAD42" w14:textId="6DE8C19A" w:rsidR="0065601B" w:rsidRPr="00F6301F" w:rsidRDefault="0065601B" w:rsidP="0065601B">
      <w:pPr>
        <w:rPr>
          <w:rFonts w:cstheme="minorHAnsi"/>
          <w:i/>
          <w:iCs/>
        </w:rPr>
      </w:pPr>
      <w:r w:rsidRPr="00F6301F">
        <w:rPr>
          <w:rFonts w:cstheme="minorHAnsi"/>
          <w:i/>
          <w:iCs/>
        </w:rPr>
        <w:t>Genetics of Dog Coat Length, Curl, and Furnishings</w:t>
      </w:r>
    </w:p>
    <w:p w14:paraId="060296E5" w14:textId="77777777" w:rsidR="0065601B" w:rsidRPr="00F6301F" w:rsidRDefault="0065601B" w:rsidP="0065601B">
      <w:pPr>
        <w:rPr>
          <w:rFonts w:cstheme="minorHAnsi"/>
        </w:rPr>
      </w:pPr>
      <w:proofErr w:type="spellStart"/>
      <w:r w:rsidRPr="00F6301F">
        <w:rPr>
          <w:rFonts w:cstheme="minorHAnsi"/>
        </w:rPr>
        <w:t>Cadieu</w:t>
      </w:r>
      <w:proofErr w:type="spellEnd"/>
      <w:r w:rsidRPr="00F6301F">
        <w:rPr>
          <w:rFonts w:cstheme="minorHAnsi"/>
        </w:rPr>
        <w:t xml:space="preserve"> E, et al. 2009. Coat variation in the domestic dog is governed by variants in three genes. </w:t>
      </w:r>
      <w:r w:rsidRPr="00F6301F">
        <w:rPr>
          <w:rFonts w:cstheme="minorHAnsi"/>
          <w:i/>
        </w:rPr>
        <w:t>Science</w:t>
      </w:r>
      <w:r w:rsidRPr="00F6301F">
        <w:rPr>
          <w:rFonts w:cstheme="minorHAnsi"/>
        </w:rPr>
        <w:t xml:space="preserve">. 326(5949):150-3. </w:t>
      </w:r>
      <w:proofErr w:type="spellStart"/>
      <w:r w:rsidRPr="00F6301F">
        <w:rPr>
          <w:rFonts w:cstheme="minorHAnsi"/>
        </w:rPr>
        <w:t>doi</w:t>
      </w:r>
      <w:proofErr w:type="spellEnd"/>
      <w:r w:rsidRPr="00F6301F">
        <w:rPr>
          <w:rFonts w:cstheme="minorHAnsi"/>
        </w:rPr>
        <w:t xml:space="preserve">: 10.1126/science.1177808. </w:t>
      </w:r>
    </w:p>
    <w:p w14:paraId="2C638178" w14:textId="77777777" w:rsidR="0065601B" w:rsidRPr="00F6301F" w:rsidRDefault="00C73151" w:rsidP="0065601B">
      <w:pPr>
        <w:rPr>
          <w:rFonts w:cstheme="minorHAnsi"/>
        </w:rPr>
      </w:pPr>
      <w:hyperlink r:id="rId11" w:history="1">
        <w:r w:rsidR="0065601B" w:rsidRPr="00F6301F">
          <w:rPr>
            <w:rStyle w:val="Hyperlink"/>
            <w:rFonts w:cstheme="minorHAnsi"/>
          </w:rPr>
          <w:t>http://www.ncbi.nlm.nih.gov/pubmed/19713490</w:t>
        </w:r>
      </w:hyperlink>
      <w:r w:rsidR="0065601B" w:rsidRPr="00F6301F">
        <w:rPr>
          <w:rFonts w:cstheme="minorHAnsi"/>
        </w:rPr>
        <w:t xml:space="preserve"> </w:t>
      </w:r>
    </w:p>
    <w:p w14:paraId="006AADDE" w14:textId="77777777" w:rsidR="0065601B" w:rsidRPr="00F6301F" w:rsidRDefault="0065601B" w:rsidP="0065601B">
      <w:pPr>
        <w:rPr>
          <w:rFonts w:cstheme="minorHAnsi"/>
          <w:u w:val="single"/>
        </w:rPr>
      </w:pPr>
    </w:p>
    <w:p w14:paraId="179CC5E3" w14:textId="77777777" w:rsidR="0065601B" w:rsidRPr="00F6301F" w:rsidRDefault="0065601B" w:rsidP="0065601B">
      <w:pPr>
        <w:rPr>
          <w:rFonts w:cstheme="minorHAnsi"/>
          <w:i/>
          <w:iCs/>
        </w:rPr>
      </w:pPr>
      <w:r w:rsidRPr="00F6301F">
        <w:rPr>
          <w:rFonts w:cstheme="minorHAnsi"/>
          <w:i/>
          <w:iCs/>
        </w:rPr>
        <w:t>Keratins</w:t>
      </w:r>
    </w:p>
    <w:p w14:paraId="74605DB2" w14:textId="77777777" w:rsidR="0065601B" w:rsidRPr="00F6301F" w:rsidRDefault="00C73151" w:rsidP="0065601B">
      <w:pPr>
        <w:rPr>
          <w:rFonts w:cstheme="minorHAnsi"/>
        </w:rPr>
      </w:pPr>
      <w:hyperlink r:id="rId12" w:history="1">
        <w:r w:rsidR="0065601B" w:rsidRPr="00F6301F">
          <w:rPr>
            <w:rStyle w:val="Hyperlink"/>
            <w:rFonts w:cstheme="minorHAnsi"/>
          </w:rPr>
          <w:t>http://www.genenames.org/cgi-bin/genefamilies/set/608</w:t>
        </w:r>
      </w:hyperlink>
      <w:r w:rsidR="0065601B" w:rsidRPr="00F6301F">
        <w:rPr>
          <w:rFonts w:cstheme="minorHAnsi"/>
        </w:rPr>
        <w:t xml:space="preserve"> </w:t>
      </w:r>
    </w:p>
    <w:p w14:paraId="2FF75EE7" w14:textId="77777777" w:rsidR="0065601B" w:rsidRPr="00F6301F" w:rsidRDefault="00C73151" w:rsidP="0065601B">
      <w:pPr>
        <w:rPr>
          <w:rFonts w:cstheme="minorHAnsi"/>
        </w:rPr>
      </w:pPr>
      <w:hyperlink r:id="rId13" w:history="1">
        <w:r w:rsidR="0065601B" w:rsidRPr="00F6301F">
          <w:rPr>
            <w:rStyle w:val="Hyperlink"/>
            <w:rFonts w:cstheme="minorHAnsi"/>
          </w:rPr>
          <w:t>http://www.ncbi.nlm.nih.gov/pmc/articles/PMC2386534/</w:t>
        </w:r>
      </w:hyperlink>
    </w:p>
    <w:p w14:paraId="40008F12" w14:textId="77777777" w:rsidR="0065601B" w:rsidRPr="00F6301F" w:rsidRDefault="00C73151" w:rsidP="0065601B">
      <w:pPr>
        <w:rPr>
          <w:rFonts w:cstheme="minorHAnsi"/>
        </w:rPr>
      </w:pPr>
      <w:hyperlink r:id="rId14" w:history="1">
        <w:r w:rsidR="0065601B" w:rsidRPr="00F6301F">
          <w:rPr>
            <w:rStyle w:val="Hyperlink"/>
            <w:rFonts w:cstheme="minorHAnsi"/>
          </w:rPr>
          <w:t>http://www.ncbi.nlm.nih.gov/pmc/articles/PMC2736122/</w:t>
        </w:r>
      </w:hyperlink>
    </w:p>
    <w:p w14:paraId="707D867E" w14:textId="77777777" w:rsidR="0065601B" w:rsidRPr="00F6301F" w:rsidRDefault="0065601B" w:rsidP="0065601B">
      <w:pPr>
        <w:rPr>
          <w:rFonts w:cstheme="minorHAnsi"/>
        </w:rPr>
      </w:pPr>
    </w:p>
    <w:p w14:paraId="1A9D91A0" w14:textId="77777777" w:rsidR="0065601B" w:rsidRPr="00F6301F" w:rsidRDefault="0065601B" w:rsidP="0065601B">
      <w:pPr>
        <w:rPr>
          <w:rFonts w:cstheme="minorHAnsi"/>
          <w:i/>
          <w:iCs/>
        </w:rPr>
      </w:pPr>
      <w:r w:rsidRPr="00F6301F">
        <w:rPr>
          <w:rFonts w:cstheme="minorHAnsi"/>
          <w:i/>
          <w:iCs/>
        </w:rPr>
        <w:t>Hair Growth and Structure</w:t>
      </w:r>
    </w:p>
    <w:p w14:paraId="29E878B9" w14:textId="77777777" w:rsidR="0065601B" w:rsidRPr="00F6301F" w:rsidRDefault="00C73151" w:rsidP="0065601B">
      <w:pPr>
        <w:rPr>
          <w:rFonts w:cstheme="minorHAnsi"/>
        </w:rPr>
      </w:pPr>
      <w:hyperlink r:id="rId15" w:history="1">
        <w:r w:rsidR="0065601B" w:rsidRPr="00F6301F">
          <w:rPr>
            <w:rStyle w:val="Hyperlink"/>
            <w:rFonts w:cstheme="minorHAnsi"/>
          </w:rPr>
          <w:t>http://www.rsc.org/Publishing/Journals/cb/Volume/2007/7/hair_is_the_news.asp</w:t>
        </w:r>
      </w:hyperlink>
      <w:r w:rsidR="0065601B" w:rsidRPr="00F6301F">
        <w:rPr>
          <w:rFonts w:cstheme="minorHAnsi"/>
        </w:rPr>
        <w:t xml:space="preserve"> </w:t>
      </w:r>
    </w:p>
    <w:p w14:paraId="566C23A1" w14:textId="77777777" w:rsidR="0065601B" w:rsidRPr="00F6301F" w:rsidRDefault="00C73151" w:rsidP="0065601B">
      <w:pPr>
        <w:rPr>
          <w:rFonts w:cstheme="minorHAnsi"/>
        </w:rPr>
      </w:pPr>
      <w:hyperlink r:id="rId16" w:history="1">
        <w:r w:rsidR="0065601B" w:rsidRPr="00F6301F">
          <w:rPr>
            <w:rStyle w:val="Hyperlink"/>
            <w:rFonts w:cstheme="minorHAnsi"/>
          </w:rPr>
          <w:t>http://www.livescience.com/32104-what-makes-hair-curly.html</w:t>
        </w:r>
      </w:hyperlink>
      <w:r w:rsidR="0065601B" w:rsidRPr="00F6301F">
        <w:rPr>
          <w:rFonts w:cstheme="minorHAnsi"/>
        </w:rPr>
        <w:t xml:space="preserve"> </w:t>
      </w:r>
    </w:p>
    <w:p w14:paraId="0D9FA9D6" w14:textId="77777777" w:rsidR="0065601B" w:rsidRPr="00F6301F" w:rsidRDefault="00C73151" w:rsidP="0065601B">
      <w:pPr>
        <w:rPr>
          <w:rFonts w:cstheme="minorHAnsi"/>
        </w:rPr>
      </w:pPr>
      <w:hyperlink r:id="rId17" w:anchor="figure-title" w:history="1">
        <w:r w:rsidR="0065601B" w:rsidRPr="00F6301F">
          <w:rPr>
            <w:rStyle w:val="Hyperlink"/>
            <w:rFonts w:cstheme="minorHAnsi"/>
          </w:rPr>
          <w:t>http://www.nature.com/jid/journal/v126/n11/fig_tab/5700532f1.html#figure-title</w:t>
        </w:r>
      </w:hyperlink>
    </w:p>
    <w:p w14:paraId="4143421F" w14:textId="0D4362B9" w:rsidR="0065601B" w:rsidRPr="00DD0FDB" w:rsidRDefault="0065601B" w:rsidP="0065601B">
      <w:pPr>
        <w:rPr>
          <w:rFonts w:cstheme="minorHAnsi"/>
        </w:rPr>
      </w:pPr>
      <w:r w:rsidRPr="00F6301F">
        <w:rPr>
          <w:rFonts w:cstheme="minorHAnsi"/>
        </w:rPr>
        <w:t xml:space="preserve">Robbins C.R. 2012. </w:t>
      </w:r>
      <w:r w:rsidRPr="00F6301F">
        <w:rPr>
          <w:rFonts w:cstheme="minorHAnsi"/>
          <w:i/>
        </w:rPr>
        <w:t>Chemical and Physical Behavior of Human Hair</w:t>
      </w:r>
      <w:r w:rsidRPr="00F6301F">
        <w:rPr>
          <w:rFonts w:cstheme="minorHAnsi"/>
        </w:rPr>
        <w:t>, Berlin, Springer-Verlag. DOI 10.1007/978-3-642-25611-0_2</w:t>
      </w:r>
    </w:p>
    <w:p w14:paraId="6D2EFCB7" w14:textId="1B221B70" w:rsidR="006F0440" w:rsidRDefault="006F0440" w:rsidP="0065601B">
      <w:pPr>
        <w:rPr>
          <w:rFonts w:cstheme="minorHAnsi"/>
        </w:rPr>
      </w:pPr>
    </w:p>
    <w:p w14:paraId="06835489" w14:textId="144178C9" w:rsidR="007A71CF" w:rsidRPr="007A71CF" w:rsidRDefault="007A71CF" w:rsidP="007A71CF">
      <w:pPr>
        <w:pStyle w:val="Heading3"/>
        <w:rPr>
          <w:rFonts w:asciiTheme="minorHAnsi" w:hAnsiTheme="minorHAnsi" w:cstheme="minorHAnsi"/>
        </w:rPr>
      </w:pPr>
      <w:r w:rsidRPr="007A71CF">
        <w:rPr>
          <w:rFonts w:asciiTheme="minorHAnsi" w:hAnsiTheme="minorHAnsi" w:cstheme="minorHAnsi"/>
        </w:rPr>
        <w:t>Photos and Illustrations</w:t>
      </w:r>
    </w:p>
    <w:p w14:paraId="34EB49EC" w14:textId="07F726E6" w:rsidR="006F0440" w:rsidRPr="00DD0FDB" w:rsidRDefault="006F0440" w:rsidP="006F0440">
      <w:pPr>
        <w:rPr>
          <w:rFonts w:cstheme="minorHAnsi"/>
        </w:rPr>
      </w:pPr>
      <w:r w:rsidRPr="00DD0FDB">
        <w:rPr>
          <w:rFonts w:cstheme="minorHAnsi"/>
        </w:rPr>
        <w:t xml:space="preserve">Wolf: </w:t>
      </w:r>
    </w:p>
    <w:p w14:paraId="417FB262" w14:textId="77777777" w:rsidR="006F0440" w:rsidRPr="00DD0FDB" w:rsidRDefault="006F0440" w:rsidP="006F0440">
      <w:pPr>
        <w:rPr>
          <w:rFonts w:cstheme="minorHAnsi"/>
        </w:rPr>
      </w:pPr>
      <w:r w:rsidRPr="00DD0FDB">
        <w:rPr>
          <w:rFonts w:cstheme="minorHAnsi"/>
        </w:rPr>
        <w:t>https://commons.wikimedia.org/wiki/File:Eurasian_wolf_2.jpg</w:t>
      </w:r>
    </w:p>
    <w:p w14:paraId="5AEB36A9" w14:textId="77777777" w:rsidR="006F0440" w:rsidRPr="00DD0FDB" w:rsidRDefault="006F0440" w:rsidP="006F0440">
      <w:pPr>
        <w:rPr>
          <w:rFonts w:cstheme="minorHAnsi"/>
        </w:rPr>
      </w:pPr>
      <w:r w:rsidRPr="00DD0FDB">
        <w:rPr>
          <w:rFonts w:cstheme="minorHAnsi"/>
        </w:rPr>
        <w:t>Creative Commons Attribution-Share Alike 4.0 International license</w:t>
      </w:r>
    </w:p>
    <w:p w14:paraId="0C9CE22A" w14:textId="77777777" w:rsidR="006F0440" w:rsidRPr="00DD0FDB" w:rsidRDefault="006F0440" w:rsidP="006F0440">
      <w:pPr>
        <w:rPr>
          <w:rFonts w:cstheme="minorHAnsi"/>
        </w:rPr>
      </w:pPr>
    </w:p>
    <w:p w14:paraId="799D26E4" w14:textId="77777777" w:rsidR="006F0440" w:rsidRPr="00DD0FDB" w:rsidRDefault="006F0440" w:rsidP="006F0440">
      <w:pPr>
        <w:rPr>
          <w:rFonts w:cstheme="minorHAnsi"/>
        </w:rPr>
      </w:pPr>
      <w:r w:rsidRPr="00DD0FDB">
        <w:rPr>
          <w:rFonts w:cstheme="minorHAnsi"/>
        </w:rPr>
        <w:t>Komondor:</w:t>
      </w:r>
    </w:p>
    <w:p w14:paraId="1CE9FD87" w14:textId="77777777" w:rsidR="006F0440" w:rsidRPr="00DD0FDB" w:rsidRDefault="006F0440" w:rsidP="006F0440">
      <w:pPr>
        <w:rPr>
          <w:rFonts w:cstheme="minorHAnsi"/>
        </w:rPr>
      </w:pPr>
      <w:r w:rsidRPr="00DD0FDB">
        <w:rPr>
          <w:rFonts w:cstheme="minorHAnsi"/>
        </w:rPr>
        <w:t>https://upload.wikimedia.org/wikipedia/commons/8/8b/Komondor_delvin.jpg</w:t>
      </w:r>
    </w:p>
    <w:p w14:paraId="57AFF1E4" w14:textId="77777777" w:rsidR="006F0440" w:rsidRPr="00DD0FDB" w:rsidRDefault="006F0440" w:rsidP="006F0440">
      <w:pPr>
        <w:rPr>
          <w:rFonts w:cstheme="minorHAnsi"/>
        </w:rPr>
      </w:pPr>
      <w:r w:rsidRPr="00DD0FDB">
        <w:rPr>
          <w:rFonts w:cstheme="minorHAnsi"/>
        </w:rPr>
        <w:t>Creative Commons Attribution 2.5 Generic license</w:t>
      </w:r>
    </w:p>
    <w:p w14:paraId="13DFAD78" w14:textId="77777777" w:rsidR="006F0440" w:rsidRPr="00DD0FDB" w:rsidRDefault="006F0440" w:rsidP="006F0440">
      <w:pPr>
        <w:rPr>
          <w:rFonts w:cstheme="minorHAnsi"/>
        </w:rPr>
      </w:pPr>
    </w:p>
    <w:p w14:paraId="070E8ED1" w14:textId="77777777" w:rsidR="006F0440" w:rsidRPr="00DD0FDB" w:rsidRDefault="006F0440" w:rsidP="006F0440">
      <w:pPr>
        <w:rPr>
          <w:rFonts w:cstheme="minorHAnsi"/>
        </w:rPr>
      </w:pPr>
      <w:r w:rsidRPr="00DD0FDB">
        <w:rPr>
          <w:rFonts w:cstheme="minorHAnsi"/>
        </w:rPr>
        <w:t>Curly-coat retriever:</w:t>
      </w:r>
    </w:p>
    <w:p w14:paraId="5489A092" w14:textId="77777777" w:rsidR="006F0440" w:rsidRPr="00DD0FDB" w:rsidRDefault="006F0440" w:rsidP="006F0440">
      <w:pPr>
        <w:rPr>
          <w:rFonts w:cstheme="minorHAnsi"/>
        </w:rPr>
      </w:pPr>
      <w:r w:rsidRPr="00DD0FDB">
        <w:rPr>
          <w:rFonts w:cstheme="minorHAnsi"/>
        </w:rPr>
        <w:t>https://commons.wikimedia.org/wiki/File:Curly_Coated_Retriever.jpg</w:t>
      </w:r>
    </w:p>
    <w:p w14:paraId="3D7B27D6" w14:textId="0B6BB393" w:rsidR="002B2A02" w:rsidRPr="007A71CF" w:rsidRDefault="006F0440">
      <w:pPr>
        <w:rPr>
          <w:rFonts w:cstheme="minorHAnsi"/>
        </w:rPr>
      </w:pPr>
      <w:r w:rsidRPr="00DD0FDB">
        <w:rPr>
          <w:rFonts w:cstheme="minorHAnsi"/>
        </w:rPr>
        <w:t xml:space="preserve">Creative Commons Attribution-Share Alike 3.0 </w:t>
      </w:r>
      <w:proofErr w:type="spellStart"/>
      <w:r w:rsidRPr="00DD0FDB">
        <w:rPr>
          <w:rFonts w:cstheme="minorHAnsi"/>
        </w:rPr>
        <w:t>Unported</w:t>
      </w:r>
      <w:proofErr w:type="spellEnd"/>
      <w:r w:rsidRPr="00DD0FDB">
        <w:rPr>
          <w:rFonts w:cstheme="minorHAnsi"/>
        </w:rPr>
        <w:t xml:space="preserve"> license</w:t>
      </w:r>
      <w:r w:rsidR="002B2A02" w:rsidRPr="00DD0FDB">
        <w:rPr>
          <w:rFonts w:cstheme="minorHAnsi"/>
        </w:rPr>
        <w:br w:type="page"/>
      </w:r>
    </w:p>
    <w:p w14:paraId="0DA4474E" w14:textId="1592D828" w:rsidR="008E7265" w:rsidRPr="00DD0FDB" w:rsidRDefault="008E7265" w:rsidP="008E7265">
      <w:pPr>
        <w:pStyle w:val="Heading3"/>
        <w:rPr>
          <w:rFonts w:asciiTheme="minorHAnsi" w:hAnsiTheme="minorHAnsi" w:cstheme="minorHAnsi"/>
        </w:rPr>
      </w:pPr>
      <w:r w:rsidRPr="00DD0FDB">
        <w:rPr>
          <w:rFonts w:asciiTheme="minorHAnsi" w:hAnsiTheme="minorHAnsi" w:cstheme="minorHAnsi"/>
        </w:rPr>
        <w:lastRenderedPageBreak/>
        <w:t xml:space="preserve">Case </w:t>
      </w:r>
      <w:r w:rsidR="00184CFD" w:rsidRPr="00DD0FDB">
        <w:rPr>
          <w:rFonts w:asciiTheme="minorHAnsi" w:hAnsiTheme="minorHAnsi" w:cstheme="minorHAnsi"/>
        </w:rPr>
        <w:t>2: Ask the Veterinarians</w:t>
      </w:r>
    </w:p>
    <w:p w14:paraId="725034F4" w14:textId="77777777" w:rsidR="008E7265" w:rsidRPr="00DD0FDB" w:rsidRDefault="008E7265" w:rsidP="008E7265">
      <w:pPr>
        <w:pStyle w:val="Heading5"/>
        <w:rPr>
          <w:rFonts w:asciiTheme="minorHAnsi" w:hAnsiTheme="minorHAnsi" w:cstheme="minorHAnsi"/>
        </w:rPr>
      </w:pPr>
      <w:r w:rsidRPr="00DD0FDB">
        <w:rPr>
          <w:rFonts w:asciiTheme="minorHAnsi" w:hAnsiTheme="minorHAnsi" w:cstheme="minorHAnsi"/>
        </w:rPr>
        <w:t>Central Question</w:t>
      </w:r>
      <w:r w:rsidRPr="00DD0FDB">
        <w:rPr>
          <w:rFonts w:asciiTheme="minorHAnsi" w:hAnsiTheme="minorHAnsi" w:cstheme="minorHAnsi"/>
          <w:u w:val="none"/>
        </w:rPr>
        <w:t>:</w:t>
      </w:r>
    </w:p>
    <w:p w14:paraId="1916C939" w14:textId="62BC3BB9" w:rsidR="008E7265" w:rsidRPr="00DD0FDB" w:rsidRDefault="003F3070" w:rsidP="008E7265">
      <w:pPr>
        <w:rPr>
          <w:rFonts w:cstheme="minorHAnsi"/>
        </w:rPr>
      </w:pPr>
      <w:r w:rsidRPr="00DD0FDB">
        <w:rPr>
          <w:rFonts w:cstheme="minorHAnsi"/>
        </w:rPr>
        <w:t>How do single genes produce unusual or disease-related phenotypes?</w:t>
      </w:r>
    </w:p>
    <w:p w14:paraId="6A4C20FD" w14:textId="77777777" w:rsidR="003F3070" w:rsidRPr="00DD0FDB" w:rsidRDefault="003F3070" w:rsidP="008E7265">
      <w:pPr>
        <w:rPr>
          <w:rFonts w:cstheme="minorHAnsi"/>
        </w:rPr>
      </w:pPr>
    </w:p>
    <w:p w14:paraId="0F4C20B3" w14:textId="77777777" w:rsidR="003F3070" w:rsidRPr="00DD0FDB" w:rsidRDefault="003F3070" w:rsidP="003F3070">
      <w:pPr>
        <w:pStyle w:val="Heading5"/>
        <w:rPr>
          <w:rFonts w:asciiTheme="minorHAnsi" w:hAnsiTheme="minorHAnsi" w:cstheme="minorHAnsi"/>
        </w:rPr>
      </w:pPr>
      <w:r w:rsidRPr="00DD0FDB">
        <w:rPr>
          <w:rFonts w:asciiTheme="minorHAnsi" w:hAnsiTheme="minorHAnsi" w:cstheme="minorHAnsi"/>
        </w:rPr>
        <w:t>Objectives:</w:t>
      </w:r>
    </w:p>
    <w:p w14:paraId="15DC438F" w14:textId="492BCBE8" w:rsidR="00AC33B7" w:rsidRPr="00DD0FDB" w:rsidRDefault="003F3070" w:rsidP="00AC33B7">
      <w:pPr>
        <w:ind w:left="360"/>
        <w:rPr>
          <w:rFonts w:cstheme="minorHAnsi"/>
        </w:rPr>
      </w:pPr>
      <w:r w:rsidRPr="00DD0FDB">
        <w:rPr>
          <w:rFonts w:cstheme="minorHAnsi"/>
        </w:rPr>
        <w:t>Students will learn that</w:t>
      </w:r>
      <w:r w:rsidR="00AC33B7" w:rsidRPr="00DD0FDB">
        <w:rPr>
          <w:rFonts w:cstheme="minorHAnsi"/>
        </w:rPr>
        <w:t>:</w:t>
      </w:r>
    </w:p>
    <w:p w14:paraId="768F3A22" w14:textId="598B0319" w:rsidR="003F3070" w:rsidRPr="00DD0FDB" w:rsidRDefault="00AC33B7" w:rsidP="00491D0E">
      <w:pPr>
        <w:pStyle w:val="ListParagraph"/>
        <w:numPr>
          <w:ilvl w:val="0"/>
          <w:numId w:val="1"/>
        </w:numPr>
        <w:rPr>
          <w:rFonts w:cstheme="minorHAnsi"/>
        </w:rPr>
      </w:pPr>
      <w:r w:rsidRPr="00DD0FDB">
        <w:rPr>
          <w:rFonts w:cstheme="minorHAnsi"/>
        </w:rPr>
        <w:t>Differences in</w:t>
      </w:r>
      <w:r w:rsidR="003F3070" w:rsidRPr="00DD0FDB">
        <w:rPr>
          <w:rFonts w:cstheme="minorHAnsi"/>
        </w:rPr>
        <w:t xml:space="preserve"> canine leg length </w:t>
      </w:r>
      <w:r w:rsidRPr="00DD0FDB">
        <w:rPr>
          <w:rFonts w:cstheme="minorHAnsi"/>
        </w:rPr>
        <w:t>can be caused</w:t>
      </w:r>
      <w:r w:rsidR="003F3070" w:rsidRPr="00DD0FDB">
        <w:rPr>
          <w:rFonts w:cstheme="minorHAnsi"/>
        </w:rPr>
        <w:t xml:space="preserve"> by a single gene</w:t>
      </w:r>
      <w:r w:rsidRPr="00DD0FDB">
        <w:rPr>
          <w:rFonts w:cstheme="minorHAnsi"/>
        </w:rPr>
        <w:t>.</w:t>
      </w:r>
    </w:p>
    <w:p w14:paraId="6FB612A6" w14:textId="77777777" w:rsidR="003F3070" w:rsidRPr="00DD0FDB" w:rsidRDefault="003F3070" w:rsidP="00491D0E">
      <w:pPr>
        <w:pStyle w:val="ListParagraph"/>
        <w:numPr>
          <w:ilvl w:val="1"/>
          <w:numId w:val="3"/>
        </w:numPr>
        <w:rPr>
          <w:rFonts w:cstheme="minorHAnsi"/>
        </w:rPr>
      </w:pPr>
      <w:r w:rsidRPr="00DD0FDB">
        <w:rPr>
          <w:rFonts w:cstheme="minorHAnsi"/>
        </w:rPr>
        <w:t>A mutant allele causes foreshortened legs</w:t>
      </w:r>
    </w:p>
    <w:p w14:paraId="36F66483" w14:textId="77777777" w:rsidR="003F3070" w:rsidRPr="00DD0FDB" w:rsidRDefault="003F3070" w:rsidP="00491D0E">
      <w:pPr>
        <w:pStyle w:val="ListParagraph"/>
        <w:numPr>
          <w:ilvl w:val="1"/>
          <w:numId w:val="3"/>
        </w:numPr>
        <w:rPr>
          <w:rFonts w:cstheme="minorHAnsi"/>
        </w:rPr>
      </w:pPr>
      <w:r w:rsidRPr="00DD0FDB">
        <w:rPr>
          <w:rFonts w:cstheme="minorHAnsi"/>
        </w:rPr>
        <w:t>The mutant allele is autosomal dominant</w:t>
      </w:r>
    </w:p>
    <w:p w14:paraId="257AD952" w14:textId="21DA52AC" w:rsidR="003F3070" w:rsidRPr="00DD0FDB" w:rsidRDefault="003F3070" w:rsidP="00491D0E">
      <w:pPr>
        <w:pStyle w:val="ListParagraph"/>
        <w:numPr>
          <w:ilvl w:val="1"/>
          <w:numId w:val="3"/>
        </w:numPr>
        <w:rPr>
          <w:rFonts w:cstheme="minorHAnsi"/>
        </w:rPr>
      </w:pPr>
      <w:r w:rsidRPr="00DD0FDB">
        <w:rPr>
          <w:rFonts w:cstheme="minorHAnsi"/>
        </w:rPr>
        <w:t xml:space="preserve">A similar condition </w:t>
      </w:r>
      <w:r w:rsidR="00AC33B7" w:rsidRPr="00DD0FDB">
        <w:rPr>
          <w:rFonts w:cstheme="minorHAnsi"/>
        </w:rPr>
        <w:t xml:space="preserve">called </w:t>
      </w:r>
      <w:proofErr w:type="spellStart"/>
      <w:r w:rsidR="00AC33B7" w:rsidRPr="00DD0FDB">
        <w:rPr>
          <w:rFonts w:cstheme="minorHAnsi"/>
        </w:rPr>
        <w:t>achondroplastic</w:t>
      </w:r>
      <w:proofErr w:type="spellEnd"/>
      <w:r w:rsidR="00AC33B7" w:rsidRPr="00DD0FDB">
        <w:rPr>
          <w:rFonts w:cstheme="minorHAnsi"/>
        </w:rPr>
        <w:t xml:space="preserve"> dwarfism occurs in humans </w:t>
      </w:r>
      <w:r w:rsidRPr="00DD0FDB">
        <w:rPr>
          <w:rFonts w:cstheme="minorHAnsi"/>
        </w:rPr>
        <w:t xml:space="preserve">but is caused by a different mutation. </w:t>
      </w:r>
      <w:r w:rsidR="00AC33B7" w:rsidRPr="00DD0FDB">
        <w:rPr>
          <w:rFonts w:cstheme="minorHAnsi"/>
        </w:rPr>
        <w:t>One</w:t>
      </w:r>
      <w:r w:rsidRPr="00DD0FDB">
        <w:rPr>
          <w:rFonts w:cstheme="minorHAnsi"/>
        </w:rPr>
        <w:t xml:space="preserve"> phenotype is </w:t>
      </w:r>
      <w:r w:rsidR="00AC33B7" w:rsidRPr="00DD0FDB">
        <w:rPr>
          <w:rFonts w:cstheme="minorHAnsi"/>
        </w:rPr>
        <w:t>due to</w:t>
      </w:r>
      <w:r w:rsidRPr="00DD0FDB">
        <w:rPr>
          <w:rFonts w:cstheme="minorHAnsi"/>
        </w:rPr>
        <w:t xml:space="preserve"> different genotypes.</w:t>
      </w:r>
    </w:p>
    <w:p w14:paraId="74EFEF8F" w14:textId="1B46E6BC" w:rsidR="003F3070" w:rsidRPr="00DD0FDB" w:rsidRDefault="003F3070" w:rsidP="00491D0E">
      <w:pPr>
        <w:pStyle w:val="ListParagraph"/>
        <w:numPr>
          <w:ilvl w:val="1"/>
          <w:numId w:val="3"/>
        </w:numPr>
        <w:rPr>
          <w:rFonts w:cstheme="minorHAnsi"/>
        </w:rPr>
      </w:pPr>
      <w:r w:rsidRPr="00DD0FDB">
        <w:rPr>
          <w:rFonts w:cstheme="minorHAnsi"/>
        </w:rPr>
        <w:t xml:space="preserve">Students who choose to go deeper will discover that </w:t>
      </w:r>
      <w:r w:rsidR="00AC33B7" w:rsidRPr="00DD0FDB">
        <w:rPr>
          <w:rFonts w:cstheme="minorHAnsi"/>
        </w:rPr>
        <w:t xml:space="preserve">the abnormality in dogs is due to abnormal </w:t>
      </w:r>
      <w:r w:rsidRPr="00DD0FDB">
        <w:rPr>
          <w:rFonts w:cstheme="minorHAnsi"/>
        </w:rPr>
        <w:t xml:space="preserve">expression of </w:t>
      </w:r>
      <w:r w:rsidRPr="00DD0FDB">
        <w:rPr>
          <w:rFonts w:cstheme="minorHAnsi"/>
          <w:i/>
        </w:rPr>
        <w:t>FGF4</w:t>
      </w:r>
    </w:p>
    <w:p w14:paraId="2C3B80DD" w14:textId="2A3CADC8" w:rsidR="00AC33B7" w:rsidRPr="00DD0FDB" w:rsidRDefault="00AC33B7" w:rsidP="00491D0E">
      <w:pPr>
        <w:pStyle w:val="ListParagraph"/>
        <w:numPr>
          <w:ilvl w:val="0"/>
          <w:numId w:val="3"/>
        </w:numPr>
        <w:rPr>
          <w:rFonts w:cstheme="minorHAnsi"/>
        </w:rPr>
      </w:pPr>
      <w:r w:rsidRPr="00DD0FDB">
        <w:rPr>
          <w:rFonts w:cstheme="minorHAnsi"/>
        </w:rPr>
        <w:t xml:space="preserve">Presence or absence of hair is controlled in certain breeds by a single gene. </w:t>
      </w:r>
    </w:p>
    <w:p w14:paraId="01CB7595" w14:textId="77777777" w:rsidR="00AC33B7" w:rsidRPr="00DD0FDB" w:rsidRDefault="00AC33B7" w:rsidP="00491D0E">
      <w:pPr>
        <w:pStyle w:val="ListParagraph"/>
        <w:numPr>
          <w:ilvl w:val="1"/>
          <w:numId w:val="3"/>
        </w:numPr>
        <w:rPr>
          <w:rFonts w:cstheme="minorHAnsi"/>
        </w:rPr>
      </w:pPr>
      <w:r w:rsidRPr="00DD0FDB">
        <w:rPr>
          <w:rFonts w:cstheme="minorHAnsi"/>
        </w:rPr>
        <w:t>Hairless is dominant, but never homozygous</w:t>
      </w:r>
    </w:p>
    <w:p w14:paraId="756A79B1" w14:textId="77777777" w:rsidR="00AC33B7" w:rsidRPr="00DD0FDB" w:rsidRDefault="00AC33B7" w:rsidP="00491D0E">
      <w:pPr>
        <w:pStyle w:val="ListParagraph"/>
        <w:numPr>
          <w:ilvl w:val="1"/>
          <w:numId w:val="3"/>
        </w:numPr>
        <w:rPr>
          <w:rFonts w:cstheme="minorHAnsi"/>
        </w:rPr>
      </w:pPr>
      <w:r w:rsidRPr="00DD0FDB">
        <w:rPr>
          <w:rFonts w:cstheme="minorHAnsi"/>
        </w:rPr>
        <w:t>The mutation is homozygous lethal</w:t>
      </w:r>
    </w:p>
    <w:p w14:paraId="10CB6DB9" w14:textId="77777777" w:rsidR="00AC33B7" w:rsidRPr="00DD0FDB" w:rsidRDefault="00AC33B7" w:rsidP="00491D0E">
      <w:pPr>
        <w:pStyle w:val="ListParagraph"/>
        <w:numPr>
          <w:ilvl w:val="1"/>
          <w:numId w:val="3"/>
        </w:numPr>
        <w:rPr>
          <w:rFonts w:cstheme="minorHAnsi"/>
        </w:rPr>
      </w:pPr>
      <w:r w:rsidRPr="00DD0FDB">
        <w:rPr>
          <w:rFonts w:cstheme="minorHAnsi"/>
        </w:rPr>
        <w:t>Only heterozygotes and wild type puppies survive past the embryo stage</w:t>
      </w:r>
    </w:p>
    <w:p w14:paraId="673D0455" w14:textId="77777777" w:rsidR="00AC33B7" w:rsidRPr="00DD0FDB" w:rsidRDefault="00AC33B7" w:rsidP="00491D0E">
      <w:pPr>
        <w:pStyle w:val="ListParagraph"/>
        <w:numPr>
          <w:ilvl w:val="1"/>
          <w:numId w:val="3"/>
        </w:numPr>
        <w:rPr>
          <w:rFonts w:cstheme="minorHAnsi"/>
        </w:rPr>
      </w:pPr>
      <w:r w:rsidRPr="00DD0FDB">
        <w:rPr>
          <w:rFonts w:cstheme="minorHAnsi"/>
        </w:rPr>
        <w:t xml:space="preserve">Students who choose to go deeper will discover hairlessness is caused a mutation in the </w:t>
      </w:r>
      <w:r w:rsidRPr="00DD0FDB">
        <w:rPr>
          <w:rFonts w:cstheme="minorHAnsi"/>
          <w:i/>
        </w:rPr>
        <w:t xml:space="preserve">FOXI3 </w:t>
      </w:r>
      <w:r w:rsidRPr="00DD0FDB">
        <w:rPr>
          <w:rFonts w:cstheme="minorHAnsi"/>
        </w:rPr>
        <w:t>developmental regulator gene.</w:t>
      </w:r>
    </w:p>
    <w:p w14:paraId="27CF33D6" w14:textId="77777777" w:rsidR="008E7265" w:rsidRPr="00DD0FDB" w:rsidRDefault="008E7265" w:rsidP="008E7265">
      <w:pPr>
        <w:rPr>
          <w:rFonts w:cstheme="minorHAnsi"/>
        </w:rPr>
      </w:pPr>
    </w:p>
    <w:p w14:paraId="6995EBE3" w14:textId="77777777" w:rsidR="00EB756D" w:rsidRPr="00DD0FDB" w:rsidRDefault="00EB756D" w:rsidP="00EB756D">
      <w:pPr>
        <w:pStyle w:val="Heading5"/>
        <w:rPr>
          <w:rFonts w:asciiTheme="minorHAnsi" w:hAnsiTheme="minorHAnsi" w:cstheme="minorHAnsi"/>
          <w:u w:val="none"/>
        </w:rPr>
      </w:pPr>
      <w:r w:rsidRPr="00DD0FDB">
        <w:rPr>
          <w:rFonts w:asciiTheme="minorHAnsi" w:hAnsiTheme="minorHAnsi" w:cstheme="minorHAnsi"/>
        </w:rPr>
        <w:t>Potential Pre-Case Questions</w:t>
      </w:r>
      <w:r w:rsidRPr="00DD0FDB">
        <w:rPr>
          <w:rFonts w:asciiTheme="minorHAnsi" w:hAnsiTheme="minorHAnsi" w:cstheme="minorHAnsi"/>
          <w:u w:val="none"/>
        </w:rPr>
        <w:t>:</w:t>
      </w:r>
    </w:p>
    <w:p w14:paraId="5D9D7B99" w14:textId="0F548A7F" w:rsidR="00EB756D" w:rsidRPr="00DD0FDB" w:rsidRDefault="00EB756D" w:rsidP="00EB756D">
      <w:pPr>
        <w:rPr>
          <w:rFonts w:cstheme="minorHAnsi"/>
        </w:rPr>
      </w:pPr>
      <w:r w:rsidRPr="00DD0FDB">
        <w:rPr>
          <w:rFonts w:cstheme="minorHAnsi"/>
        </w:rPr>
        <w:t>These can be a formal pre-class assignment, or the instructor can ask them as they introduce the case.</w:t>
      </w:r>
    </w:p>
    <w:p w14:paraId="0BFC63B8" w14:textId="77777777" w:rsidR="00AC33B7" w:rsidRPr="00DD0FDB" w:rsidRDefault="00AC33B7" w:rsidP="00491D0E">
      <w:pPr>
        <w:pStyle w:val="ListParagraph"/>
        <w:numPr>
          <w:ilvl w:val="0"/>
          <w:numId w:val="6"/>
        </w:numPr>
        <w:rPr>
          <w:rFonts w:cstheme="minorHAnsi"/>
        </w:rPr>
      </w:pPr>
      <w:r w:rsidRPr="00DD0FDB">
        <w:rPr>
          <w:rFonts w:cstheme="minorHAnsi"/>
        </w:rPr>
        <w:t xml:space="preserve">What is a designer dog? How is it different from a pure breed dog? </w:t>
      </w:r>
    </w:p>
    <w:p w14:paraId="6C8A476F" w14:textId="77777777" w:rsidR="00AC33B7" w:rsidRPr="00DD0FDB" w:rsidRDefault="00AC33B7" w:rsidP="00491D0E">
      <w:pPr>
        <w:pStyle w:val="ListParagraph"/>
        <w:numPr>
          <w:ilvl w:val="0"/>
          <w:numId w:val="6"/>
        </w:numPr>
        <w:rPr>
          <w:rFonts w:cstheme="minorHAnsi"/>
        </w:rPr>
      </w:pPr>
      <w:r w:rsidRPr="00DD0FDB">
        <w:rPr>
          <w:rFonts w:cstheme="minorHAnsi"/>
        </w:rPr>
        <w:t xml:space="preserve">Why are </w:t>
      </w:r>
      <w:proofErr w:type="gramStart"/>
      <w:r w:rsidRPr="00DD0FDB">
        <w:rPr>
          <w:rFonts w:cstheme="minorHAnsi"/>
        </w:rPr>
        <w:t>dogs</w:t>
      </w:r>
      <w:proofErr w:type="gramEnd"/>
      <w:r w:rsidRPr="00DD0FDB">
        <w:rPr>
          <w:rFonts w:cstheme="minorHAnsi"/>
        </w:rPr>
        <w:t xml:space="preserve"> good models for certain human diseases?</w:t>
      </w:r>
    </w:p>
    <w:p w14:paraId="0FE35301" w14:textId="77777777" w:rsidR="00AC33B7" w:rsidRPr="00DD0FDB" w:rsidRDefault="00AC33B7" w:rsidP="00491D0E">
      <w:pPr>
        <w:pStyle w:val="ListParagraph"/>
        <w:numPr>
          <w:ilvl w:val="0"/>
          <w:numId w:val="6"/>
        </w:numPr>
        <w:rPr>
          <w:rFonts w:cstheme="minorHAnsi"/>
        </w:rPr>
      </w:pPr>
      <w:r w:rsidRPr="00DD0FDB">
        <w:rPr>
          <w:rFonts w:cstheme="minorHAnsi"/>
        </w:rPr>
        <w:t xml:space="preserve">What is the difference between genotype and phenotype? </w:t>
      </w:r>
    </w:p>
    <w:p w14:paraId="1EF41393" w14:textId="77777777" w:rsidR="00AC33B7" w:rsidRPr="00DD0FDB" w:rsidRDefault="00AC33B7" w:rsidP="00491D0E">
      <w:pPr>
        <w:pStyle w:val="ListParagraph"/>
        <w:numPr>
          <w:ilvl w:val="0"/>
          <w:numId w:val="6"/>
        </w:numPr>
        <w:rPr>
          <w:rFonts w:cstheme="minorHAnsi"/>
        </w:rPr>
      </w:pPr>
      <w:r w:rsidRPr="00DD0FDB">
        <w:rPr>
          <w:rFonts w:cstheme="minorHAnsi"/>
        </w:rPr>
        <w:t>Can many genotypes produce the same phenotype? Can one genotype produce many phenotypes?</w:t>
      </w:r>
    </w:p>
    <w:p w14:paraId="667B16A2" w14:textId="6B727AA5" w:rsidR="002B2A02" w:rsidRPr="00DD0FDB" w:rsidRDefault="002B2A02" w:rsidP="008E7265">
      <w:pPr>
        <w:rPr>
          <w:rFonts w:cstheme="minorHAnsi"/>
        </w:rPr>
      </w:pPr>
    </w:p>
    <w:p w14:paraId="5169F1B5" w14:textId="595B6B28" w:rsidR="00AB39E4" w:rsidRPr="00DD0FDB" w:rsidRDefault="00AB39E4" w:rsidP="00AB39E4">
      <w:pPr>
        <w:pStyle w:val="Heading5"/>
        <w:rPr>
          <w:rFonts w:asciiTheme="minorHAnsi" w:hAnsiTheme="minorHAnsi" w:cstheme="minorHAnsi"/>
          <w:u w:val="none"/>
        </w:rPr>
      </w:pPr>
      <w:r w:rsidRPr="00DD0FDB">
        <w:rPr>
          <w:rFonts w:asciiTheme="minorHAnsi" w:hAnsiTheme="minorHAnsi" w:cstheme="minorHAnsi"/>
        </w:rPr>
        <w:t>Case Page 1</w:t>
      </w:r>
      <w:r w:rsidRPr="00DD0FDB">
        <w:rPr>
          <w:rFonts w:asciiTheme="minorHAnsi" w:hAnsiTheme="minorHAnsi" w:cstheme="minorHAnsi"/>
          <w:u w:val="none"/>
        </w:rPr>
        <w:t>:</w:t>
      </w:r>
    </w:p>
    <w:p w14:paraId="0ED87A2E" w14:textId="77777777" w:rsidR="00AB39E4" w:rsidRPr="00AB39E4" w:rsidRDefault="00AB39E4" w:rsidP="00AB39E4">
      <w:pPr>
        <w:rPr>
          <w:rFonts w:cstheme="minorHAnsi"/>
        </w:rPr>
      </w:pPr>
    </w:p>
    <w:p w14:paraId="21D3DD00" w14:textId="71EF5C42" w:rsidR="00AB39E4" w:rsidRPr="00AB39E4" w:rsidRDefault="00AB39E4" w:rsidP="00AB39E4">
      <w:pPr>
        <w:rPr>
          <w:rFonts w:cstheme="minorHAnsi"/>
        </w:rPr>
      </w:pPr>
      <w:r w:rsidRPr="00AB39E4">
        <w:rPr>
          <w:rFonts w:cstheme="minorHAnsi"/>
        </w:rPr>
        <w:t>Back in February you landed a summer internship working in your university’s Public Relations Office. Now it’s 7 am on Tuesday after Memorial Day, and your first day on the job. Ti</w:t>
      </w:r>
      <w:r w:rsidRPr="00DD0FDB">
        <w:rPr>
          <w:rFonts w:cstheme="minorHAnsi"/>
        </w:rPr>
        <w:t>n</w:t>
      </w:r>
      <w:r w:rsidRPr="00AB39E4">
        <w:rPr>
          <w:rFonts w:cstheme="minorHAnsi"/>
        </w:rPr>
        <w:t xml:space="preserve">a Lussa is the internship </w:t>
      </w:r>
      <w:proofErr w:type="gramStart"/>
      <w:r w:rsidRPr="00AB39E4">
        <w:rPr>
          <w:rFonts w:cstheme="minorHAnsi"/>
        </w:rPr>
        <w:t>supervisor, and</w:t>
      </w:r>
      <w:proofErr w:type="gramEnd"/>
      <w:r w:rsidRPr="00AB39E4">
        <w:rPr>
          <w:rFonts w:cstheme="minorHAnsi"/>
        </w:rPr>
        <w:t xml:space="preserve"> is telling you and your new co-workers what you’ll be doing. </w:t>
      </w:r>
    </w:p>
    <w:p w14:paraId="57D21BDF" w14:textId="77777777" w:rsidR="00AB39E4" w:rsidRPr="00AB39E4" w:rsidRDefault="00AB39E4" w:rsidP="00AB39E4">
      <w:pPr>
        <w:rPr>
          <w:rFonts w:cstheme="minorHAnsi"/>
        </w:rPr>
      </w:pPr>
    </w:p>
    <w:p w14:paraId="32840FCE" w14:textId="06B33608" w:rsidR="00AB39E4" w:rsidRPr="00AB39E4" w:rsidRDefault="00AB39E4" w:rsidP="00AB39E4">
      <w:pPr>
        <w:rPr>
          <w:rFonts w:cstheme="minorHAnsi"/>
        </w:rPr>
      </w:pPr>
      <w:r w:rsidRPr="00AB39E4">
        <w:rPr>
          <w:rFonts w:cstheme="minorHAnsi"/>
        </w:rPr>
        <w:t>“</w:t>
      </w:r>
      <w:proofErr w:type="gramStart"/>
      <w:r w:rsidRPr="00AB39E4">
        <w:rPr>
          <w:rFonts w:cstheme="minorHAnsi"/>
        </w:rPr>
        <w:t>So</w:t>
      </w:r>
      <w:proofErr w:type="gramEnd"/>
      <w:r w:rsidRPr="00AB39E4">
        <w:rPr>
          <w:rFonts w:cstheme="minorHAnsi"/>
        </w:rPr>
        <w:t xml:space="preserve"> each of you will be rotating through the various working groups, spending about 2 weeks getting to know what they do. Each rotation has a project…a bit unusual…work through…</w:t>
      </w:r>
      <w:r w:rsidRPr="00DD0FDB">
        <w:rPr>
          <w:rFonts w:cstheme="minorHAnsi"/>
        </w:rPr>
        <w:t xml:space="preserve"> </w:t>
      </w:r>
      <w:r w:rsidRPr="00AB39E4">
        <w:rPr>
          <w:rFonts w:cstheme="minorHAnsi"/>
        </w:rPr>
        <w:t xml:space="preserve">details…wits…” </w:t>
      </w:r>
    </w:p>
    <w:p w14:paraId="0F5F2ADB" w14:textId="77777777" w:rsidR="00AB39E4" w:rsidRPr="00AB39E4" w:rsidRDefault="00AB39E4" w:rsidP="00AB39E4">
      <w:pPr>
        <w:rPr>
          <w:rFonts w:cstheme="minorHAnsi"/>
        </w:rPr>
      </w:pPr>
    </w:p>
    <w:p w14:paraId="50FBBEF1" w14:textId="77777777" w:rsidR="00AB39E4" w:rsidRPr="00AB39E4" w:rsidRDefault="00AB39E4" w:rsidP="00AB39E4">
      <w:pPr>
        <w:rPr>
          <w:rFonts w:cstheme="minorHAnsi"/>
        </w:rPr>
      </w:pPr>
      <w:r w:rsidRPr="00AB39E4">
        <w:rPr>
          <w:rFonts w:cstheme="minorHAnsi"/>
        </w:rPr>
        <w:t>You are still not used to being up this early, and it’s hard to stay focused. You figure you’ll get the hang of things as time goes along.</w:t>
      </w:r>
    </w:p>
    <w:p w14:paraId="64D903E8" w14:textId="77777777" w:rsidR="00AB39E4" w:rsidRPr="00AB39E4" w:rsidRDefault="00AB39E4" w:rsidP="00AB39E4">
      <w:pPr>
        <w:rPr>
          <w:rFonts w:cstheme="minorHAnsi"/>
        </w:rPr>
      </w:pPr>
    </w:p>
    <w:p w14:paraId="5D29DAE4" w14:textId="77777777" w:rsidR="00AB39E4" w:rsidRPr="00DD0FDB" w:rsidRDefault="00AB39E4" w:rsidP="00AB39E4">
      <w:pPr>
        <w:rPr>
          <w:rFonts w:cstheme="minorHAnsi"/>
        </w:rPr>
      </w:pPr>
      <w:r w:rsidRPr="00AB39E4">
        <w:rPr>
          <w:rFonts w:cstheme="minorHAnsi"/>
        </w:rPr>
        <w:t xml:space="preserve">Your drifting attention snaps back when Ms. Lussa calls your name. </w:t>
      </w:r>
    </w:p>
    <w:p w14:paraId="7477CBBF" w14:textId="242C93AB" w:rsidR="00AB39E4" w:rsidRPr="00AB39E4" w:rsidRDefault="00AB39E4" w:rsidP="00AB39E4">
      <w:pPr>
        <w:rPr>
          <w:rFonts w:cstheme="minorHAnsi"/>
        </w:rPr>
      </w:pPr>
      <w:r w:rsidRPr="00AB39E4">
        <w:rPr>
          <w:rFonts w:cstheme="minorHAnsi"/>
        </w:rPr>
        <w:lastRenderedPageBreak/>
        <w:t xml:space="preserve">“You’ll do your first rotation with Community Communications. Your individual assignment these first two weeks is fielding questions posted on the Veterinary School’s new </w:t>
      </w:r>
      <w:r w:rsidRPr="00AB39E4">
        <w:rPr>
          <w:rFonts w:cstheme="minorHAnsi"/>
          <w:b/>
          <w:i/>
        </w:rPr>
        <w:t>Ask the Vets</w:t>
      </w:r>
      <w:r w:rsidRPr="00AB39E4">
        <w:rPr>
          <w:rFonts w:cstheme="minorHAnsi"/>
        </w:rPr>
        <w:t xml:space="preserve"> blog.” </w:t>
      </w:r>
    </w:p>
    <w:p w14:paraId="32D050E1" w14:textId="77777777" w:rsidR="00AB39E4" w:rsidRPr="00AB39E4" w:rsidRDefault="00AB39E4" w:rsidP="00AB39E4">
      <w:pPr>
        <w:rPr>
          <w:rFonts w:cstheme="minorHAnsi"/>
        </w:rPr>
      </w:pPr>
    </w:p>
    <w:p w14:paraId="7CBB9031" w14:textId="777A22C0" w:rsidR="00AB39E4" w:rsidRPr="00AB39E4" w:rsidRDefault="00AB39E4" w:rsidP="00AB39E4">
      <w:pPr>
        <w:rPr>
          <w:rFonts w:cstheme="minorHAnsi"/>
        </w:rPr>
      </w:pPr>
      <w:r w:rsidRPr="00AB39E4">
        <w:rPr>
          <w:rFonts w:cstheme="minorHAnsi"/>
        </w:rPr>
        <w:t xml:space="preserve">“The site is brand new, so you should not have too many serious cases. Medical issues get referred to the </w:t>
      </w:r>
      <w:r w:rsidRPr="00DD0FDB">
        <w:rPr>
          <w:rFonts w:cstheme="minorHAnsi"/>
        </w:rPr>
        <w:t xml:space="preserve">consulting </w:t>
      </w:r>
      <w:r w:rsidRPr="00AB39E4">
        <w:rPr>
          <w:rFonts w:cstheme="minorHAnsi"/>
        </w:rPr>
        <w:t xml:space="preserve">vets. For non-medical questions, you </w:t>
      </w:r>
      <w:proofErr w:type="gramStart"/>
      <w:r w:rsidRPr="00AB39E4">
        <w:rPr>
          <w:rFonts w:cstheme="minorHAnsi"/>
        </w:rPr>
        <w:t>have to</w:t>
      </w:r>
      <w:proofErr w:type="gramEnd"/>
      <w:r w:rsidRPr="00AB39E4">
        <w:rPr>
          <w:rFonts w:cstheme="minorHAnsi"/>
        </w:rPr>
        <w:t xml:space="preserve"> come up with a reasonable and factually accurate answer to these on your own first, write it up so a non-specialist can understand it, then submit it to your supervisor for approval before you post the response back on the web.” </w:t>
      </w:r>
    </w:p>
    <w:p w14:paraId="42979A71" w14:textId="77777777" w:rsidR="00AB39E4" w:rsidRPr="00AB39E4" w:rsidRDefault="00AB39E4" w:rsidP="00AB39E4">
      <w:pPr>
        <w:rPr>
          <w:rFonts w:cstheme="minorHAnsi"/>
        </w:rPr>
      </w:pPr>
    </w:p>
    <w:p w14:paraId="4D0CB798" w14:textId="77777777" w:rsidR="00AB39E4" w:rsidRPr="00AB39E4" w:rsidRDefault="00AB39E4" w:rsidP="00AB39E4">
      <w:pPr>
        <w:rPr>
          <w:rFonts w:cstheme="minorHAnsi"/>
        </w:rPr>
      </w:pPr>
      <w:r w:rsidRPr="00AB39E4">
        <w:rPr>
          <w:rFonts w:cstheme="minorHAnsi"/>
        </w:rPr>
        <w:t xml:space="preserve">So </w:t>
      </w:r>
      <w:r w:rsidRPr="00AB39E4">
        <w:rPr>
          <w:rFonts w:cstheme="minorHAnsi"/>
          <w:b/>
        </w:rPr>
        <w:t>that’s</w:t>
      </w:r>
      <w:r w:rsidRPr="00AB39E4">
        <w:rPr>
          <w:rFonts w:cstheme="minorHAnsi"/>
        </w:rPr>
        <w:t xml:space="preserve"> what she was saying when you drifted off!</w:t>
      </w:r>
    </w:p>
    <w:p w14:paraId="7BEC1430" w14:textId="77777777" w:rsidR="00AB39E4" w:rsidRPr="00AB39E4" w:rsidRDefault="00AB39E4" w:rsidP="00AB39E4">
      <w:pPr>
        <w:rPr>
          <w:rFonts w:cstheme="minorHAnsi"/>
        </w:rPr>
      </w:pPr>
    </w:p>
    <w:p w14:paraId="0BD5D4D1" w14:textId="77777777" w:rsidR="00AB39E4" w:rsidRPr="00AB39E4" w:rsidRDefault="00AB39E4" w:rsidP="00AB39E4">
      <w:pPr>
        <w:rPr>
          <w:rFonts w:cstheme="minorHAnsi"/>
          <w:i/>
          <w:iCs/>
        </w:rPr>
      </w:pPr>
      <w:r w:rsidRPr="00AB39E4">
        <w:rPr>
          <w:rFonts w:cstheme="minorHAnsi"/>
          <w:i/>
          <w:iCs/>
        </w:rPr>
        <w:t>Questions:</w:t>
      </w:r>
    </w:p>
    <w:p w14:paraId="0605FE05" w14:textId="77777777" w:rsidR="00523969" w:rsidRPr="00DD0FDB" w:rsidRDefault="00AB39E4" w:rsidP="00AB39E4">
      <w:pPr>
        <w:rPr>
          <w:rFonts w:cstheme="minorHAnsi"/>
        </w:rPr>
      </w:pPr>
      <w:r w:rsidRPr="00AB39E4">
        <w:rPr>
          <w:rFonts w:cstheme="minorHAnsi"/>
        </w:rPr>
        <w:t xml:space="preserve">1. </w:t>
      </w:r>
      <w:r w:rsidR="00523969" w:rsidRPr="00DD0FDB">
        <w:rPr>
          <w:rFonts w:cstheme="minorHAnsi"/>
        </w:rPr>
        <w:t xml:space="preserve">What kinds of questions do you anticipate blog viewers will have? </w:t>
      </w:r>
    </w:p>
    <w:p w14:paraId="25521983" w14:textId="64CEADC0" w:rsidR="00AB39E4" w:rsidRPr="00AB39E4" w:rsidRDefault="00523969" w:rsidP="00AB39E4">
      <w:pPr>
        <w:rPr>
          <w:rFonts w:cstheme="minorHAnsi"/>
        </w:rPr>
      </w:pPr>
      <w:r w:rsidRPr="00DD0FDB">
        <w:rPr>
          <w:rFonts w:cstheme="minorHAnsi"/>
        </w:rPr>
        <w:t xml:space="preserve">2. </w:t>
      </w:r>
      <w:r w:rsidR="00AB39E4" w:rsidRPr="00DD0FDB">
        <w:rPr>
          <w:rFonts w:cstheme="minorHAnsi"/>
        </w:rPr>
        <w:t xml:space="preserve">Where do you think you will need to go to find </w:t>
      </w:r>
      <w:r w:rsidR="00AB39E4" w:rsidRPr="00AB39E4">
        <w:rPr>
          <w:rFonts w:cstheme="minorHAnsi"/>
        </w:rPr>
        <w:t>factually accurate answer</w:t>
      </w:r>
      <w:r w:rsidR="00AB39E4" w:rsidRPr="00DD0FDB">
        <w:rPr>
          <w:rFonts w:cstheme="minorHAnsi"/>
        </w:rPr>
        <w:t>s to non-medical questions about</w:t>
      </w:r>
      <w:r w:rsidR="00AB39E4" w:rsidRPr="00AB39E4">
        <w:rPr>
          <w:rFonts w:cstheme="minorHAnsi"/>
        </w:rPr>
        <w:t xml:space="preserve"> </w:t>
      </w:r>
      <w:r w:rsidR="00AB39E4" w:rsidRPr="00DD0FDB">
        <w:rPr>
          <w:rFonts w:cstheme="minorHAnsi"/>
        </w:rPr>
        <w:t xml:space="preserve">dogs? </w:t>
      </w:r>
    </w:p>
    <w:p w14:paraId="011C3E36" w14:textId="77777777" w:rsidR="00AB39E4" w:rsidRPr="00AB39E4" w:rsidRDefault="00AB39E4" w:rsidP="00AB39E4">
      <w:pPr>
        <w:rPr>
          <w:rFonts w:cstheme="minorHAnsi"/>
        </w:rPr>
      </w:pPr>
    </w:p>
    <w:p w14:paraId="2ACF6AB4" w14:textId="29BF3984" w:rsidR="00AB39E4" w:rsidRPr="00AB39E4" w:rsidRDefault="00AB39E4" w:rsidP="00AB39E4">
      <w:pPr>
        <w:rPr>
          <w:rFonts w:cstheme="minorHAnsi"/>
          <w:u w:val="single"/>
        </w:rPr>
      </w:pPr>
    </w:p>
    <w:p w14:paraId="232ACBD4" w14:textId="3FB7959D" w:rsidR="00AB39E4" w:rsidRPr="00DD0FDB" w:rsidRDefault="00AB39E4" w:rsidP="00AB39E4">
      <w:pPr>
        <w:pStyle w:val="Heading5"/>
        <w:rPr>
          <w:rFonts w:asciiTheme="minorHAnsi" w:hAnsiTheme="minorHAnsi" w:cstheme="minorHAnsi"/>
          <w:u w:val="none"/>
        </w:rPr>
      </w:pPr>
      <w:r w:rsidRPr="00DD0FDB">
        <w:rPr>
          <w:rFonts w:asciiTheme="minorHAnsi" w:hAnsiTheme="minorHAnsi" w:cstheme="minorHAnsi"/>
        </w:rPr>
        <w:t>Case Page 2</w:t>
      </w:r>
      <w:r w:rsidRPr="00DD0FDB">
        <w:rPr>
          <w:rFonts w:asciiTheme="minorHAnsi" w:hAnsiTheme="minorHAnsi" w:cstheme="minorHAnsi"/>
          <w:u w:val="none"/>
        </w:rPr>
        <w:t>:</w:t>
      </w:r>
    </w:p>
    <w:p w14:paraId="31C87A79" w14:textId="77777777" w:rsidR="00AB39E4" w:rsidRPr="00AB39E4" w:rsidRDefault="00AB39E4" w:rsidP="00AB39E4">
      <w:pPr>
        <w:rPr>
          <w:rFonts w:cstheme="minorHAnsi"/>
        </w:rPr>
      </w:pPr>
    </w:p>
    <w:p w14:paraId="730F5416" w14:textId="77777777" w:rsidR="00AB39E4" w:rsidRPr="00AB39E4" w:rsidRDefault="00AB39E4" w:rsidP="00AB39E4">
      <w:pPr>
        <w:rPr>
          <w:rFonts w:cstheme="minorHAnsi"/>
        </w:rPr>
      </w:pPr>
      <w:r w:rsidRPr="00AB39E4">
        <w:rPr>
          <w:rFonts w:cstheme="minorHAnsi"/>
        </w:rPr>
        <w:t xml:space="preserve">It’s Wednesday morning, and you log onto </w:t>
      </w:r>
      <w:r w:rsidRPr="00AB39E4">
        <w:rPr>
          <w:rFonts w:cstheme="minorHAnsi"/>
          <w:b/>
          <w:i/>
        </w:rPr>
        <w:t>Ask the Vets</w:t>
      </w:r>
      <w:r w:rsidRPr="00AB39E4">
        <w:rPr>
          <w:rFonts w:cstheme="minorHAnsi"/>
        </w:rPr>
        <w:t xml:space="preserve"> to see what questions you can refer over to the veterinarians on call, and what questions you can answer. After sorting them, you have two that you think you can handle. </w:t>
      </w:r>
    </w:p>
    <w:p w14:paraId="2E19D1EB" w14:textId="77777777" w:rsidR="00AB39E4" w:rsidRPr="00AB39E4" w:rsidRDefault="00AB39E4" w:rsidP="00AB39E4">
      <w:pPr>
        <w:rPr>
          <w:rFonts w:cstheme="minorHAnsi"/>
        </w:rPr>
      </w:pPr>
    </w:p>
    <w:p w14:paraId="78AF69EF" w14:textId="4AB3C08D" w:rsidR="00523969" w:rsidRPr="00B3112B" w:rsidRDefault="00AB39E4" w:rsidP="00AB39E4">
      <w:pPr>
        <w:rPr>
          <w:rFonts w:cstheme="minorHAnsi"/>
          <w:b/>
          <w:bCs/>
          <w:i/>
          <w:iCs/>
        </w:rPr>
      </w:pPr>
      <w:r w:rsidRPr="00AB39E4">
        <w:rPr>
          <w:rFonts w:cstheme="minorHAnsi"/>
          <w:b/>
          <w:bCs/>
          <w:i/>
          <w:iCs/>
        </w:rPr>
        <w:t>Blog Post #1:</w:t>
      </w:r>
    </w:p>
    <w:p w14:paraId="4E75315C" w14:textId="67EC8B78" w:rsidR="00AB39E4" w:rsidRPr="00AB39E4" w:rsidRDefault="00AB39E4" w:rsidP="00AB39E4">
      <w:pPr>
        <w:rPr>
          <w:rFonts w:cstheme="minorHAnsi"/>
        </w:rPr>
      </w:pPr>
      <w:r w:rsidRPr="00AB39E4">
        <w:rPr>
          <w:rFonts w:cstheme="minorHAnsi"/>
        </w:rPr>
        <w:t xml:space="preserve">Dear </w:t>
      </w:r>
      <w:proofErr w:type="gramStart"/>
      <w:r w:rsidRPr="00AB39E4">
        <w:rPr>
          <w:rFonts w:cstheme="minorHAnsi"/>
        </w:rPr>
        <w:t>Ask</w:t>
      </w:r>
      <w:proofErr w:type="gramEnd"/>
      <w:r w:rsidRPr="00AB39E4">
        <w:rPr>
          <w:rFonts w:cstheme="minorHAnsi"/>
        </w:rPr>
        <w:t xml:space="preserve"> the Vets:</w:t>
      </w:r>
    </w:p>
    <w:p w14:paraId="299E63E9" w14:textId="77777777" w:rsidR="00523969" w:rsidRPr="00DD0FDB" w:rsidRDefault="00523969" w:rsidP="00AB39E4">
      <w:pPr>
        <w:rPr>
          <w:rFonts w:cstheme="minorHAnsi"/>
        </w:rPr>
      </w:pPr>
    </w:p>
    <w:p w14:paraId="00F36507" w14:textId="539581B8" w:rsidR="00AB39E4" w:rsidRPr="00AB39E4" w:rsidRDefault="00AB39E4" w:rsidP="00AB39E4">
      <w:pPr>
        <w:rPr>
          <w:rFonts w:cstheme="minorHAnsi"/>
        </w:rPr>
      </w:pPr>
      <w:r w:rsidRPr="00AB39E4">
        <w:rPr>
          <w:rFonts w:cstheme="minorHAnsi"/>
        </w:rPr>
        <w:t xml:space="preserve">We have a Welsh corgi named Hopkins. We love how brave and bold he is, but </w:t>
      </w:r>
      <w:proofErr w:type="gramStart"/>
      <w:r w:rsidRPr="00AB39E4">
        <w:rPr>
          <w:rFonts w:cstheme="minorHAnsi"/>
        </w:rPr>
        <w:t>honestly</w:t>
      </w:r>
      <w:proofErr w:type="gramEnd"/>
      <w:r w:rsidRPr="00AB39E4">
        <w:rPr>
          <w:rFonts w:cstheme="minorHAnsi"/>
        </w:rPr>
        <w:t xml:space="preserve"> he’s so short he gets underfoot and trips us. Our friends have an Australian kelpie called Sadie. For a couple years we’ve talked about breeding the two to create a new designer dog breed called a </w:t>
      </w:r>
      <w:proofErr w:type="spellStart"/>
      <w:r w:rsidRPr="00AB39E4">
        <w:rPr>
          <w:rFonts w:cstheme="minorHAnsi"/>
        </w:rPr>
        <w:t>Torgi</w:t>
      </w:r>
      <w:proofErr w:type="spellEnd"/>
      <w:r w:rsidRPr="00AB39E4">
        <w:rPr>
          <w:rFonts w:cstheme="minorHAnsi"/>
        </w:rPr>
        <w:t xml:space="preserve"> (tall Corgi). We figure other people might want a taller corgi too.</w:t>
      </w:r>
    </w:p>
    <w:p w14:paraId="14775F6A" w14:textId="77777777" w:rsidR="00AB39E4" w:rsidRPr="00AB39E4" w:rsidRDefault="00AB39E4" w:rsidP="00AB39E4">
      <w:pPr>
        <w:rPr>
          <w:rFonts w:cstheme="minorHAnsi"/>
        </w:rPr>
      </w:pPr>
    </w:p>
    <w:p w14:paraId="08586003" w14:textId="77777777" w:rsidR="00523969" w:rsidRPr="00DD0FDB" w:rsidRDefault="00523969">
      <w:pPr>
        <w:rPr>
          <w:rFonts w:cstheme="minorHAnsi"/>
          <w:b/>
        </w:rPr>
      </w:pPr>
      <w:r w:rsidRPr="00DD0FDB">
        <w:rPr>
          <w:rFonts w:cstheme="minorHAnsi"/>
          <w:b/>
        </w:rPr>
        <w:br w:type="page"/>
      </w:r>
    </w:p>
    <w:p w14:paraId="42941CE2" w14:textId="3C6BA2FC" w:rsidR="00AB39E4" w:rsidRPr="00AB39E4" w:rsidRDefault="00AB39E4" w:rsidP="00AB39E4">
      <w:pPr>
        <w:rPr>
          <w:rFonts w:cstheme="minorHAnsi"/>
          <w:b/>
        </w:rPr>
      </w:pPr>
      <w:r w:rsidRPr="00AB39E4">
        <w:rPr>
          <w:rFonts w:cstheme="minorHAnsi"/>
          <w:b/>
        </w:rPr>
        <w:lastRenderedPageBreak/>
        <w:tab/>
      </w:r>
      <w:r w:rsidRPr="00AB39E4">
        <w:rPr>
          <w:rFonts w:cstheme="minorHAnsi"/>
          <w:b/>
        </w:rPr>
        <w:tab/>
        <w:t>Hopkins</w:t>
      </w:r>
      <w:r w:rsidRPr="00AB39E4">
        <w:rPr>
          <w:rFonts w:cstheme="minorHAnsi"/>
          <w:b/>
        </w:rPr>
        <w:tab/>
      </w:r>
      <w:r w:rsidRPr="00AB39E4">
        <w:rPr>
          <w:rFonts w:cstheme="minorHAnsi"/>
          <w:b/>
        </w:rPr>
        <w:tab/>
      </w:r>
      <w:r w:rsidRPr="00AB39E4">
        <w:rPr>
          <w:rFonts w:cstheme="minorHAnsi"/>
          <w:b/>
        </w:rPr>
        <w:tab/>
      </w:r>
      <w:r w:rsidRPr="00AB39E4">
        <w:rPr>
          <w:rFonts w:cstheme="minorHAnsi"/>
          <w:b/>
        </w:rPr>
        <w:tab/>
      </w:r>
      <w:r w:rsidRPr="00AB39E4">
        <w:rPr>
          <w:rFonts w:cstheme="minorHAnsi"/>
          <w:b/>
        </w:rPr>
        <w:tab/>
      </w:r>
      <w:r w:rsidRPr="00AB39E4">
        <w:rPr>
          <w:rFonts w:cstheme="minorHAnsi"/>
          <w:b/>
        </w:rPr>
        <w:tab/>
        <w:t xml:space="preserve"> Sadie</w:t>
      </w:r>
    </w:p>
    <w:p w14:paraId="4724D1FF" w14:textId="77777777" w:rsidR="00AB39E4" w:rsidRPr="00AB39E4" w:rsidRDefault="00AB39E4" w:rsidP="00AB39E4">
      <w:pPr>
        <w:rPr>
          <w:rFonts w:cstheme="minorHAnsi"/>
        </w:rPr>
      </w:pPr>
    </w:p>
    <w:p w14:paraId="6A98F528" w14:textId="77777777" w:rsidR="00AB39E4" w:rsidRPr="00AB39E4" w:rsidRDefault="00AB39E4" w:rsidP="00AB39E4">
      <w:pPr>
        <w:rPr>
          <w:rFonts w:cstheme="minorHAnsi"/>
        </w:rPr>
      </w:pPr>
      <w:r w:rsidRPr="00AB39E4">
        <w:rPr>
          <w:rFonts w:cstheme="minorHAnsi"/>
          <w:noProof/>
        </w:rPr>
        <w:drawing>
          <wp:inline distT="0" distB="0" distL="0" distR="0" wp14:anchorId="54978024" wp14:editId="531BD086">
            <wp:extent cx="3160395" cy="2106930"/>
            <wp:effectExtent l="0" t="0" r="0" b="1270"/>
            <wp:docPr id="7" name="Picture 7" descr="Macintosh HD:Users:danjohnson:Desktop:Welchcorgipembro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anjohnson:Desktop:Welchcorgipembrok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60395" cy="2106930"/>
                    </a:xfrm>
                    <a:prstGeom prst="rect">
                      <a:avLst/>
                    </a:prstGeom>
                    <a:noFill/>
                    <a:ln>
                      <a:noFill/>
                    </a:ln>
                  </pic:spPr>
                </pic:pic>
              </a:graphicData>
            </a:graphic>
          </wp:inline>
        </w:drawing>
      </w:r>
      <w:r w:rsidRPr="00AB39E4">
        <w:rPr>
          <w:rFonts w:cstheme="minorHAnsi"/>
        </w:rPr>
        <w:t xml:space="preserve"> </w:t>
      </w:r>
      <w:r w:rsidRPr="00AB39E4">
        <w:rPr>
          <w:rFonts w:cstheme="minorHAnsi"/>
          <w:noProof/>
        </w:rPr>
        <w:drawing>
          <wp:inline distT="0" distB="0" distL="0" distR="0" wp14:anchorId="6D1B90A6" wp14:editId="558926B1">
            <wp:extent cx="2459267" cy="2099310"/>
            <wp:effectExtent l="0" t="0" r="5080" b="8890"/>
            <wp:docPr id="16" name="Picture 16" descr="Macintosh HD:Users:danjohnson:Desktop:Australien_Kelp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anjohnson:Desktop:Australien_Kelpi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59267" cy="2099310"/>
                    </a:xfrm>
                    <a:prstGeom prst="rect">
                      <a:avLst/>
                    </a:prstGeom>
                    <a:noFill/>
                    <a:ln>
                      <a:noFill/>
                    </a:ln>
                  </pic:spPr>
                </pic:pic>
              </a:graphicData>
            </a:graphic>
          </wp:inline>
        </w:drawing>
      </w:r>
    </w:p>
    <w:p w14:paraId="0901F15A" w14:textId="77777777" w:rsidR="00AB39E4" w:rsidRPr="00AB39E4" w:rsidRDefault="00AB39E4" w:rsidP="00AB39E4">
      <w:pPr>
        <w:rPr>
          <w:rFonts w:cstheme="minorHAnsi"/>
        </w:rPr>
      </w:pPr>
    </w:p>
    <w:p w14:paraId="2A94B9CD" w14:textId="1572C84A" w:rsidR="00AB39E4" w:rsidRPr="00AB39E4" w:rsidRDefault="00AB39E4" w:rsidP="00AB39E4">
      <w:pPr>
        <w:rPr>
          <w:rFonts w:cstheme="minorHAnsi"/>
        </w:rPr>
      </w:pPr>
      <w:r w:rsidRPr="00AB39E4">
        <w:rPr>
          <w:rFonts w:cstheme="minorHAnsi"/>
        </w:rPr>
        <w:t xml:space="preserve">We bred Hopkins and Sadie twice but were disappointed both times. All 6 of their puppies </w:t>
      </w:r>
      <w:r w:rsidR="00523969" w:rsidRPr="00DD0FDB">
        <w:rPr>
          <w:rFonts w:cstheme="minorHAnsi"/>
        </w:rPr>
        <w:t xml:space="preserve">in </w:t>
      </w:r>
      <w:r w:rsidRPr="00AB39E4">
        <w:rPr>
          <w:rFonts w:cstheme="minorHAnsi"/>
        </w:rPr>
        <w:t xml:space="preserve">the first </w:t>
      </w:r>
      <w:r w:rsidR="00523969" w:rsidRPr="00DD0FDB">
        <w:rPr>
          <w:rFonts w:cstheme="minorHAnsi"/>
        </w:rPr>
        <w:t>litter</w:t>
      </w:r>
      <w:r w:rsidRPr="00AB39E4">
        <w:rPr>
          <w:rFonts w:cstheme="minorHAnsi"/>
        </w:rPr>
        <w:t xml:space="preserve"> and </w:t>
      </w:r>
      <w:r w:rsidR="00523969" w:rsidRPr="00DD0FDB">
        <w:rPr>
          <w:rFonts w:cstheme="minorHAnsi"/>
        </w:rPr>
        <w:t>5 in their</w:t>
      </w:r>
      <w:r w:rsidRPr="00AB39E4">
        <w:rPr>
          <w:rFonts w:cstheme="minorHAnsi"/>
        </w:rPr>
        <w:t xml:space="preserve"> second had short legs. Not one of them turned out any taller than Hopkins is!</w:t>
      </w:r>
    </w:p>
    <w:p w14:paraId="26A8B87A" w14:textId="77777777" w:rsidR="00AB39E4" w:rsidRPr="00AB39E4" w:rsidRDefault="00AB39E4" w:rsidP="00AB39E4">
      <w:pPr>
        <w:rPr>
          <w:rFonts w:cstheme="minorHAnsi"/>
        </w:rPr>
      </w:pPr>
    </w:p>
    <w:p w14:paraId="31B9F358" w14:textId="05F430BD" w:rsidR="00AB39E4" w:rsidRPr="00AB39E4" w:rsidRDefault="00AB39E4" w:rsidP="00AB39E4">
      <w:pPr>
        <w:rPr>
          <w:rFonts w:cstheme="minorHAnsi"/>
          <w:b/>
        </w:rPr>
      </w:pPr>
      <w:r w:rsidRPr="00AB39E4">
        <w:rPr>
          <w:rFonts w:cstheme="minorHAnsi"/>
          <w:b/>
        </w:rPr>
        <w:tab/>
        <w:t>Puppy from first litter</w:t>
      </w:r>
      <w:r w:rsidRPr="00AB39E4">
        <w:rPr>
          <w:rFonts w:cstheme="minorHAnsi"/>
          <w:b/>
        </w:rPr>
        <w:tab/>
      </w:r>
      <w:r w:rsidRPr="00AB39E4">
        <w:rPr>
          <w:rFonts w:cstheme="minorHAnsi"/>
          <w:b/>
        </w:rPr>
        <w:tab/>
      </w:r>
      <w:r w:rsidRPr="00AB39E4">
        <w:rPr>
          <w:rFonts w:cstheme="minorHAnsi"/>
          <w:b/>
        </w:rPr>
        <w:tab/>
      </w:r>
      <w:r w:rsidRPr="00AB39E4">
        <w:rPr>
          <w:rFonts w:cstheme="minorHAnsi"/>
          <w:b/>
        </w:rPr>
        <w:tab/>
        <w:t>Puppy from second litter</w:t>
      </w:r>
    </w:p>
    <w:p w14:paraId="45B93456" w14:textId="77777777" w:rsidR="00AB39E4" w:rsidRPr="00AB39E4" w:rsidRDefault="00AB39E4" w:rsidP="00AB39E4">
      <w:pPr>
        <w:rPr>
          <w:rFonts w:cstheme="minorHAnsi"/>
        </w:rPr>
      </w:pPr>
    </w:p>
    <w:p w14:paraId="6D199803" w14:textId="77777777" w:rsidR="00AB39E4" w:rsidRPr="00AB39E4" w:rsidRDefault="00AB39E4" w:rsidP="00AB39E4">
      <w:pPr>
        <w:rPr>
          <w:rFonts w:cstheme="minorHAnsi"/>
        </w:rPr>
      </w:pPr>
      <w:r w:rsidRPr="00AB39E4">
        <w:rPr>
          <w:rFonts w:cstheme="minorHAnsi"/>
          <w:noProof/>
        </w:rPr>
        <w:drawing>
          <wp:inline distT="0" distB="0" distL="0" distR="0" wp14:anchorId="099E2DD8" wp14:editId="14516D45">
            <wp:extent cx="2908935" cy="1959015"/>
            <wp:effectExtent l="0" t="0" r="12065" b="0"/>
            <wp:docPr id="5" name="Picture 5" descr="Macintosh HD:Users:danjohnson:Desktop:Young_dorg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njohnson:Desktop:Young_dorgi.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9955" cy="1959702"/>
                    </a:xfrm>
                    <a:prstGeom prst="rect">
                      <a:avLst/>
                    </a:prstGeom>
                    <a:noFill/>
                    <a:ln>
                      <a:noFill/>
                    </a:ln>
                  </pic:spPr>
                </pic:pic>
              </a:graphicData>
            </a:graphic>
          </wp:inline>
        </w:drawing>
      </w:r>
      <w:r w:rsidRPr="00AB39E4">
        <w:rPr>
          <w:rFonts w:cstheme="minorHAnsi"/>
        </w:rPr>
        <w:t xml:space="preserve"> </w:t>
      </w:r>
      <w:r w:rsidRPr="00AB39E4">
        <w:rPr>
          <w:rFonts w:cstheme="minorHAnsi"/>
          <w:noProof/>
        </w:rPr>
        <w:drawing>
          <wp:inline distT="0" distB="0" distL="0" distR="0" wp14:anchorId="12D9B394" wp14:editId="44CB017E">
            <wp:extent cx="2921635" cy="1941514"/>
            <wp:effectExtent l="0" t="0" r="0" b="0"/>
            <wp:docPr id="19" name="Picture 19" descr="Macintosh HD:Users:danjohnson:Desktop:CardiganCorgi_S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danjohnson:Desktop:CardiganCorgi_Su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23322" cy="1942635"/>
                    </a:xfrm>
                    <a:prstGeom prst="rect">
                      <a:avLst/>
                    </a:prstGeom>
                    <a:noFill/>
                    <a:ln>
                      <a:noFill/>
                    </a:ln>
                  </pic:spPr>
                </pic:pic>
              </a:graphicData>
            </a:graphic>
          </wp:inline>
        </w:drawing>
      </w:r>
    </w:p>
    <w:p w14:paraId="09E9A3F4" w14:textId="77777777" w:rsidR="00AB39E4" w:rsidRPr="00AB39E4" w:rsidRDefault="00AB39E4" w:rsidP="00AB39E4">
      <w:pPr>
        <w:rPr>
          <w:rFonts w:cstheme="minorHAnsi"/>
        </w:rPr>
      </w:pPr>
    </w:p>
    <w:p w14:paraId="557DA20D" w14:textId="4BA6B55F" w:rsidR="00523969" w:rsidRPr="00DD0FDB" w:rsidRDefault="00523969" w:rsidP="00AB39E4">
      <w:pPr>
        <w:rPr>
          <w:rFonts w:cstheme="minorHAnsi"/>
        </w:rPr>
      </w:pPr>
      <w:proofErr w:type="gramStart"/>
      <w:r w:rsidRPr="00DD0FDB">
        <w:rPr>
          <w:rFonts w:cstheme="minorHAnsi"/>
        </w:rPr>
        <w:t>A</w:t>
      </w:r>
      <w:r w:rsidR="00AB39E4" w:rsidRPr="00AB39E4">
        <w:rPr>
          <w:rFonts w:cstheme="minorHAnsi"/>
        </w:rPr>
        <w:t>ll</w:t>
      </w:r>
      <w:r w:rsidRPr="00DD0FDB">
        <w:rPr>
          <w:rFonts w:cstheme="minorHAnsi"/>
        </w:rPr>
        <w:t xml:space="preserve"> of</w:t>
      </w:r>
      <w:proofErr w:type="gramEnd"/>
      <w:r w:rsidRPr="00DD0FDB">
        <w:rPr>
          <w:rFonts w:cstheme="minorHAnsi"/>
        </w:rPr>
        <w:t xml:space="preserve"> their</w:t>
      </w:r>
      <w:r w:rsidR="00AB39E4" w:rsidRPr="00AB39E4">
        <w:rPr>
          <w:rFonts w:cstheme="minorHAnsi"/>
        </w:rPr>
        <w:t xml:space="preserve"> puppies</w:t>
      </w:r>
      <w:r w:rsidRPr="00DD0FDB">
        <w:rPr>
          <w:rFonts w:cstheme="minorHAnsi"/>
        </w:rPr>
        <w:t xml:space="preserve"> were adopted out to great homes</w:t>
      </w:r>
      <w:r w:rsidR="00AB39E4" w:rsidRPr="00AB39E4">
        <w:rPr>
          <w:rFonts w:cstheme="minorHAnsi"/>
        </w:rPr>
        <w:t xml:space="preserve">, but </w:t>
      </w:r>
      <w:r w:rsidRPr="00DD0FDB">
        <w:rPr>
          <w:rFonts w:cstheme="minorHAnsi"/>
        </w:rPr>
        <w:t xml:space="preserve">we </w:t>
      </w:r>
      <w:r w:rsidR="00AB39E4" w:rsidRPr="00AB39E4">
        <w:rPr>
          <w:rFonts w:cstheme="minorHAnsi"/>
        </w:rPr>
        <w:t>wonder if we should keep trying. Is it even possible for Hopkins and Sadie to have taller puppies?</w:t>
      </w:r>
    </w:p>
    <w:p w14:paraId="6028528F" w14:textId="77777777" w:rsidR="00523969" w:rsidRPr="00DD0FDB" w:rsidRDefault="00523969" w:rsidP="00AB39E4">
      <w:pPr>
        <w:rPr>
          <w:rFonts w:cstheme="minorHAnsi"/>
        </w:rPr>
      </w:pPr>
    </w:p>
    <w:p w14:paraId="63437AAA" w14:textId="52E77B52" w:rsidR="00AB39E4" w:rsidRPr="00AB39E4" w:rsidRDefault="00AB39E4" w:rsidP="00AB39E4">
      <w:pPr>
        <w:rPr>
          <w:rFonts w:cstheme="minorHAnsi"/>
        </w:rPr>
      </w:pPr>
    </w:p>
    <w:p w14:paraId="2EC5C059" w14:textId="77777777" w:rsidR="00AB39E4" w:rsidRPr="00AB39E4" w:rsidRDefault="00AB39E4" w:rsidP="00AB39E4">
      <w:pPr>
        <w:rPr>
          <w:rFonts w:cstheme="minorHAnsi"/>
          <w:i/>
          <w:iCs/>
        </w:rPr>
      </w:pPr>
      <w:r w:rsidRPr="00AB39E4">
        <w:rPr>
          <w:rFonts w:cstheme="minorHAnsi"/>
          <w:i/>
          <w:iCs/>
        </w:rPr>
        <w:t>Questions:</w:t>
      </w:r>
    </w:p>
    <w:p w14:paraId="7370E215" w14:textId="350BA38A" w:rsidR="00AB39E4" w:rsidRPr="00AB36EE" w:rsidRDefault="00AB39E4" w:rsidP="00491D0E">
      <w:pPr>
        <w:pStyle w:val="ListParagraph"/>
        <w:numPr>
          <w:ilvl w:val="0"/>
          <w:numId w:val="17"/>
        </w:numPr>
        <w:rPr>
          <w:rFonts w:cstheme="minorHAnsi"/>
        </w:rPr>
      </w:pPr>
      <w:r w:rsidRPr="00AB36EE">
        <w:rPr>
          <w:rFonts w:cstheme="minorHAnsi"/>
        </w:rPr>
        <w:t xml:space="preserve">Look at Hopkins’ phenotype. </w:t>
      </w:r>
    </w:p>
    <w:p w14:paraId="4C9E31F8" w14:textId="77777777" w:rsidR="00AB39E4" w:rsidRPr="00AB36EE" w:rsidRDefault="00AB39E4" w:rsidP="00523969">
      <w:pPr>
        <w:ind w:left="720"/>
        <w:rPr>
          <w:rFonts w:cstheme="minorHAnsi"/>
        </w:rPr>
      </w:pPr>
      <w:r w:rsidRPr="00AB36EE">
        <w:rPr>
          <w:rFonts w:cstheme="minorHAnsi"/>
        </w:rPr>
        <w:t xml:space="preserve">a.  What specifically are his owners hoping to change? </w:t>
      </w:r>
    </w:p>
    <w:p w14:paraId="6BEFD820" w14:textId="77777777" w:rsidR="00AB39E4" w:rsidRPr="00AB36EE" w:rsidRDefault="00AB39E4" w:rsidP="00523969">
      <w:pPr>
        <w:ind w:left="720"/>
        <w:rPr>
          <w:rFonts w:cstheme="minorHAnsi"/>
        </w:rPr>
      </w:pPr>
      <w:r w:rsidRPr="00AB36EE">
        <w:rPr>
          <w:rFonts w:cstheme="minorHAnsi"/>
        </w:rPr>
        <w:t xml:space="preserve">b.  What diseases or conditions you have seen in humans or other animals does his phenotype resemble? </w:t>
      </w:r>
    </w:p>
    <w:p w14:paraId="6B432614" w14:textId="77777777" w:rsidR="00AB39E4" w:rsidRPr="00AB36EE" w:rsidRDefault="00AB39E4" w:rsidP="00AB39E4">
      <w:pPr>
        <w:rPr>
          <w:rFonts w:cstheme="minorHAnsi"/>
        </w:rPr>
      </w:pPr>
    </w:p>
    <w:p w14:paraId="0A18C12F" w14:textId="0069F684" w:rsidR="00AB39E4" w:rsidRPr="00AB36EE" w:rsidRDefault="00AB39E4" w:rsidP="00491D0E">
      <w:pPr>
        <w:pStyle w:val="ListParagraph"/>
        <w:numPr>
          <w:ilvl w:val="0"/>
          <w:numId w:val="17"/>
        </w:numPr>
        <w:rPr>
          <w:rFonts w:cstheme="minorHAnsi"/>
        </w:rPr>
      </w:pPr>
      <w:r w:rsidRPr="00AB36EE">
        <w:rPr>
          <w:rFonts w:cstheme="minorHAnsi"/>
        </w:rPr>
        <w:t xml:space="preserve">Go out on the web and look for information about the diseases or conditions you identified. Look specifically for what mutations cause them, and how they are inherited. </w:t>
      </w:r>
    </w:p>
    <w:p w14:paraId="72B7DB8C" w14:textId="77777777" w:rsidR="00AB39E4" w:rsidRPr="00AB36EE" w:rsidRDefault="00AB39E4" w:rsidP="00AB39E4">
      <w:pPr>
        <w:rPr>
          <w:rFonts w:cstheme="minorHAnsi"/>
        </w:rPr>
      </w:pPr>
    </w:p>
    <w:p w14:paraId="126E81E6" w14:textId="3138B113" w:rsidR="00AB39E4" w:rsidRPr="00AB36EE" w:rsidRDefault="00AB39E4" w:rsidP="00491D0E">
      <w:pPr>
        <w:pStyle w:val="ListParagraph"/>
        <w:numPr>
          <w:ilvl w:val="0"/>
          <w:numId w:val="17"/>
        </w:numPr>
        <w:rPr>
          <w:rFonts w:cstheme="minorHAnsi"/>
        </w:rPr>
      </w:pPr>
      <w:r w:rsidRPr="00AB36EE">
        <w:rPr>
          <w:rFonts w:cstheme="minorHAnsi"/>
        </w:rPr>
        <w:t>Now look at the phenotypes of the puppies. Based on the data you have from the owners, and the Mendelian rules of inheritance, what can you hypothesize about how the phenotype is inherited?</w:t>
      </w:r>
    </w:p>
    <w:p w14:paraId="0E711B99" w14:textId="77777777" w:rsidR="00AB39E4" w:rsidRPr="00AB36EE" w:rsidRDefault="00AB39E4" w:rsidP="00AB39E4">
      <w:pPr>
        <w:rPr>
          <w:rFonts w:cstheme="minorHAnsi"/>
        </w:rPr>
      </w:pPr>
    </w:p>
    <w:p w14:paraId="243C62F3" w14:textId="7AC24FC5" w:rsidR="00AB39E4" w:rsidRPr="00AB36EE" w:rsidRDefault="00AB39E4" w:rsidP="00491D0E">
      <w:pPr>
        <w:pStyle w:val="ListParagraph"/>
        <w:numPr>
          <w:ilvl w:val="0"/>
          <w:numId w:val="17"/>
        </w:numPr>
        <w:rPr>
          <w:rFonts w:cstheme="minorHAnsi"/>
        </w:rPr>
      </w:pPr>
      <w:r w:rsidRPr="00AB36EE">
        <w:rPr>
          <w:rFonts w:cstheme="minorHAnsi"/>
        </w:rPr>
        <w:t xml:space="preserve">Based on what you have learned, how will you respond back to Hopkins’ owners on the </w:t>
      </w:r>
      <w:r w:rsidRPr="00AB36EE">
        <w:rPr>
          <w:rFonts w:cstheme="minorHAnsi"/>
          <w:i/>
        </w:rPr>
        <w:t xml:space="preserve">Ask the Vets </w:t>
      </w:r>
      <w:r w:rsidRPr="00AB36EE">
        <w:rPr>
          <w:rFonts w:cstheme="minorHAnsi"/>
        </w:rPr>
        <w:t>blog? Write the response you will send to your supervisor.</w:t>
      </w:r>
    </w:p>
    <w:p w14:paraId="3BACB7C1" w14:textId="77777777" w:rsidR="00AB39E4" w:rsidRPr="00AB36EE" w:rsidRDefault="00AB39E4" w:rsidP="00AB39E4">
      <w:pPr>
        <w:rPr>
          <w:rFonts w:cstheme="minorHAnsi"/>
        </w:rPr>
      </w:pPr>
    </w:p>
    <w:p w14:paraId="6C1238C8" w14:textId="3C242A19" w:rsidR="00AB39E4" w:rsidRPr="00AB39E4" w:rsidRDefault="00AB39E4" w:rsidP="00AB39E4">
      <w:pPr>
        <w:rPr>
          <w:rFonts w:cstheme="minorHAnsi"/>
        </w:rPr>
      </w:pPr>
    </w:p>
    <w:p w14:paraId="00F38FD1" w14:textId="4130D56A" w:rsidR="00AB39E4" w:rsidRPr="00DD0FDB" w:rsidRDefault="00AB39E4" w:rsidP="00AB39E4">
      <w:pPr>
        <w:pStyle w:val="Heading5"/>
        <w:rPr>
          <w:rFonts w:asciiTheme="minorHAnsi" w:hAnsiTheme="minorHAnsi" w:cstheme="minorHAnsi"/>
          <w:u w:val="none"/>
        </w:rPr>
      </w:pPr>
      <w:r w:rsidRPr="00DD0FDB">
        <w:rPr>
          <w:rFonts w:asciiTheme="minorHAnsi" w:hAnsiTheme="minorHAnsi" w:cstheme="minorHAnsi"/>
        </w:rPr>
        <w:t>Case Page 3</w:t>
      </w:r>
      <w:r w:rsidRPr="00DD0FDB">
        <w:rPr>
          <w:rFonts w:asciiTheme="minorHAnsi" w:hAnsiTheme="minorHAnsi" w:cstheme="minorHAnsi"/>
          <w:u w:val="none"/>
        </w:rPr>
        <w:t>:</w:t>
      </w:r>
    </w:p>
    <w:p w14:paraId="5EF82D51" w14:textId="3A3097F3" w:rsidR="00AB39E4" w:rsidRPr="00DD0FDB" w:rsidRDefault="00AB39E4" w:rsidP="00AB39E4">
      <w:pPr>
        <w:rPr>
          <w:rFonts w:cstheme="minorHAnsi"/>
          <w:i/>
          <w:iCs/>
        </w:rPr>
      </w:pPr>
    </w:p>
    <w:p w14:paraId="429D22BA" w14:textId="6CEEB37E" w:rsidR="00523969" w:rsidRPr="00B3112B" w:rsidRDefault="00523969" w:rsidP="00523969">
      <w:pPr>
        <w:rPr>
          <w:rFonts w:cstheme="minorHAnsi"/>
          <w:b/>
          <w:bCs/>
          <w:i/>
          <w:iCs/>
        </w:rPr>
      </w:pPr>
      <w:r w:rsidRPr="00AB39E4">
        <w:rPr>
          <w:rFonts w:cstheme="minorHAnsi"/>
          <w:b/>
          <w:bCs/>
          <w:i/>
          <w:iCs/>
        </w:rPr>
        <w:t>Blog Post #</w:t>
      </w:r>
      <w:r w:rsidRPr="00B3112B">
        <w:rPr>
          <w:rFonts w:cstheme="minorHAnsi"/>
          <w:b/>
          <w:bCs/>
          <w:i/>
          <w:iCs/>
        </w:rPr>
        <w:t>2</w:t>
      </w:r>
      <w:r w:rsidRPr="00AB39E4">
        <w:rPr>
          <w:rFonts w:cstheme="minorHAnsi"/>
          <w:b/>
          <w:bCs/>
          <w:i/>
          <w:iCs/>
        </w:rPr>
        <w:t>:</w:t>
      </w:r>
    </w:p>
    <w:p w14:paraId="214A2493" w14:textId="77777777" w:rsidR="00523969" w:rsidRPr="00AB39E4" w:rsidRDefault="00523969" w:rsidP="00523969">
      <w:pPr>
        <w:rPr>
          <w:rFonts w:cstheme="minorHAnsi"/>
        </w:rPr>
      </w:pPr>
      <w:r w:rsidRPr="00AB39E4">
        <w:rPr>
          <w:rFonts w:cstheme="minorHAnsi"/>
        </w:rPr>
        <w:t xml:space="preserve">Dear </w:t>
      </w:r>
      <w:proofErr w:type="gramStart"/>
      <w:r w:rsidRPr="00AB39E4">
        <w:rPr>
          <w:rFonts w:cstheme="minorHAnsi"/>
        </w:rPr>
        <w:t>Ask</w:t>
      </w:r>
      <w:proofErr w:type="gramEnd"/>
      <w:r w:rsidRPr="00AB39E4">
        <w:rPr>
          <w:rFonts w:cstheme="minorHAnsi"/>
        </w:rPr>
        <w:t xml:space="preserve"> the Vets:</w:t>
      </w:r>
    </w:p>
    <w:p w14:paraId="3469CE34" w14:textId="77777777" w:rsidR="00523969" w:rsidRPr="00DD0FDB" w:rsidRDefault="00523969" w:rsidP="00523969">
      <w:pPr>
        <w:rPr>
          <w:rFonts w:cstheme="minorHAnsi"/>
        </w:rPr>
      </w:pPr>
    </w:p>
    <w:p w14:paraId="47A83892" w14:textId="7505C31D" w:rsidR="00AB39E4" w:rsidRPr="00AB39E4" w:rsidRDefault="00AB39E4" w:rsidP="00AB39E4">
      <w:pPr>
        <w:rPr>
          <w:rFonts w:cstheme="minorHAnsi"/>
        </w:rPr>
      </w:pPr>
      <w:r w:rsidRPr="00AB39E4">
        <w:rPr>
          <w:rFonts w:cstheme="minorHAnsi"/>
        </w:rPr>
        <w:t>Our son is allergic to pet dander, but when he was young begg</w:t>
      </w:r>
      <w:r w:rsidR="007E0B38" w:rsidRPr="00DD0FDB">
        <w:rPr>
          <w:rFonts w:cstheme="minorHAnsi"/>
        </w:rPr>
        <w:t>ed</w:t>
      </w:r>
      <w:r w:rsidRPr="00AB39E4">
        <w:rPr>
          <w:rFonts w:cstheme="minorHAnsi"/>
        </w:rPr>
        <w:t xml:space="preserve"> for a dog. </w:t>
      </w:r>
      <w:proofErr w:type="gramStart"/>
      <w:r w:rsidRPr="00AB39E4">
        <w:rPr>
          <w:rFonts w:cstheme="minorHAnsi"/>
        </w:rPr>
        <w:t>So</w:t>
      </w:r>
      <w:proofErr w:type="gramEnd"/>
      <w:r w:rsidRPr="00AB39E4">
        <w:rPr>
          <w:rFonts w:cstheme="minorHAnsi"/>
        </w:rPr>
        <w:t xml:space="preserve"> we </w:t>
      </w:r>
      <w:r w:rsidR="00054A55" w:rsidRPr="00DD0FDB">
        <w:rPr>
          <w:rFonts w:cstheme="minorHAnsi"/>
        </w:rPr>
        <w:t>got</w:t>
      </w:r>
      <w:r w:rsidRPr="00AB39E4">
        <w:rPr>
          <w:rFonts w:cstheme="minorHAnsi"/>
        </w:rPr>
        <w:t xml:space="preserve"> a Xoloitzcuintli</w:t>
      </w:r>
      <w:r w:rsidR="00054A55" w:rsidRPr="00DD0FDB">
        <w:rPr>
          <w:rFonts w:cstheme="minorHAnsi"/>
        </w:rPr>
        <w:t>,</w:t>
      </w:r>
      <w:r w:rsidRPr="00AB39E4">
        <w:rPr>
          <w:rFonts w:cstheme="minorHAnsi"/>
        </w:rPr>
        <w:t xml:space="preserve"> which is a Mexican hairless dog. Monty (short for Montezuma) looked strange, but he was so intelligent, sensitive, curious, and family-oriented that we all fell in love with him. Our son is </w:t>
      </w:r>
      <w:r w:rsidR="007E0B38" w:rsidRPr="00DD0FDB">
        <w:rPr>
          <w:rFonts w:cstheme="minorHAnsi"/>
        </w:rPr>
        <w:t>on his own</w:t>
      </w:r>
      <w:r w:rsidRPr="00AB39E4">
        <w:rPr>
          <w:rFonts w:cstheme="minorHAnsi"/>
        </w:rPr>
        <w:t xml:space="preserve"> now, and Monty lives with him. My husband and I decided to start keeping and breeding </w:t>
      </w:r>
      <w:proofErr w:type="spellStart"/>
      <w:r w:rsidRPr="00AB39E4">
        <w:rPr>
          <w:rFonts w:cstheme="minorHAnsi"/>
        </w:rPr>
        <w:t>Xolos</w:t>
      </w:r>
      <w:proofErr w:type="spellEnd"/>
      <w:r w:rsidRPr="00AB39E4">
        <w:rPr>
          <w:rFonts w:cstheme="minorHAnsi"/>
        </w:rPr>
        <w:t>. We have 3 right now: Lucy, Rico, and Baja.</w:t>
      </w:r>
    </w:p>
    <w:p w14:paraId="1B8F1A4C" w14:textId="77777777" w:rsidR="00AB39E4" w:rsidRPr="00AB39E4" w:rsidRDefault="00AB39E4" w:rsidP="00AB39E4">
      <w:pPr>
        <w:rPr>
          <w:rFonts w:cstheme="minorHAnsi"/>
        </w:rPr>
      </w:pPr>
    </w:p>
    <w:p w14:paraId="5BF0A69B" w14:textId="77777777" w:rsidR="00AB39E4" w:rsidRPr="00AB39E4" w:rsidRDefault="00AB39E4" w:rsidP="00AB39E4">
      <w:pPr>
        <w:rPr>
          <w:rFonts w:cstheme="minorHAnsi"/>
          <w:b/>
        </w:rPr>
      </w:pPr>
      <w:r w:rsidRPr="00AB39E4">
        <w:rPr>
          <w:rFonts w:cstheme="minorHAnsi"/>
          <w:b/>
        </w:rPr>
        <w:tab/>
        <w:t>Monty</w:t>
      </w:r>
      <w:r w:rsidRPr="00AB39E4">
        <w:rPr>
          <w:rFonts w:cstheme="minorHAnsi"/>
          <w:b/>
        </w:rPr>
        <w:tab/>
      </w:r>
      <w:r w:rsidRPr="00AB39E4">
        <w:rPr>
          <w:rFonts w:cstheme="minorHAnsi"/>
          <w:b/>
        </w:rPr>
        <w:tab/>
      </w:r>
      <w:r w:rsidRPr="00AB39E4">
        <w:rPr>
          <w:rFonts w:cstheme="minorHAnsi"/>
          <w:b/>
        </w:rPr>
        <w:tab/>
      </w:r>
      <w:r w:rsidRPr="00AB39E4">
        <w:rPr>
          <w:rFonts w:cstheme="minorHAnsi"/>
          <w:b/>
        </w:rPr>
        <w:tab/>
      </w:r>
      <w:r w:rsidRPr="00AB39E4">
        <w:rPr>
          <w:rFonts w:cstheme="minorHAnsi"/>
          <w:b/>
        </w:rPr>
        <w:tab/>
        <w:t>Our current trio (L to R): Rico, Baja, and Lucy</w:t>
      </w:r>
    </w:p>
    <w:p w14:paraId="3A346FB6" w14:textId="77777777" w:rsidR="00AB39E4" w:rsidRPr="00AB39E4" w:rsidRDefault="00AB39E4" w:rsidP="00AB39E4">
      <w:pPr>
        <w:rPr>
          <w:rFonts w:cstheme="minorHAnsi"/>
        </w:rPr>
      </w:pPr>
    </w:p>
    <w:p w14:paraId="08AE6612" w14:textId="77777777" w:rsidR="00AB39E4" w:rsidRPr="00AB39E4" w:rsidRDefault="00AB39E4" w:rsidP="00AB39E4">
      <w:pPr>
        <w:rPr>
          <w:rFonts w:cstheme="minorHAnsi"/>
        </w:rPr>
      </w:pPr>
      <w:r w:rsidRPr="00AB39E4">
        <w:rPr>
          <w:rFonts w:cstheme="minorHAnsi"/>
          <w:noProof/>
        </w:rPr>
        <w:drawing>
          <wp:inline distT="0" distB="0" distL="0" distR="0" wp14:anchorId="3B05189D" wp14:editId="4D8E10B5">
            <wp:extent cx="2364740" cy="2326802"/>
            <wp:effectExtent l="0" t="0" r="0" b="10160"/>
            <wp:docPr id="15" name="Picture 15" descr="Macintosh HD:Users:danjohnson:Desktop:Toy_Xoloitzcuintli_Pup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danjohnson:Desktop:Toy_Xoloitzcuintli_Puppy.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65368" cy="2327420"/>
                    </a:xfrm>
                    <a:prstGeom prst="rect">
                      <a:avLst/>
                    </a:prstGeom>
                    <a:noFill/>
                    <a:ln>
                      <a:noFill/>
                    </a:ln>
                  </pic:spPr>
                </pic:pic>
              </a:graphicData>
            </a:graphic>
          </wp:inline>
        </w:drawing>
      </w:r>
      <w:r w:rsidRPr="00AB39E4">
        <w:rPr>
          <w:rFonts w:cstheme="minorHAnsi"/>
        </w:rPr>
        <w:t xml:space="preserve">  </w:t>
      </w:r>
      <w:r w:rsidRPr="00AB39E4">
        <w:rPr>
          <w:rFonts w:cstheme="minorHAnsi"/>
          <w:noProof/>
        </w:rPr>
        <w:drawing>
          <wp:inline distT="0" distB="0" distL="0" distR="0" wp14:anchorId="5E23C924" wp14:editId="1DE85EAB">
            <wp:extent cx="3366135" cy="2336133"/>
            <wp:effectExtent l="0" t="0" r="0" b="1270"/>
            <wp:docPr id="17" name="Picture 17" descr="Macintosh HD:Users:danjohnson:Desktop:Mexico.Xoloitzcuintl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danjohnson:Desktop:Mexico.Xoloitzcuintle.0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7105" cy="2336806"/>
                    </a:xfrm>
                    <a:prstGeom prst="rect">
                      <a:avLst/>
                    </a:prstGeom>
                    <a:noFill/>
                    <a:ln>
                      <a:noFill/>
                    </a:ln>
                  </pic:spPr>
                </pic:pic>
              </a:graphicData>
            </a:graphic>
          </wp:inline>
        </w:drawing>
      </w:r>
    </w:p>
    <w:p w14:paraId="258E88EC" w14:textId="77777777" w:rsidR="00AB39E4" w:rsidRPr="00AB39E4" w:rsidRDefault="00AB39E4" w:rsidP="00AB39E4">
      <w:pPr>
        <w:rPr>
          <w:rFonts w:cstheme="minorHAnsi"/>
        </w:rPr>
      </w:pPr>
    </w:p>
    <w:p w14:paraId="68278B0A" w14:textId="5DD85AE5" w:rsidR="00AB39E4" w:rsidRPr="00AB39E4" w:rsidRDefault="00AB39E4" w:rsidP="00AB39E4">
      <w:pPr>
        <w:rPr>
          <w:rFonts w:cstheme="minorHAnsi"/>
        </w:rPr>
      </w:pPr>
      <w:r w:rsidRPr="00AB39E4">
        <w:rPr>
          <w:rFonts w:cstheme="minorHAnsi"/>
        </w:rPr>
        <w:t xml:space="preserve">Here is our problem. We bred Lucy and Rico, and about a third of the pups had </w:t>
      </w:r>
      <w:r w:rsidR="00054A55" w:rsidRPr="00DD0FDB">
        <w:rPr>
          <w:rFonts w:cstheme="minorHAnsi"/>
        </w:rPr>
        <w:t>full</w:t>
      </w:r>
      <w:r w:rsidRPr="00AB39E4">
        <w:rPr>
          <w:rFonts w:cstheme="minorHAnsi"/>
        </w:rPr>
        <w:t xml:space="preserve"> coats. We thought a neighbor’s dog jumped the fence, so the next time Lucy went into heat we had our local vet artificially inseminate her, this time using Baja as the donor. </w:t>
      </w:r>
      <w:proofErr w:type="gramStart"/>
      <w:r w:rsidRPr="00AB39E4">
        <w:rPr>
          <w:rFonts w:cstheme="minorHAnsi"/>
        </w:rPr>
        <w:t>Again</w:t>
      </w:r>
      <w:proofErr w:type="gramEnd"/>
      <w:r w:rsidRPr="00AB39E4">
        <w:rPr>
          <w:rFonts w:cstheme="minorHAnsi"/>
        </w:rPr>
        <w:t xml:space="preserve"> we got a mix: 6 hairless pups (4 boys, 2 girls), and 3 pups with coats</w:t>
      </w:r>
      <w:r w:rsidR="007E0B38" w:rsidRPr="00DD0FDB">
        <w:rPr>
          <w:rFonts w:cstheme="minorHAnsi"/>
        </w:rPr>
        <w:t xml:space="preserve"> </w:t>
      </w:r>
      <w:r w:rsidR="007E0B38" w:rsidRPr="00AB39E4">
        <w:rPr>
          <w:rFonts w:cstheme="minorHAnsi"/>
        </w:rPr>
        <w:t>(</w:t>
      </w:r>
      <w:r w:rsidR="007E0B38" w:rsidRPr="00DD0FDB">
        <w:rPr>
          <w:rFonts w:cstheme="minorHAnsi"/>
        </w:rPr>
        <w:t>1</w:t>
      </w:r>
      <w:r w:rsidR="007E0B38" w:rsidRPr="00AB39E4">
        <w:rPr>
          <w:rFonts w:cstheme="minorHAnsi"/>
        </w:rPr>
        <w:t xml:space="preserve"> boy</w:t>
      </w:r>
      <w:r w:rsidR="007E0B38" w:rsidRPr="00DD0FDB">
        <w:rPr>
          <w:rFonts w:cstheme="minorHAnsi"/>
        </w:rPr>
        <w:t>, 2</w:t>
      </w:r>
      <w:r w:rsidR="007E0B38" w:rsidRPr="00AB39E4">
        <w:rPr>
          <w:rFonts w:cstheme="minorHAnsi"/>
        </w:rPr>
        <w:t xml:space="preserve"> girls)</w:t>
      </w:r>
      <w:r w:rsidRPr="00AB39E4">
        <w:rPr>
          <w:rFonts w:cstheme="minorHAnsi"/>
        </w:rPr>
        <w:t xml:space="preserve">. Here </w:t>
      </w:r>
      <w:r w:rsidR="007E0B38" w:rsidRPr="00DD0FDB">
        <w:rPr>
          <w:rFonts w:cstheme="minorHAnsi"/>
        </w:rPr>
        <w:t>are</w:t>
      </w:r>
      <w:r w:rsidRPr="00AB39E4">
        <w:rPr>
          <w:rFonts w:cstheme="minorHAnsi"/>
          <w:b/>
        </w:rPr>
        <w:t xml:space="preserve"> two dogs from </w:t>
      </w:r>
      <w:r w:rsidR="007E0B38" w:rsidRPr="00DD0FDB">
        <w:rPr>
          <w:rFonts w:cstheme="minorHAnsi"/>
          <w:b/>
        </w:rPr>
        <w:t>our</w:t>
      </w:r>
      <w:r w:rsidRPr="00AB39E4">
        <w:rPr>
          <w:rFonts w:cstheme="minorHAnsi"/>
          <w:b/>
        </w:rPr>
        <w:t xml:space="preserve"> second litter</w:t>
      </w:r>
      <w:r w:rsidRPr="00AB39E4">
        <w:rPr>
          <w:rFonts w:cstheme="minorHAnsi"/>
        </w:rPr>
        <w:t>.</w:t>
      </w:r>
    </w:p>
    <w:p w14:paraId="500DFF82" w14:textId="77777777" w:rsidR="00AB39E4" w:rsidRPr="00AB39E4" w:rsidRDefault="00AB39E4" w:rsidP="00AB39E4">
      <w:pPr>
        <w:rPr>
          <w:rFonts w:cstheme="minorHAnsi"/>
        </w:rPr>
      </w:pPr>
    </w:p>
    <w:p w14:paraId="44100840" w14:textId="77777777" w:rsidR="00AB39E4" w:rsidRPr="00AB39E4" w:rsidRDefault="00AB39E4" w:rsidP="00054A55">
      <w:pPr>
        <w:jc w:val="center"/>
        <w:rPr>
          <w:rFonts w:cstheme="minorHAnsi"/>
        </w:rPr>
      </w:pPr>
      <w:r w:rsidRPr="00AB39E4">
        <w:rPr>
          <w:rFonts w:cstheme="minorHAnsi"/>
          <w:noProof/>
        </w:rPr>
        <w:lastRenderedPageBreak/>
        <w:drawing>
          <wp:inline distT="0" distB="0" distL="0" distR="0" wp14:anchorId="768491DF" wp14:editId="56DD0A5A">
            <wp:extent cx="2518085" cy="2364740"/>
            <wp:effectExtent l="0" t="0" r="0" b="0"/>
            <wp:docPr id="27" name="Picture 27" descr="Macintosh HD:Users:danjohnson:Desktop:Hairless_and_coated_hal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danjohnson:Desktop:Hairless_and_coated_half.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18085" cy="2364740"/>
                    </a:xfrm>
                    <a:prstGeom prst="rect">
                      <a:avLst/>
                    </a:prstGeom>
                    <a:noFill/>
                    <a:ln>
                      <a:noFill/>
                    </a:ln>
                  </pic:spPr>
                </pic:pic>
              </a:graphicData>
            </a:graphic>
          </wp:inline>
        </w:drawing>
      </w:r>
    </w:p>
    <w:p w14:paraId="361959EA" w14:textId="77777777" w:rsidR="00AB39E4" w:rsidRPr="00AB39E4" w:rsidRDefault="00AB39E4" w:rsidP="00AB39E4">
      <w:pPr>
        <w:rPr>
          <w:rFonts w:cstheme="minorHAnsi"/>
        </w:rPr>
      </w:pPr>
    </w:p>
    <w:p w14:paraId="10D981F3" w14:textId="77777777" w:rsidR="00054A55" w:rsidRPr="00DD0FDB" w:rsidRDefault="00AB39E4" w:rsidP="00AB39E4">
      <w:pPr>
        <w:rPr>
          <w:rFonts w:cstheme="minorHAnsi"/>
        </w:rPr>
      </w:pPr>
      <w:r w:rsidRPr="00AB39E4">
        <w:rPr>
          <w:rFonts w:cstheme="minorHAnsi"/>
        </w:rPr>
        <w:t xml:space="preserve">What is happening? Lucy came from a reputable breeder. Is she not a pure breed like we were told? </w:t>
      </w:r>
    </w:p>
    <w:p w14:paraId="059B379C" w14:textId="551A41E1" w:rsidR="00AB39E4" w:rsidRPr="00DD0FDB" w:rsidRDefault="00AB39E4" w:rsidP="00AB39E4">
      <w:pPr>
        <w:rPr>
          <w:rFonts w:cstheme="minorHAnsi"/>
        </w:rPr>
      </w:pPr>
    </w:p>
    <w:p w14:paraId="6B5E2881" w14:textId="77777777" w:rsidR="00054A55" w:rsidRPr="00AB39E4" w:rsidRDefault="00054A55" w:rsidP="00AB39E4">
      <w:pPr>
        <w:rPr>
          <w:rFonts w:cstheme="minorHAnsi"/>
        </w:rPr>
      </w:pPr>
    </w:p>
    <w:p w14:paraId="2EB107BB" w14:textId="77777777" w:rsidR="00AB39E4" w:rsidRPr="00AB39E4" w:rsidRDefault="00AB39E4" w:rsidP="00AB39E4">
      <w:pPr>
        <w:rPr>
          <w:rFonts w:cstheme="minorHAnsi"/>
          <w:i/>
          <w:iCs/>
        </w:rPr>
      </w:pPr>
      <w:r w:rsidRPr="00AB39E4">
        <w:rPr>
          <w:rFonts w:cstheme="minorHAnsi"/>
          <w:i/>
          <w:iCs/>
        </w:rPr>
        <w:t>Questions:</w:t>
      </w:r>
    </w:p>
    <w:p w14:paraId="58826347" w14:textId="4E77B0D8" w:rsidR="00AB39E4" w:rsidRPr="00AB36EE" w:rsidRDefault="00054A55" w:rsidP="00491D0E">
      <w:pPr>
        <w:pStyle w:val="ListParagraph"/>
        <w:numPr>
          <w:ilvl w:val="0"/>
          <w:numId w:val="18"/>
        </w:numPr>
        <w:rPr>
          <w:rFonts w:cstheme="minorHAnsi"/>
        </w:rPr>
      </w:pPr>
      <w:r w:rsidRPr="00AB36EE">
        <w:rPr>
          <w:rFonts w:cstheme="minorHAnsi"/>
        </w:rPr>
        <w:t>H</w:t>
      </w:r>
      <w:r w:rsidR="00AB39E4" w:rsidRPr="00AB36EE">
        <w:rPr>
          <w:rFonts w:cstheme="minorHAnsi"/>
        </w:rPr>
        <w:t>airlessness is a rare phenotype</w:t>
      </w:r>
      <w:r w:rsidRPr="00AB36EE">
        <w:rPr>
          <w:rFonts w:cstheme="minorHAnsi"/>
        </w:rPr>
        <w:t xml:space="preserve"> in mammals</w:t>
      </w:r>
      <w:r w:rsidR="00AB39E4" w:rsidRPr="00AB36EE">
        <w:rPr>
          <w:rFonts w:cstheme="minorHAnsi"/>
        </w:rPr>
        <w:t xml:space="preserve">. </w:t>
      </w:r>
      <w:proofErr w:type="gramStart"/>
      <w:r w:rsidR="00AB39E4" w:rsidRPr="00AB36EE">
        <w:rPr>
          <w:rFonts w:cstheme="minorHAnsi"/>
        </w:rPr>
        <w:t>So</w:t>
      </w:r>
      <w:proofErr w:type="gramEnd"/>
      <w:r w:rsidR="00AB39E4" w:rsidRPr="00AB36EE">
        <w:rPr>
          <w:rFonts w:cstheme="minorHAnsi"/>
        </w:rPr>
        <w:t xml:space="preserve"> we can assume for the moment that it is due to a single mutation. Now look at the phenotypes of Lucy’s puppies. Based on Mendelian rules of inheritance, what are ALL the possible combinations of genotypes that could produce the observed phenotypes?</w:t>
      </w:r>
    </w:p>
    <w:p w14:paraId="11473346" w14:textId="77777777" w:rsidR="00AB39E4" w:rsidRPr="00AB36EE" w:rsidRDefault="00AB39E4" w:rsidP="00AB39E4">
      <w:pPr>
        <w:rPr>
          <w:rFonts w:cstheme="minorHAnsi"/>
        </w:rPr>
      </w:pPr>
    </w:p>
    <w:p w14:paraId="7386AD30" w14:textId="506B0DED" w:rsidR="00AB39E4" w:rsidRPr="00AB36EE" w:rsidRDefault="00AB39E4" w:rsidP="00491D0E">
      <w:pPr>
        <w:pStyle w:val="ListParagraph"/>
        <w:numPr>
          <w:ilvl w:val="0"/>
          <w:numId w:val="18"/>
        </w:numPr>
        <w:rPr>
          <w:rFonts w:cstheme="minorHAnsi"/>
        </w:rPr>
      </w:pPr>
      <w:r w:rsidRPr="00AB36EE">
        <w:rPr>
          <w:rFonts w:cstheme="minorHAnsi"/>
        </w:rPr>
        <w:t xml:space="preserve">Based on Question #1, which of the crosses you just worked out would be the most LIKELY explanation for what the </w:t>
      </w:r>
      <w:proofErr w:type="spellStart"/>
      <w:r w:rsidRPr="00AB36EE">
        <w:rPr>
          <w:rFonts w:cstheme="minorHAnsi"/>
        </w:rPr>
        <w:t>Xolo</w:t>
      </w:r>
      <w:proofErr w:type="spellEnd"/>
      <w:r w:rsidRPr="00AB36EE">
        <w:rPr>
          <w:rFonts w:cstheme="minorHAnsi"/>
        </w:rPr>
        <w:t xml:space="preserve"> owners are seeing? What is your reasoning?</w:t>
      </w:r>
    </w:p>
    <w:p w14:paraId="252413BE" w14:textId="77777777" w:rsidR="00AB39E4" w:rsidRPr="00AB36EE" w:rsidRDefault="00AB39E4" w:rsidP="00AB39E4">
      <w:pPr>
        <w:rPr>
          <w:rFonts w:cstheme="minorHAnsi"/>
        </w:rPr>
      </w:pPr>
    </w:p>
    <w:p w14:paraId="10BCE73B" w14:textId="45A15D3F" w:rsidR="00AB39E4" w:rsidRPr="00AB36EE" w:rsidRDefault="00AB39E4" w:rsidP="00491D0E">
      <w:pPr>
        <w:pStyle w:val="ListParagraph"/>
        <w:numPr>
          <w:ilvl w:val="0"/>
          <w:numId w:val="18"/>
        </w:numPr>
        <w:rPr>
          <w:rFonts w:cstheme="minorHAnsi"/>
        </w:rPr>
      </w:pPr>
      <w:proofErr w:type="spellStart"/>
      <w:r w:rsidRPr="00AB36EE">
        <w:rPr>
          <w:rFonts w:cstheme="minorHAnsi"/>
        </w:rPr>
        <w:t>Xolos</w:t>
      </w:r>
      <w:proofErr w:type="spellEnd"/>
      <w:r w:rsidRPr="00AB36EE">
        <w:rPr>
          <w:rFonts w:cstheme="minorHAnsi"/>
        </w:rPr>
        <w:t xml:space="preserve"> are a very old breed</w:t>
      </w:r>
      <w:r w:rsidR="00054A55" w:rsidRPr="00AB36EE">
        <w:rPr>
          <w:rFonts w:cstheme="minorHAnsi"/>
        </w:rPr>
        <w:t xml:space="preserve"> that</w:t>
      </w:r>
      <w:r w:rsidRPr="00AB36EE">
        <w:rPr>
          <w:rFonts w:cstheme="minorHAnsi"/>
        </w:rPr>
        <w:t xml:space="preserve"> was sacred </w:t>
      </w:r>
      <w:r w:rsidR="00054A55" w:rsidRPr="00AB36EE">
        <w:rPr>
          <w:rFonts w:cstheme="minorHAnsi"/>
        </w:rPr>
        <w:t>to</w:t>
      </w:r>
      <w:r w:rsidRPr="00AB36EE">
        <w:rPr>
          <w:rFonts w:cstheme="minorHAnsi"/>
        </w:rPr>
        <w:t xml:space="preserve"> several Central American cultures. Hairless dogs are mentioned in historic records from Mexico and Central America going back at least 3000 years. The same records also indicate that </w:t>
      </w:r>
      <w:proofErr w:type="spellStart"/>
      <w:r w:rsidRPr="00AB36EE">
        <w:rPr>
          <w:rFonts w:cstheme="minorHAnsi"/>
        </w:rPr>
        <w:t>Xolos</w:t>
      </w:r>
      <w:proofErr w:type="spellEnd"/>
      <w:r w:rsidRPr="00AB36EE">
        <w:rPr>
          <w:rFonts w:cstheme="minorHAnsi"/>
        </w:rPr>
        <w:t xml:space="preserve"> have always given birth to a mix of hairless and coated puppies. </w:t>
      </w:r>
    </w:p>
    <w:p w14:paraId="39FF8771" w14:textId="57A2EBC8" w:rsidR="00AB39E4" w:rsidRPr="00AB36EE" w:rsidRDefault="00AB39E4" w:rsidP="00491D0E">
      <w:pPr>
        <w:pStyle w:val="ListParagraph"/>
        <w:numPr>
          <w:ilvl w:val="0"/>
          <w:numId w:val="19"/>
        </w:numPr>
        <w:rPr>
          <w:rFonts w:cstheme="minorHAnsi"/>
        </w:rPr>
      </w:pPr>
      <w:r w:rsidRPr="00AB36EE">
        <w:rPr>
          <w:rFonts w:cstheme="minorHAnsi"/>
        </w:rPr>
        <w:t>Given what you know about how breeds are created, and about artificial selection for traits, how is this possible?</w:t>
      </w:r>
    </w:p>
    <w:p w14:paraId="1AFBDF0F" w14:textId="0193732A" w:rsidR="00AB39E4" w:rsidRPr="00AB36EE" w:rsidRDefault="00AB39E4" w:rsidP="00491D0E">
      <w:pPr>
        <w:pStyle w:val="ListParagraph"/>
        <w:numPr>
          <w:ilvl w:val="0"/>
          <w:numId w:val="19"/>
        </w:numPr>
        <w:rPr>
          <w:rFonts w:cstheme="minorHAnsi"/>
        </w:rPr>
      </w:pPr>
      <w:r w:rsidRPr="00AB36EE">
        <w:rPr>
          <w:rFonts w:cstheme="minorHAnsi"/>
        </w:rPr>
        <w:t>Could this explain what the owners of Lucy, Rico, and Baja saw?</w:t>
      </w:r>
    </w:p>
    <w:p w14:paraId="2B14E09A" w14:textId="77777777" w:rsidR="00AB39E4" w:rsidRPr="00AB36EE" w:rsidRDefault="00AB39E4" w:rsidP="00AB39E4">
      <w:pPr>
        <w:rPr>
          <w:rFonts w:cstheme="minorHAnsi"/>
        </w:rPr>
      </w:pPr>
    </w:p>
    <w:p w14:paraId="5AF92D44" w14:textId="1E28ED55" w:rsidR="00AB39E4" w:rsidRPr="00AB36EE" w:rsidRDefault="00AB39E4" w:rsidP="00491D0E">
      <w:pPr>
        <w:pStyle w:val="ListParagraph"/>
        <w:numPr>
          <w:ilvl w:val="0"/>
          <w:numId w:val="18"/>
        </w:numPr>
        <w:rPr>
          <w:rFonts w:cstheme="minorHAnsi"/>
        </w:rPr>
      </w:pPr>
      <w:r w:rsidRPr="00AB36EE">
        <w:rPr>
          <w:rFonts w:cstheme="minorHAnsi"/>
        </w:rPr>
        <w:t xml:space="preserve">Based on what you have learned, how will you respond back to Lucy’s owners on the </w:t>
      </w:r>
      <w:r w:rsidRPr="00AB36EE">
        <w:rPr>
          <w:rFonts w:cstheme="minorHAnsi"/>
          <w:i/>
        </w:rPr>
        <w:t xml:space="preserve">Ask the Vets </w:t>
      </w:r>
      <w:r w:rsidRPr="00AB36EE">
        <w:rPr>
          <w:rFonts w:cstheme="minorHAnsi"/>
        </w:rPr>
        <w:t>blog? Write the response you will send to your supervisor for approval.</w:t>
      </w:r>
    </w:p>
    <w:p w14:paraId="60E9EE12" w14:textId="77777777" w:rsidR="00E024CA" w:rsidRPr="00AB36EE" w:rsidRDefault="00E024CA">
      <w:pPr>
        <w:rPr>
          <w:rFonts w:cstheme="minorHAnsi"/>
        </w:rPr>
      </w:pPr>
    </w:p>
    <w:p w14:paraId="62288203" w14:textId="77777777" w:rsidR="00E024CA" w:rsidRPr="00DD0FDB" w:rsidRDefault="00E024CA">
      <w:pPr>
        <w:rPr>
          <w:rFonts w:eastAsiaTheme="majorEastAsia" w:cstheme="minorHAnsi"/>
          <w:i/>
          <w:iCs/>
          <w:color w:val="3D7590"/>
          <w:sz w:val="26"/>
          <w:szCs w:val="26"/>
        </w:rPr>
      </w:pPr>
      <w:r w:rsidRPr="00DD0FDB">
        <w:rPr>
          <w:rFonts w:cstheme="minorHAnsi"/>
        </w:rPr>
        <w:br w:type="page"/>
      </w:r>
    </w:p>
    <w:p w14:paraId="3D02B6F8" w14:textId="1C68D38C" w:rsidR="00E024CA" w:rsidRDefault="00E024CA" w:rsidP="00E024CA">
      <w:pPr>
        <w:pStyle w:val="Heading4"/>
        <w:rPr>
          <w:rFonts w:asciiTheme="minorHAnsi" w:hAnsiTheme="minorHAnsi" w:cstheme="minorHAnsi"/>
        </w:rPr>
      </w:pPr>
      <w:r w:rsidRPr="00DD0FDB">
        <w:rPr>
          <w:rFonts w:asciiTheme="minorHAnsi" w:hAnsiTheme="minorHAnsi" w:cstheme="minorHAnsi"/>
        </w:rPr>
        <w:lastRenderedPageBreak/>
        <w:t>Instructor Notes: Case 2</w:t>
      </w:r>
    </w:p>
    <w:p w14:paraId="7C88758D" w14:textId="77777777" w:rsidR="00B3112B" w:rsidRPr="00B3112B" w:rsidRDefault="00B3112B" w:rsidP="00B3112B"/>
    <w:p w14:paraId="79322985" w14:textId="301434B6" w:rsidR="00E024CA" w:rsidRPr="00F6301F" w:rsidRDefault="00E024CA" w:rsidP="00E024CA">
      <w:pPr>
        <w:rPr>
          <w:rFonts w:cstheme="minorHAnsi"/>
        </w:rPr>
      </w:pPr>
      <w:r w:rsidRPr="00F6301F">
        <w:rPr>
          <w:rFonts w:cstheme="minorHAnsi"/>
        </w:rPr>
        <w:t xml:space="preserve">This scenario </w:t>
      </w:r>
      <w:r w:rsidRPr="00DD0FDB">
        <w:rPr>
          <w:rFonts w:cstheme="minorHAnsi"/>
        </w:rPr>
        <w:t>consists of</w:t>
      </w:r>
      <w:r w:rsidRPr="00F6301F">
        <w:rPr>
          <w:rFonts w:cstheme="minorHAnsi"/>
        </w:rPr>
        <w:t xml:space="preserve"> 2 blog posts to which students must respond. Additional posts can be created on the same basic model. Once again students must evaluate phenotypes, but now they must use additional evidence to uncover the specific genotypes. Students also will start to look for parallels with human diseases and conditions.</w:t>
      </w:r>
    </w:p>
    <w:p w14:paraId="13A23ECC" w14:textId="77777777" w:rsidR="00E024CA" w:rsidRPr="00DD0FDB" w:rsidRDefault="00E024CA" w:rsidP="00E024CA">
      <w:pPr>
        <w:rPr>
          <w:rFonts w:cstheme="minorHAnsi"/>
        </w:rPr>
      </w:pPr>
    </w:p>
    <w:p w14:paraId="146FCEBA" w14:textId="322BA669" w:rsidR="00E024CA" w:rsidRPr="00F6301F" w:rsidRDefault="00E024CA" w:rsidP="00E024CA">
      <w:pPr>
        <w:rPr>
          <w:rFonts w:cstheme="minorHAnsi"/>
        </w:rPr>
      </w:pPr>
      <w:r w:rsidRPr="00DD0FDB">
        <w:rPr>
          <w:rFonts w:cstheme="minorHAnsi"/>
        </w:rPr>
        <w:t>The</w:t>
      </w:r>
      <w:r w:rsidRPr="00F6301F">
        <w:rPr>
          <w:rFonts w:cstheme="minorHAnsi"/>
        </w:rPr>
        <w:t xml:space="preserve"> </w:t>
      </w:r>
      <w:r w:rsidRPr="00DD0FDB">
        <w:rPr>
          <w:rFonts w:cstheme="minorHAnsi"/>
        </w:rPr>
        <w:t>case scenarios</w:t>
      </w:r>
      <w:r w:rsidRPr="00F6301F">
        <w:rPr>
          <w:rFonts w:cstheme="minorHAnsi"/>
        </w:rPr>
        <w:t xml:space="preserve"> stop short of providing a complete answer to the mystery. This time students can find the actual molecules responsible for the genotypes in each story by searching online</w:t>
      </w:r>
      <w:r w:rsidRPr="00DD0FDB">
        <w:rPr>
          <w:rFonts w:cstheme="minorHAnsi"/>
        </w:rPr>
        <w:t>.</w:t>
      </w:r>
      <w:r w:rsidRPr="00F6301F">
        <w:rPr>
          <w:rFonts w:cstheme="minorHAnsi"/>
        </w:rPr>
        <w:t xml:space="preserve"> The instructor may assign this as an outside research project or follow-up activity. </w:t>
      </w:r>
    </w:p>
    <w:p w14:paraId="01F7DC26" w14:textId="77777777" w:rsidR="00E024CA" w:rsidRPr="00DD0FDB" w:rsidRDefault="00E024CA" w:rsidP="00E024CA">
      <w:pPr>
        <w:rPr>
          <w:rFonts w:cstheme="minorHAnsi"/>
        </w:rPr>
      </w:pPr>
    </w:p>
    <w:p w14:paraId="205A6F58" w14:textId="1802CC3D" w:rsidR="00E024CA" w:rsidRPr="00F6301F" w:rsidRDefault="00E024CA" w:rsidP="00E024CA">
      <w:pPr>
        <w:rPr>
          <w:rFonts w:cstheme="minorHAnsi"/>
        </w:rPr>
      </w:pPr>
      <w:r w:rsidRPr="00F6301F">
        <w:rPr>
          <w:rFonts w:cstheme="minorHAnsi"/>
        </w:rPr>
        <w:t xml:space="preserve">Each </w:t>
      </w:r>
      <w:r w:rsidRPr="00DD0FDB">
        <w:rPr>
          <w:rFonts w:cstheme="minorHAnsi"/>
        </w:rPr>
        <w:t xml:space="preserve">blog </w:t>
      </w:r>
      <w:r w:rsidRPr="00F6301F">
        <w:rPr>
          <w:rFonts w:cstheme="minorHAnsi"/>
        </w:rPr>
        <w:t xml:space="preserve">post is designed to be a </w:t>
      </w:r>
      <w:r w:rsidRPr="00DD0FDB">
        <w:rPr>
          <w:rFonts w:cstheme="minorHAnsi"/>
        </w:rPr>
        <w:t xml:space="preserve">separate </w:t>
      </w:r>
      <w:r w:rsidRPr="00F6301F">
        <w:rPr>
          <w:rFonts w:cstheme="minorHAnsi"/>
        </w:rPr>
        <w:t>guided discussion. Students should work through them in class so the instructor can provide them with additional information as the discussions progress. Discuss the two posts in order: the thinking process that students learn while discussing the first post is very helpful for the second post.</w:t>
      </w:r>
    </w:p>
    <w:p w14:paraId="49C45E7A" w14:textId="77777777" w:rsidR="00E024CA" w:rsidRPr="00DD0FDB" w:rsidRDefault="00E024CA" w:rsidP="00E024CA">
      <w:pPr>
        <w:rPr>
          <w:rFonts w:cstheme="minorHAnsi"/>
        </w:rPr>
      </w:pPr>
    </w:p>
    <w:p w14:paraId="486E382B" w14:textId="006CA6E7" w:rsidR="00E024CA" w:rsidRPr="00F6301F" w:rsidRDefault="00E024CA" w:rsidP="00E024CA">
      <w:pPr>
        <w:rPr>
          <w:rFonts w:cstheme="minorHAnsi"/>
        </w:rPr>
      </w:pPr>
      <w:r w:rsidRPr="00DD0FDB">
        <w:rPr>
          <w:rFonts w:cstheme="minorHAnsi"/>
        </w:rPr>
        <w:t xml:space="preserve">As with Case </w:t>
      </w:r>
      <w:r w:rsidRPr="00F6301F">
        <w:rPr>
          <w:rFonts w:cstheme="minorHAnsi"/>
        </w:rPr>
        <w:t xml:space="preserve">1, students should write responses to questions about the content of the pre-class videos BEFORE they view them. </w:t>
      </w:r>
    </w:p>
    <w:p w14:paraId="1F7358E6" w14:textId="77777777" w:rsidR="00E024CA" w:rsidRPr="00DD0FDB" w:rsidRDefault="00E024CA" w:rsidP="00E024CA">
      <w:pPr>
        <w:rPr>
          <w:rFonts w:cstheme="minorHAnsi"/>
        </w:rPr>
      </w:pPr>
    </w:p>
    <w:p w14:paraId="476DA21C" w14:textId="4190D77F" w:rsidR="00E024CA" w:rsidRPr="00F6301F" w:rsidRDefault="00E024CA" w:rsidP="00E024CA">
      <w:pPr>
        <w:rPr>
          <w:rFonts w:cstheme="minorHAnsi"/>
        </w:rPr>
      </w:pPr>
      <w:r w:rsidRPr="00F6301F">
        <w:rPr>
          <w:rFonts w:cstheme="minorHAnsi"/>
        </w:rPr>
        <w:t xml:space="preserve">Each of the posts also requires students to respond back to the dog owners in lay terms. </w:t>
      </w:r>
      <w:r w:rsidRPr="00DD0FDB">
        <w:rPr>
          <w:rFonts w:cstheme="minorHAnsi"/>
        </w:rPr>
        <w:t>Ideally s</w:t>
      </w:r>
      <w:r w:rsidRPr="00F6301F">
        <w:rPr>
          <w:rFonts w:cstheme="minorHAnsi"/>
        </w:rPr>
        <w:t xml:space="preserve">tudents should turn in </w:t>
      </w:r>
      <w:r w:rsidRPr="00F6301F">
        <w:rPr>
          <w:rFonts w:cstheme="minorHAnsi"/>
          <w:b/>
        </w:rPr>
        <w:t>individual</w:t>
      </w:r>
      <w:r w:rsidRPr="00F6301F">
        <w:rPr>
          <w:rFonts w:cstheme="minorHAnsi"/>
        </w:rPr>
        <w:t xml:space="preserve"> responses as a homework assignment. This serves two purposes. First, their answers will show how well they understood the day’s discussion and provides some individual accountability. Second, it reinforces learning through delayed recall and elaboration.</w:t>
      </w:r>
    </w:p>
    <w:p w14:paraId="53F0F9DE" w14:textId="3A9B7229" w:rsidR="00E024CA" w:rsidRPr="00DD0FDB" w:rsidRDefault="00E024CA" w:rsidP="00E024CA">
      <w:pPr>
        <w:rPr>
          <w:rFonts w:cstheme="minorHAnsi"/>
        </w:rPr>
      </w:pPr>
    </w:p>
    <w:p w14:paraId="1963F5AD" w14:textId="744A64C8" w:rsidR="00E024CA" w:rsidRPr="00AB39E4" w:rsidRDefault="00E024CA" w:rsidP="00E024CA">
      <w:pPr>
        <w:rPr>
          <w:rFonts w:cstheme="minorHAnsi"/>
          <w:i/>
          <w:iCs/>
        </w:rPr>
      </w:pPr>
      <w:r w:rsidRPr="00DD0FDB">
        <w:rPr>
          <w:rFonts w:cstheme="minorHAnsi"/>
          <w:i/>
          <w:iCs/>
        </w:rPr>
        <w:t xml:space="preserve">Pre-Class </w:t>
      </w:r>
      <w:r w:rsidRPr="00AB39E4">
        <w:rPr>
          <w:rFonts w:cstheme="minorHAnsi"/>
          <w:i/>
          <w:iCs/>
        </w:rPr>
        <w:t>Questions:</w:t>
      </w:r>
    </w:p>
    <w:p w14:paraId="796054A3" w14:textId="56D671F6" w:rsidR="00633F17" w:rsidRPr="00B3112B" w:rsidRDefault="00633F17" w:rsidP="00491D0E">
      <w:pPr>
        <w:pStyle w:val="ListParagraph"/>
        <w:numPr>
          <w:ilvl w:val="0"/>
          <w:numId w:val="20"/>
        </w:numPr>
        <w:rPr>
          <w:rFonts w:cstheme="minorHAnsi"/>
          <w:b/>
          <w:bCs/>
        </w:rPr>
      </w:pPr>
      <w:r w:rsidRPr="00B3112B">
        <w:rPr>
          <w:rFonts w:cstheme="minorHAnsi"/>
          <w:b/>
          <w:bCs/>
        </w:rPr>
        <w:t xml:space="preserve">What is a designer dog? How is it different from a pure breed dog? </w:t>
      </w:r>
    </w:p>
    <w:p w14:paraId="7BDEC9BF" w14:textId="038AACBA" w:rsidR="00633F17" w:rsidRPr="00DD0FDB" w:rsidRDefault="00633F17" w:rsidP="00633F17">
      <w:pPr>
        <w:rPr>
          <w:rFonts w:cstheme="minorHAnsi"/>
        </w:rPr>
      </w:pPr>
    </w:p>
    <w:p w14:paraId="74F0D3D9" w14:textId="4918FB5B" w:rsidR="00633F17" w:rsidRPr="00F6301F" w:rsidRDefault="00633F17" w:rsidP="00633F17">
      <w:pPr>
        <w:rPr>
          <w:rFonts w:cstheme="minorHAnsi"/>
        </w:rPr>
      </w:pPr>
      <w:r w:rsidRPr="00F6301F">
        <w:rPr>
          <w:rFonts w:cstheme="minorHAnsi"/>
        </w:rPr>
        <w:t xml:space="preserve">Pure breed and designer dogs are recent developments in the evolutionary history of dogs, and both are the result of human intervention. To understand why, look at the four so-called “primitive dogs:” African village dogs, Canaan (aka desert) dogs, Indian pariah dogs, and Carolina dogs. These are true dogs, not hybrids with wolves or other canids. It is generally accepted that these represent the most primitive forms of </w:t>
      </w:r>
      <w:proofErr w:type="gramStart"/>
      <w:r w:rsidRPr="00F6301F">
        <w:rPr>
          <w:rFonts w:cstheme="minorHAnsi"/>
        </w:rPr>
        <w:t>dogs, and</w:t>
      </w:r>
      <w:proofErr w:type="gramEnd"/>
      <w:r w:rsidRPr="00F6301F">
        <w:rPr>
          <w:rFonts w:cstheme="minorHAnsi"/>
        </w:rPr>
        <w:t xml:space="preserve"> are probably similar to the earliest domesticated dogs. Now look at the photos.</w:t>
      </w:r>
      <w:r w:rsidR="007B230F" w:rsidRPr="00DD0FDB">
        <w:rPr>
          <w:rFonts w:cstheme="minorHAnsi"/>
        </w:rPr>
        <w:t xml:space="preserve"> below</w:t>
      </w:r>
      <w:r w:rsidRPr="00F6301F">
        <w:rPr>
          <w:rFonts w:cstheme="minorHAnsi"/>
        </w:rPr>
        <w:t xml:space="preserve"> Even though the populations are geographically separated, these dogs from different part of the world look surprisingly similar. In the absence of any direct human intervention, dogs are not particularly selective about their mates. Genes are constantly mixing within local populations and moving between adjacent populations of primitive dogs, leading to similar phenotypes.</w:t>
      </w:r>
    </w:p>
    <w:p w14:paraId="35948D41" w14:textId="0C54778E" w:rsidR="00633F17" w:rsidRPr="00DD0FDB" w:rsidRDefault="00633F17" w:rsidP="00633F17">
      <w:pPr>
        <w:rPr>
          <w:rFonts w:cstheme="minorHAnsi"/>
        </w:rPr>
      </w:pPr>
    </w:p>
    <w:p w14:paraId="7FBD4A38" w14:textId="1BD54919" w:rsidR="007B230F" w:rsidRPr="00F6301F" w:rsidRDefault="007B230F" w:rsidP="007B230F">
      <w:pPr>
        <w:rPr>
          <w:rFonts w:cstheme="minorHAnsi"/>
        </w:rPr>
      </w:pPr>
      <w:r w:rsidRPr="00F6301F">
        <w:rPr>
          <w:rFonts w:cstheme="minorHAnsi"/>
        </w:rPr>
        <w:t>This is where human intervention and selection become important. Pure breed dogs come from closed breeding population that humans have established and maintain by artificially selecting for desirable traits associated with that specific breed. Without human intervention, it is very unlikely that distinct dog breeds would ever have developed.</w:t>
      </w:r>
    </w:p>
    <w:p w14:paraId="56FDBCA7" w14:textId="7358627B" w:rsidR="007B230F" w:rsidRPr="00DD0FDB" w:rsidRDefault="007B230F">
      <w:pPr>
        <w:rPr>
          <w:rFonts w:cstheme="minorHAnsi"/>
        </w:rPr>
      </w:pPr>
      <w:r w:rsidRPr="00DD0FDB">
        <w:rPr>
          <w:rFonts w:cstheme="minorHAnsi"/>
        </w:rPr>
        <w:br w:type="page"/>
      </w:r>
    </w:p>
    <w:p w14:paraId="20C70CB6" w14:textId="77777777" w:rsidR="007B230F" w:rsidRPr="00F6301F" w:rsidRDefault="007B230F" w:rsidP="007B230F">
      <w:pPr>
        <w:rPr>
          <w:rFonts w:cstheme="minorHAnsi"/>
        </w:rPr>
      </w:pPr>
    </w:p>
    <w:tbl>
      <w:tblPr>
        <w:tblStyle w:val="TableGrid"/>
        <w:tblW w:w="10033" w:type="dxa"/>
        <w:tblLayout w:type="fixed"/>
        <w:tblLook w:val="04A0" w:firstRow="1" w:lastRow="0" w:firstColumn="1" w:lastColumn="0" w:noHBand="0" w:noVBand="1"/>
      </w:tblPr>
      <w:tblGrid>
        <w:gridCol w:w="5016"/>
        <w:gridCol w:w="5017"/>
      </w:tblGrid>
      <w:tr w:rsidR="007B230F" w:rsidRPr="00F6301F" w14:paraId="7E3DF0D7" w14:textId="77777777" w:rsidTr="00A448D7">
        <w:trPr>
          <w:trHeight w:val="476"/>
        </w:trPr>
        <w:tc>
          <w:tcPr>
            <w:tcW w:w="10033" w:type="dxa"/>
            <w:gridSpan w:val="2"/>
            <w:vAlign w:val="center"/>
          </w:tcPr>
          <w:p w14:paraId="5F3B3A71" w14:textId="77777777" w:rsidR="007B230F" w:rsidRPr="00F6301F" w:rsidRDefault="007B230F" w:rsidP="00A448D7">
            <w:pPr>
              <w:rPr>
                <w:rFonts w:cstheme="minorHAnsi"/>
              </w:rPr>
            </w:pPr>
            <w:r w:rsidRPr="00F6301F">
              <w:rPr>
                <w:rFonts w:cstheme="minorHAnsi"/>
              </w:rPr>
              <w:t xml:space="preserve">     African village dogs (4 images)</w:t>
            </w:r>
          </w:p>
        </w:tc>
      </w:tr>
      <w:tr w:rsidR="007B230F" w:rsidRPr="00F6301F" w14:paraId="00AB4D57" w14:textId="77777777" w:rsidTr="00A448D7">
        <w:tc>
          <w:tcPr>
            <w:tcW w:w="5016" w:type="dxa"/>
          </w:tcPr>
          <w:p w14:paraId="294D689C" w14:textId="77777777" w:rsidR="007B230F" w:rsidRPr="00F6301F" w:rsidRDefault="007B230F" w:rsidP="00A448D7">
            <w:pPr>
              <w:rPr>
                <w:rFonts w:cstheme="minorHAnsi"/>
              </w:rPr>
            </w:pPr>
            <w:r w:rsidRPr="00F6301F">
              <w:rPr>
                <w:rFonts w:cstheme="minorHAnsi"/>
                <w:noProof/>
              </w:rPr>
              <w:drawing>
                <wp:inline distT="0" distB="0" distL="0" distR="0" wp14:anchorId="35CDCBE7" wp14:editId="33142227">
                  <wp:extent cx="2794635" cy="2098218"/>
                  <wp:effectExtent l="0" t="0" r="0" b="10160"/>
                  <wp:docPr id="64" name="Picture 64" descr="Macintosh HD:Users:danjohnson:Dropbox:NCCSTS Flipped Case:Photos:4-walking-to-vacci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Macintosh HD:Users:danjohnson:Dropbox:NCCSTS Flipped Case:Photos:4-walking-to-vaccination.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96043" cy="2099275"/>
                          </a:xfrm>
                          <a:prstGeom prst="rect">
                            <a:avLst/>
                          </a:prstGeom>
                          <a:noFill/>
                          <a:ln>
                            <a:noFill/>
                          </a:ln>
                        </pic:spPr>
                      </pic:pic>
                    </a:graphicData>
                  </a:graphic>
                </wp:inline>
              </w:drawing>
            </w:r>
          </w:p>
        </w:tc>
        <w:tc>
          <w:tcPr>
            <w:tcW w:w="5017" w:type="dxa"/>
          </w:tcPr>
          <w:p w14:paraId="19B2EFEE" w14:textId="77777777" w:rsidR="007B230F" w:rsidRPr="00F6301F" w:rsidRDefault="007B230F" w:rsidP="00A448D7">
            <w:pPr>
              <w:rPr>
                <w:rFonts w:cstheme="minorHAnsi"/>
              </w:rPr>
            </w:pPr>
            <w:r w:rsidRPr="00F6301F">
              <w:rPr>
                <w:rFonts w:cstheme="minorHAnsi"/>
                <w:noProof/>
              </w:rPr>
              <w:drawing>
                <wp:inline distT="0" distB="0" distL="0" distR="0" wp14:anchorId="266F05B7" wp14:editId="0C3B0544">
                  <wp:extent cx="2807335" cy="2107752"/>
                  <wp:effectExtent l="0" t="0" r="12065" b="635"/>
                  <wp:docPr id="65" name="Picture 65" descr="Macintosh HD:Users:danjohnson:Dropbox:NCCSTS Flipped Case:Photos:1-boywith-herding-d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Macintosh HD:Users:danjohnson:Dropbox:NCCSTS Flipped Case:Photos:1-boywith-herding-dog.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8667" cy="2108752"/>
                          </a:xfrm>
                          <a:prstGeom prst="rect">
                            <a:avLst/>
                          </a:prstGeom>
                          <a:noFill/>
                          <a:ln>
                            <a:noFill/>
                          </a:ln>
                        </pic:spPr>
                      </pic:pic>
                    </a:graphicData>
                  </a:graphic>
                </wp:inline>
              </w:drawing>
            </w:r>
          </w:p>
        </w:tc>
      </w:tr>
      <w:tr w:rsidR="007B230F" w:rsidRPr="00F6301F" w14:paraId="7E62DA00" w14:textId="77777777" w:rsidTr="00A448D7">
        <w:trPr>
          <w:trHeight w:val="3113"/>
        </w:trPr>
        <w:tc>
          <w:tcPr>
            <w:tcW w:w="5016" w:type="dxa"/>
          </w:tcPr>
          <w:p w14:paraId="46C2A7D8" w14:textId="77777777" w:rsidR="007B230F" w:rsidRPr="00F6301F" w:rsidRDefault="007B230F" w:rsidP="00A448D7">
            <w:pPr>
              <w:rPr>
                <w:rFonts w:cstheme="minorHAnsi"/>
              </w:rPr>
            </w:pPr>
          </w:p>
          <w:p w14:paraId="34ADEDE0" w14:textId="77777777" w:rsidR="007B230F" w:rsidRPr="00F6301F" w:rsidRDefault="007B230F" w:rsidP="00A448D7">
            <w:pPr>
              <w:rPr>
                <w:rFonts w:cstheme="minorHAnsi"/>
              </w:rPr>
            </w:pPr>
            <w:r w:rsidRPr="00F6301F">
              <w:rPr>
                <w:rFonts w:cstheme="minorHAnsi"/>
                <w:noProof/>
              </w:rPr>
              <w:drawing>
                <wp:inline distT="0" distB="0" distL="0" distR="0" wp14:anchorId="4F45B5A1" wp14:editId="4055B69B">
                  <wp:extent cx="2794635" cy="1978503"/>
                  <wp:effectExtent l="0" t="0" r="0" b="3175"/>
                  <wp:docPr id="66" name="Picture 66" descr="Macintosh HD:Users:danjohnson:Dropbox:NCCSTS Flipped Case:Photos:african-village-do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Macintosh HD:Users:danjohnson:Dropbox:NCCSTS Flipped Case:Photos:african-village-dogs.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95918" cy="1979412"/>
                          </a:xfrm>
                          <a:prstGeom prst="rect">
                            <a:avLst/>
                          </a:prstGeom>
                          <a:noFill/>
                          <a:ln>
                            <a:noFill/>
                          </a:ln>
                        </pic:spPr>
                      </pic:pic>
                    </a:graphicData>
                  </a:graphic>
                </wp:inline>
              </w:drawing>
            </w:r>
          </w:p>
        </w:tc>
        <w:tc>
          <w:tcPr>
            <w:tcW w:w="5017" w:type="dxa"/>
          </w:tcPr>
          <w:p w14:paraId="0F8B789A" w14:textId="77777777" w:rsidR="007B230F" w:rsidRPr="00F6301F" w:rsidRDefault="007B230F" w:rsidP="00A448D7">
            <w:pPr>
              <w:rPr>
                <w:rFonts w:cstheme="minorHAnsi"/>
              </w:rPr>
            </w:pPr>
          </w:p>
          <w:p w14:paraId="749E77B2" w14:textId="77777777" w:rsidR="007B230F" w:rsidRPr="00F6301F" w:rsidRDefault="007B230F" w:rsidP="00A448D7">
            <w:pPr>
              <w:rPr>
                <w:rFonts w:cstheme="minorHAnsi"/>
              </w:rPr>
            </w:pPr>
            <w:r w:rsidRPr="00F6301F">
              <w:rPr>
                <w:rFonts w:cstheme="minorHAnsi"/>
                <w:noProof/>
              </w:rPr>
              <w:drawing>
                <wp:inline distT="0" distB="0" distL="0" distR="0" wp14:anchorId="334B3F56" wp14:editId="68C996B7">
                  <wp:extent cx="2628800" cy="1973008"/>
                  <wp:effectExtent l="0" t="0" r="0" b="8255"/>
                  <wp:docPr id="69" name="Picture 69" descr="Macintosh HD:Users:danjohnson:Dropbox:NCCSTS Flipped Case:Photos:cdv-1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Macintosh HD:Users:danjohnson:Dropbox:NCCSTS Flipped Case:Photos:cdv-10-01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30431" cy="1974232"/>
                          </a:xfrm>
                          <a:prstGeom prst="rect">
                            <a:avLst/>
                          </a:prstGeom>
                          <a:noFill/>
                          <a:ln>
                            <a:noFill/>
                          </a:ln>
                        </pic:spPr>
                      </pic:pic>
                    </a:graphicData>
                  </a:graphic>
                </wp:inline>
              </w:drawing>
            </w:r>
          </w:p>
        </w:tc>
      </w:tr>
      <w:tr w:rsidR="007B230F" w:rsidRPr="00F6301F" w14:paraId="7FC153F8" w14:textId="77777777" w:rsidTr="00A448D7">
        <w:trPr>
          <w:trHeight w:val="431"/>
        </w:trPr>
        <w:tc>
          <w:tcPr>
            <w:tcW w:w="5016" w:type="dxa"/>
            <w:vAlign w:val="center"/>
          </w:tcPr>
          <w:p w14:paraId="3A70BA39" w14:textId="77777777" w:rsidR="007B230F" w:rsidRPr="00F6301F" w:rsidRDefault="007B230F" w:rsidP="00A448D7">
            <w:pPr>
              <w:rPr>
                <w:rFonts w:cstheme="minorHAnsi"/>
              </w:rPr>
            </w:pPr>
            <w:r w:rsidRPr="00F6301F">
              <w:rPr>
                <w:rFonts w:cstheme="minorHAnsi"/>
              </w:rPr>
              <w:t xml:space="preserve">     Indian pariah dog</w:t>
            </w:r>
          </w:p>
        </w:tc>
        <w:tc>
          <w:tcPr>
            <w:tcW w:w="5017" w:type="dxa"/>
            <w:vAlign w:val="center"/>
          </w:tcPr>
          <w:p w14:paraId="11A4F114" w14:textId="77777777" w:rsidR="007B230F" w:rsidRPr="00F6301F" w:rsidRDefault="007B230F" w:rsidP="00A448D7">
            <w:pPr>
              <w:rPr>
                <w:rFonts w:cstheme="minorHAnsi"/>
              </w:rPr>
            </w:pPr>
            <w:r w:rsidRPr="00F6301F">
              <w:rPr>
                <w:rFonts w:cstheme="minorHAnsi"/>
              </w:rPr>
              <w:t xml:space="preserve">     Canaan dog</w:t>
            </w:r>
          </w:p>
        </w:tc>
      </w:tr>
      <w:tr w:rsidR="007B230F" w:rsidRPr="00F6301F" w14:paraId="5221F071" w14:textId="77777777" w:rsidTr="00A448D7">
        <w:tc>
          <w:tcPr>
            <w:tcW w:w="5016" w:type="dxa"/>
          </w:tcPr>
          <w:p w14:paraId="36BF4AC7" w14:textId="77777777" w:rsidR="007B230F" w:rsidRPr="00F6301F" w:rsidRDefault="007B230F" w:rsidP="00A448D7">
            <w:pPr>
              <w:rPr>
                <w:rFonts w:cstheme="minorHAnsi"/>
              </w:rPr>
            </w:pPr>
            <w:r w:rsidRPr="00F6301F">
              <w:rPr>
                <w:rFonts w:cstheme="minorHAnsi"/>
                <w:noProof/>
              </w:rPr>
              <w:drawing>
                <wp:inline distT="0" distB="0" distL="0" distR="0" wp14:anchorId="18A7C778" wp14:editId="779C0A07">
                  <wp:extent cx="3023235" cy="2006859"/>
                  <wp:effectExtent l="0" t="0" r="0" b="0"/>
                  <wp:docPr id="70" name="Picture 70" descr="Macintosh HD:Users:danjohnson:Dropbox:NCCSTS Flipped Case:Photos:The_Indian_Pariah_D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Macintosh HD:Users:danjohnson:Dropbox:NCCSTS Flipped Case:Photos:The_Indian_Pariah_Dog.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25784" cy="2008551"/>
                          </a:xfrm>
                          <a:prstGeom prst="rect">
                            <a:avLst/>
                          </a:prstGeom>
                          <a:noFill/>
                          <a:ln>
                            <a:noFill/>
                          </a:ln>
                        </pic:spPr>
                      </pic:pic>
                    </a:graphicData>
                  </a:graphic>
                </wp:inline>
              </w:drawing>
            </w:r>
          </w:p>
        </w:tc>
        <w:tc>
          <w:tcPr>
            <w:tcW w:w="5017" w:type="dxa"/>
          </w:tcPr>
          <w:p w14:paraId="63A48D88" w14:textId="77777777" w:rsidR="007B230F" w:rsidRPr="00F6301F" w:rsidRDefault="007B230F" w:rsidP="00A448D7">
            <w:pPr>
              <w:rPr>
                <w:rFonts w:cstheme="minorHAnsi"/>
              </w:rPr>
            </w:pPr>
            <w:r w:rsidRPr="00F6301F">
              <w:rPr>
                <w:rFonts w:cstheme="minorHAnsi"/>
                <w:noProof/>
              </w:rPr>
              <w:drawing>
                <wp:inline distT="0" distB="0" distL="0" distR="0" wp14:anchorId="38399AAA" wp14:editId="14EF49CC">
                  <wp:extent cx="2624266" cy="1971004"/>
                  <wp:effectExtent l="0" t="0" r="0" b="10795"/>
                  <wp:docPr id="68" name="Picture 68" descr="Macintosh HD:Users:danjohnson:Dropbox:NCCSTS Flipped Case:Photos:CanaanDo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Macintosh HD:Users:danjohnson:Dropbox:NCCSTS Flipped Case:Photos:CanaanDog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25544" cy="1971964"/>
                          </a:xfrm>
                          <a:prstGeom prst="rect">
                            <a:avLst/>
                          </a:prstGeom>
                          <a:noFill/>
                          <a:ln>
                            <a:noFill/>
                          </a:ln>
                        </pic:spPr>
                      </pic:pic>
                    </a:graphicData>
                  </a:graphic>
                </wp:inline>
              </w:drawing>
            </w:r>
          </w:p>
          <w:p w14:paraId="3AD6810F" w14:textId="77777777" w:rsidR="007B230F" w:rsidRPr="00F6301F" w:rsidRDefault="007B230F" w:rsidP="00A448D7">
            <w:pPr>
              <w:rPr>
                <w:rFonts w:cstheme="minorHAnsi"/>
              </w:rPr>
            </w:pPr>
          </w:p>
        </w:tc>
      </w:tr>
    </w:tbl>
    <w:p w14:paraId="74DB8E27" w14:textId="77777777" w:rsidR="007B230F" w:rsidRPr="00DD0FDB" w:rsidRDefault="007B230F">
      <w:pPr>
        <w:rPr>
          <w:rFonts w:cstheme="minorHAnsi"/>
        </w:rPr>
      </w:pPr>
      <w:r w:rsidRPr="00DD0FDB">
        <w:rPr>
          <w:rFonts w:cstheme="minorHAnsi"/>
        </w:rPr>
        <w:br w:type="page"/>
      </w:r>
    </w:p>
    <w:tbl>
      <w:tblPr>
        <w:tblStyle w:val="TableGrid"/>
        <w:tblW w:w="10033" w:type="dxa"/>
        <w:tblLayout w:type="fixed"/>
        <w:tblLook w:val="04A0" w:firstRow="1" w:lastRow="0" w:firstColumn="1" w:lastColumn="0" w:noHBand="0" w:noVBand="1"/>
      </w:tblPr>
      <w:tblGrid>
        <w:gridCol w:w="5016"/>
        <w:gridCol w:w="5017"/>
      </w:tblGrid>
      <w:tr w:rsidR="007B230F" w:rsidRPr="00F6301F" w14:paraId="7F154B80" w14:textId="77777777" w:rsidTr="00A448D7">
        <w:trPr>
          <w:trHeight w:val="467"/>
        </w:trPr>
        <w:tc>
          <w:tcPr>
            <w:tcW w:w="10033" w:type="dxa"/>
            <w:gridSpan w:val="2"/>
            <w:vAlign w:val="center"/>
          </w:tcPr>
          <w:p w14:paraId="7B1210A4" w14:textId="0C13F646" w:rsidR="007B230F" w:rsidRPr="00F6301F" w:rsidRDefault="007B230F" w:rsidP="00A448D7">
            <w:pPr>
              <w:rPr>
                <w:rFonts w:cstheme="minorHAnsi"/>
              </w:rPr>
            </w:pPr>
            <w:r w:rsidRPr="00F6301F">
              <w:rPr>
                <w:rFonts w:cstheme="minorHAnsi"/>
              </w:rPr>
              <w:lastRenderedPageBreak/>
              <w:t xml:space="preserve">     Carolina dogs (L and R)</w:t>
            </w:r>
          </w:p>
        </w:tc>
      </w:tr>
      <w:tr w:rsidR="007B230F" w:rsidRPr="00F6301F" w14:paraId="671836A5" w14:textId="77777777" w:rsidTr="00A448D7">
        <w:tc>
          <w:tcPr>
            <w:tcW w:w="5016" w:type="dxa"/>
          </w:tcPr>
          <w:p w14:paraId="6EFE6B4D" w14:textId="77777777" w:rsidR="007B230F" w:rsidRPr="00F6301F" w:rsidRDefault="007B230F" w:rsidP="00A448D7">
            <w:pPr>
              <w:rPr>
                <w:rFonts w:cstheme="minorHAnsi"/>
              </w:rPr>
            </w:pPr>
            <w:r w:rsidRPr="00F6301F">
              <w:rPr>
                <w:rFonts w:cstheme="minorHAnsi"/>
                <w:noProof/>
              </w:rPr>
              <w:drawing>
                <wp:inline distT="0" distB="0" distL="0" distR="0" wp14:anchorId="3AEEC903" wp14:editId="75A250E0">
                  <wp:extent cx="2801534" cy="1888490"/>
                  <wp:effectExtent l="0" t="0" r="0" b="0"/>
                  <wp:docPr id="71" name="Picture 71" descr="Macintosh HD:Users:danjohnson:Dropbox:NCCSTS Flipped Case:Photos:Carolina_dog_3-13-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Macintosh HD:Users:danjohnson:Dropbox:NCCSTS Flipped Case:Photos:Carolina_dog_3-13-1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01742" cy="1888630"/>
                          </a:xfrm>
                          <a:prstGeom prst="rect">
                            <a:avLst/>
                          </a:prstGeom>
                          <a:noFill/>
                          <a:ln>
                            <a:noFill/>
                          </a:ln>
                        </pic:spPr>
                      </pic:pic>
                    </a:graphicData>
                  </a:graphic>
                </wp:inline>
              </w:drawing>
            </w:r>
          </w:p>
        </w:tc>
        <w:tc>
          <w:tcPr>
            <w:tcW w:w="5017" w:type="dxa"/>
          </w:tcPr>
          <w:p w14:paraId="31676847" w14:textId="77777777" w:rsidR="007B230F" w:rsidRPr="00F6301F" w:rsidRDefault="007B230F" w:rsidP="00A448D7">
            <w:pPr>
              <w:rPr>
                <w:rFonts w:cstheme="minorHAnsi"/>
              </w:rPr>
            </w:pPr>
            <w:r w:rsidRPr="00F6301F">
              <w:rPr>
                <w:rFonts w:cstheme="minorHAnsi"/>
                <w:noProof/>
              </w:rPr>
              <w:drawing>
                <wp:inline distT="0" distB="0" distL="0" distR="0" wp14:anchorId="6F05AAF1" wp14:editId="477BCC46">
                  <wp:extent cx="2468668" cy="1851500"/>
                  <wp:effectExtent l="0" t="0" r="0" b="3175"/>
                  <wp:docPr id="72" name="Picture 72" descr="Macintosh HD:Users:danjohnson:Dropbox:NCCSTS Flipped Case:Photos:Carolina_Dog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Macintosh HD:Users:danjohnson:Dropbox:NCCSTS Flipped Case:Photos:Carolina_Dog_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68668" cy="1851500"/>
                          </a:xfrm>
                          <a:prstGeom prst="rect">
                            <a:avLst/>
                          </a:prstGeom>
                          <a:noFill/>
                          <a:ln>
                            <a:noFill/>
                          </a:ln>
                        </pic:spPr>
                      </pic:pic>
                    </a:graphicData>
                  </a:graphic>
                </wp:inline>
              </w:drawing>
            </w:r>
          </w:p>
        </w:tc>
      </w:tr>
    </w:tbl>
    <w:p w14:paraId="26F54364" w14:textId="77777777" w:rsidR="007B230F" w:rsidRPr="00F6301F" w:rsidRDefault="007B230F" w:rsidP="007B230F">
      <w:pPr>
        <w:rPr>
          <w:rFonts w:cstheme="minorHAnsi"/>
        </w:rPr>
      </w:pPr>
    </w:p>
    <w:p w14:paraId="38F47F36" w14:textId="6061F635" w:rsidR="007B230F" w:rsidRPr="00F6301F" w:rsidRDefault="007B230F" w:rsidP="007B230F">
      <w:pPr>
        <w:rPr>
          <w:rFonts w:cstheme="minorHAnsi"/>
        </w:rPr>
      </w:pPr>
      <w:r w:rsidRPr="00F6301F">
        <w:rPr>
          <w:rFonts w:cstheme="minorHAnsi"/>
        </w:rPr>
        <w:t xml:space="preserve">Primitive dogs are similar to each other because they are highly </w:t>
      </w:r>
      <w:proofErr w:type="gramStart"/>
      <w:r w:rsidRPr="00F6301F">
        <w:rPr>
          <w:rFonts w:cstheme="minorHAnsi"/>
        </w:rPr>
        <w:t>outbred, and</w:t>
      </w:r>
      <w:proofErr w:type="gramEnd"/>
      <w:r w:rsidRPr="00F6301F">
        <w:rPr>
          <w:rFonts w:cstheme="minorHAnsi"/>
        </w:rPr>
        <w:t xml:space="preserve"> share a fully open gene pool. Pure breed (short for pure breeding) dogs produce offspring that are essentially the same as the parent because they come from </w:t>
      </w:r>
      <w:proofErr w:type="gramStart"/>
      <w:r w:rsidRPr="00F6301F">
        <w:rPr>
          <w:rFonts w:cstheme="minorHAnsi"/>
        </w:rPr>
        <w:t>small closed</w:t>
      </w:r>
      <w:proofErr w:type="gramEnd"/>
      <w:r w:rsidRPr="00F6301F">
        <w:rPr>
          <w:rFonts w:cstheme="minorHAnsi"/>
        </w:rPr>
        <w:t xml:space="preserve"> populations, or “closed blood lines.” Dogs are selected that meet a particular set of standards, and only bred to each other. No dogs from outside the closed population can contribute genetic information to the breed gene pool. The dogs are inbred until their genotypes are “fixed.” This eliminates any genetic variation that could produce phenotypes outside the desired norm.</w:t>
      </w:r>
    </w:p>
    <w:p w14:paraId="44FE25BE" w14:textId="77777777" w:rsidR="007B230F" w:rsidRPr="00DD0FDB" w:rsidRDefault="007B230F" w:rsidP="007B230F">
      <w:pPr>
        <w:rPr>
          <w:rFonts w:cstheme="minorHAnsi"/>
        </w:rPr>
      </w:pPr>
    </w:p>
    <w:p w14:paraId="16C11429" w14:textId="14420D1F" w:rsidR="007B230F" w:rsidRPr="00F6301F" w:rsidRDefault="007B230F" w:rsidP="007B230F">
      <w:pPr>
        <w:rPr>
          <w:rFonts w:cstheme="minorHAnsi"/>
        </w:rPr>
      </w:pPr>
      <w:r w:rsidRPr="00F6301F">
        <w:rPr>
          <w:rFonts w:cstheme="minorHAnsi"/>
        </w:rPr>
        <w:t xml:space="preserve">Pure breeds are a very recent development in canine evolutionary history. There are perhaps two dozen or so loose “proto-breeds” that can be traced back 3000 to perhaps 4000 years, but they were not strict pure breeds by the above definition. They simply were the preferred types of dogs for a given region, ethnic group, or task. </w:t>
      </w:r>
    </w:p>
    <w:p w14:paraId="185DE26F" w14:textId="77777777" w:rsidR="007B230F" w:rsidRPr="00DD0FDB" w:rsidRDefault="007B230F" w:rsidP="007B230F">
      <w:pPr>
        <w:rPr>
          <w:rFonts w:cstheme="minorHAnsi"/>
        </w:rPr>
      </w:pPr>
    </w:p>
    <w:p w14:paraId="082F1EB2" w14:textId="04DC7414" w:rsidR="007B230F" w:rsidRPr="00F6301F" w:rsidRDefault="007B230F" w:rsidP="007B230F">
      <w:pPr>
        <w:rPr>
          <w:rFonts w:cstheme="minorHAnsi"/>
        </w:rPr>
      </w:pPr>
      <w:r w:rsidRPr="00F6301F">
        <w:rPr>
          <w:rFonts w:cstheme="minorHAnsi"/>
        </w:rPr>
        <w:t xml:space="preserve">A few of the formally recognized breeds we know today can be traced back to the 1600s, when the blood lines were closed and only dogs meeting the “breed standards” were allowed to carry the name of “pure breeding.” The great majority of modern breeds though were established by Victorian Europeans in the 1800s. </w:t>
      </w:r>
    </w:p>
    <w:p w14:paraId="08E1BCF2" w14:textId="77777777" w:rsidR="007B230F" w:rsidRPr="00DD0FDB" w:rsidRDefault="007B230F" w:rsidP="007B230F">
      <w:pPr>
        <w:rPr>
          <w:rFonts w:cstheme="minorHAnsi"/>
        </w:rPr>
      </w:pPr>
    </w:p>
    <w:p w14:paraId="3C0B999D" w14:textId="77777777" w:rsidR="007B230F" w:rsidRPr="00DD0FDB" w:rsidRDefault="007B230F" w:rsidP="007B230F">
      <w:pPr>
        <w:rPr>
          <w:rFonts w:cstheme="minorHAnsi"/>
        </w:rPr>
      </w:pPr>
      <w:r w:rsidRPr="00F6301F">
        <w:rPr>
          <w:rFonts w:cstheme="minorHAnsi"/>
        </w:rPr>
        <w:t xml:space="preserve">Breeders continue to tinker with dogs, and some continue to develop new breeds. A bigger trend in recent years has been to create “designer dogs.” Accidental </w:t>
      </w:r>
      <w:proofErr w:type="spellStart"/>
      <w:r w:rsidRPr="00F6301F">
        <w:rPr>
          <w:rFonts w:cstheme="minorHAnsi"/>
        </w:rPr>
        <w:t>matings</w:t>
      </w:r>
      <w:proofErr w:type="spellEnd"/>
      <w:r w:rsidRPr="00F6301F">
        <w:rPr>
          <w:rFonts w:cstheme="minorHAnsi"/>
        </w:rPr>
        <w:t xml:space="preserve"> between two different types of dogs produces a hybrid, also known as a mutt, mongrel, or mixed breed. Designer dogs are produced by intentionally breeding two formerly isolated breeds to combine their desirable traits, then interbreeding the progeny to create a new intermediate breed. </w:t>
      </w:r>
    </w:p>
    <w:p w14:paraId="39B5640C" w14:textId="77777777" w:rsidR="007B230F" w:rsidRPr="00DD0FDB" w:rsidRDefault="007B230F" w:rsidP="007B230F">
      <w:pPr>
        <w:rPr>
          <w:rFonts w:cstheme="minorHAnsi"/>
        </w:rPr>
      </w:pPr>
    </w:p>
    <w:p w14:paraId="7ECBF9BF" w14:textId="77777777" w:rsidR="007B230F" w:rsidRPr="00F6301F" w:rsidRDefault="007B230F" w:rsidP="007B230F">
      <w:pPr>
        <w:rPr>
          <w:rFonts w:cstheme="minorHAnsi"/>
        </w:rPr>
      </w:pPr>
      <w:r w:rsidRPr="00F6301F">
        <w:rPr>
          <w:rFonts w:cstheme="minorHAnsi"/>
        </w:rPr>
        <w:t>Unlike pure breed dogs, most designer dogs have not been back-crossed enough times to fix all alleles. Crossing designer dogs can produce some surprisingly different puppies, especially if:</w:t>
      </w:r>
    </w:p>
    <w:p w14:paraId="723908F9" w14:textId="77777777" w:rsidR="007B230F" w:rsidRPr="00F6301F" w:rsidRDefault="007B230F" w:rsidP="00491D0E">
      <w:pPr>
        <w:numPr>
          <w:ilvl w:val="0"/>
          <w:numId w:val="7"/>
        </w:numPr>
        <w:rPr>
          <w:rFonts w:cstheme="minorHAnsi"/>
        </w:rPr>
      </w:pPr>
      <w:r w:rsidRPr="00F6301F">
        <w:rPr>
          <w:rFonts w:cstheme="minorHAnsi"/>
        </w:rPr>
        <w:t>The parents of the puppies are F1 offspring of pure parents, or</w:t>
      </w:r>
    </w:p>
    <w:p w14:paraId="111A2A93" w14:textId="77777777" w:rsidR="007B230F" w:rsidRPr="00F6301F" w:rsidRDefault="007B230F" w:rsidP="00491D0E">
      <w:pPr>
        <w:numPr>
          <w:ilvl w:val="0"/>
          <w:numId w:val="7"/>
        </w:numPr>
        <w:rPr>
          <w:rFonts w:cstheme="minorHAnsi"/>
        </w:rPr>
      </w:pPr>
      <w:r w:rsidRPr="00F6301F">
        <w:rPr>
          <w:rFonts w:cstheme="minorHAnsi"/>
        </w:rPr>
        <w:t>The breeds of the pure parents have been separated for a long time or are very different physically.</w:t>
      </w:r>
    </w:p>
    <w:p w14:paraId="36A3EAFE" w14:textId="77777777" w:rsidR="007B230F" w:rsidRPr="00DD0FDB" w:rsidRDefault="007B230F" w:rsidP="007B230F">
      <w:pPr>
        <w:rPr>
          <w:rFonts w:cstheme="minorHAnsi"/>
        </w:rPr>
      </w:pPr>
    </w:p>
    <w:p w14:paraId="0A56B681" w14:textId="77777777" w:rsidR="007B230F" w:rsidRPr="00DD0FDB" w:rsidRDefault="007B230F">
      <w:pPr>
        <w:rPr>
          <w:rFonts w:cstheme="minorHAnsi"/>
        </w:rPr>
      </w:pPr>
      <w:r w:rsidRPr="00DD0FDB">
        <w:rPr>
          <w:rFonts w:cstheme="minorHAnsi"/>
        </w:rPr>
        <w:br w:type="page"/>
      </w:r>
    </w:p>
    <w:p w14:paraId="12B9562D" w14:textId="2C7EAA2C" w:rsidR="007B230F" w:rsidRPr="00F6301F" w:rsidRDefault="007B230F" w:rsidP="007B230F">
      <w:pPr>
        <w:rPr>
          <w:rFonts w:cstheme="minorHAnsi"/>
        </w:rPr>
      </w:pPr>
      <w:r w:rsidRPr="00DD0FDB">
        <w:rPr>
          <w:rFonts w:cstheme="minorHAnsi"/>
        </w:rPr>
        <w:lastRenderedPageBreak/>
        <w:t>Some more p</w:t>
      </w:r>
      <w:r w:rsidRPr="00F6301F">
        <w:rPr>
          <w:rFonts w:cstheme="minorHAnsi"/>
        </w:rPr>
        <w:t>opular designer dogs include:</w:t>
      </w:r>
    </w:p>
    <w:p w14:paraId="6B2BC912" w14:textId="77777777" w:rsidR="007B230F" w:rsidRPr="00F6301F" w:rsidRDefault="007B230F" w:rsidP="007B230F">
      <w:pPr>
        <w:rPr>
          <w:rFonts w:cstheme="minorHAnsi"/>
        </w:rPr>
      </w:pPr>
    </w:p>
    <w:tbl>
      <w:tblPr>
        <w:tblStyle w:val="TableGrid"/>
        <w:tblW w:w="0" w:type="auto"/>
        <w:tblInd w:w="1098" w:type="dxa"/>
        <w:tblLook w:val="04A0" w:firstRow="1" w:lastRow="0" w:firstColumn="1" w:lastColumn="0" w:noHBand="0" w:noVBand="1"/>
      </w:tblPr>
      <w:tblGrid>
        <w:gridCol w:w="2430"/>
        <w:gridCol w:w="3937"/>
      </w:tblGrid>
      <w:tr w:rsidR="007B230F" w:rsidRPr="00F6301F" w14:paraId="35C5F6ED" w14:textId="77777777" w:rsidTr="007B230F">
        <w:tc>
          <w:tcPr>
            <w:tcW w:w="2430" w:type="dxa"/>
          </w:tcPr>
          <w:p w14:paraId="09CDB7BF" w14:textId="77777777" w:rsidR="007B230F" w:rsidRPr="00F6301F" w:rsidRDefault="007B230F" w:rsidP="007B230F">
            <w:pPr>
              <w:jc w:val="center"/>
              <w:rPr>
                <w:rFonts w:cstheme="minorHAnsi"/>
                <w:b/>
              </w:rPr>
            </w:pPr>
            <w:r w:rsidRPr="00F6301F">
              <w:rPr>
                <w:rFonts w:cstheme="minorHAnsi"/>
                <w:b/>
              </w:rPr>
              <w:t>Name</w:t>
            </w:r>
          </w:p>
        </w:tc>
        <w:tc>
          <w:tcPr>
            <w:tcW w:w="3937" w:type="dxa"/>
          </w:tcPr>
          <w:p w14:paraId="340EC5C5" w14:textId="77777777" w:rsidR="007B230F" w:rsidRPr="00F6301F" w:rsidRDefault="007B230F" w:rsidP="007B230F">
            <w:pPr>
              <w:jc w:val="center"/>
              <w:rPr>
                <w:rFonts w:cstheme="minorHAnsi"/>
                <w:b/>
              </w:rPr>
            </w:pPr>
            <w:r w:rsidRPr="00F6301F">
              <w:rPr>
                <w:rFonts w:cstheme="minorHAnsi"/>
                <w:b/>
              </w:rPr>
              <w:t>Parents</w:t>
            </w:r>
          </w:p>
        </w:tc>
      </w:tr>
      <w:tr w:rsidR="007B230F" w:rsidRPr="00F6301F" w14:paraId="2B836F46" w14:textId="77777777" w:rsidTr="007B230F">
        <w:tc>
          <w:tcPr>
            <w:tcW w:w="2430" w:type="dxa"/>
          </w:tcPr>
          <w:p w14:paraId="069EAC35" w14:textId="77777777" w:rsidR="007B230F" w:rsidRPr="00F6301F" w:rsidRDefault="007B230F" w:rsidP="00A448D7">
            <w:pPr>
              <w:rPr>
                <w:rFonts w:cstheme="minorHAnsi"/>
              </w:rPr>
            </w:pPr>
            <w:proofErr w:type="spellStart"/>
            <w:r w:rsidRPr="00F6301F">
              <w:rPr>
                <w:rFonts w:cstheme="minorHAnsi"/>
              </w:rPr>
              <w:t>Airedoodle</w:t>
            </w:r>
            <w:proofErr w:type="spellEnd"/>
          </w:p>
        </w:tc>
        <w:tc>
          <w:tcPr>
            <w:tcW w:w="3937" w:type="dxa"/>
          </w:tcPr>
          <w:p w14:paraId="10411305" w14:textId="77777777" w:rsidR="007B230F" w:rsidRPr="00F6301F" w:rsidRDefault="007B230F" w:rsidP="00A448D7">
            <w:pPr>
              <w:rPr>
                <w:rFonts w:cstheme="minorHAnsi"/>
              </w:rPr>
            </w:pPr>
            <w:r w:rsidRPr="00F6301F">
              <w:rPr>
                <w:rFonts w:cstheme="minorHAnsi"/>
              </w:rPr>
              <w:t xml:space="preserve">Airedale Terrier / Poodle </w:t>
            </w:r>
          </w:p>
        </w:tc>
      </w:tr>
      <w:tr w:rsidR="007B230F" w:rsidRPr="00F6301F" w14:paraId="59914FEA" w14:textId="77777777" w:rsidTr="007B230F">
        <w:tc>
          <w:tcPr>
            <w:tcW w:w="2430" w:type="dxa"/>
          </w:tcPr>
          <w:p w14:paraId="6C509CB4" w14:textId="77777777" w:rsidR="007B230F" w:rsidRPr="00F6301F" w:rsidRDefault="007B230F" w:rsidP="00A448D7">
            <w:pPr>
              <w:rPr>
                <w:rFonts w:cstheme="minorHAnsi"/>
              </w:rPr>
            </w:pPr>
            <w:proofErr w:type="spellStart"/>
            <w:r w:rsidRPr="00F6301F">
              <w:rPr>
                <w:rFonts w:cstheme="minorHAnsi"/>
              </w:rPr>
              <w:t>Bagle</w:t>
            </w:r>
            <w:proofErr w:type="spellEnd"/>
            <w:r w:rsidRPr="00F6301F">
              <w:rPr>
                <w:rFonts w:cstheme="minorHAnsi"/>
              </w:rPr>
              <w:t xml:space="preserve"> Hound</w:t>
            </w:r>
          </w:p>
        </w:tc>
        <w:tc>
          <w:tcPr>
            <w:tcW w:w="3937" w:type="dxa"/>
          </w:tcPr>
          <w:p w14:paraId="6B98A225" w14:textId="77777777" w:rsidR="007B230F" w:rsidRPr="00F6301F" w:rsidRDefault="007B230F" w:rsidP="00A448D7">
            <w:pPr>
              <w:rPr>
                <w:rFonts w:cstheme="minorHAnsi"/>
              </w:rPr>
            </w:pPr>
            <w:r w:rsidRPr="00F6301F">
              <w:rPr>
                <w:rFonts w:cstheme="minorHAnsi"/>
              </w:rPr>
              <w:t>Basset Hound / Beagle</w:t>
            </w:r>
          </w:p>
        </w:tc>
      </w:tr>
      <w:tr w:rsidR="007B230F" w:rsidRPr="00F6301F" w14:paraId="623FAEE9" w14:textId="77777777" w:rsidTr="007B230F">
        <w:tc>
          <w:tcPr>
            <w:tcW w:w="2430" w:type="dxa"/>
          </w:tcPr>
          <w:p w14:paraId="36B3A232" w14:textId="77777777" w:rsidR="007B230F" w:rsidRPr="00F6301F" w:rsidRDefault="007B230F" w:rsidP="00A448D7">
            <w:pPr>
              <w:rPr>
                <w:rFonts w:cstheme="minorHAnsi"/>
              </w:rPr>
            </w:pPr>
            <w:proofErr w:type="spellStart"/>
            <w:r w:rsidRPr="00F6301F">
              <w:rPr>
                <w:rFonts w:cstheme="minorHAnsi"/>
              </w:rPr>
              <w:t>Baskimo</w:t>
            </w:r>
            <w:proofErr w:type="spellEnd"/>
          </w:p>
        </w:tc>
        <w:tc>
          <w:tcPr>
            <w:tcW w:w="3937" w:type="dxa"/>
          </w:tcPr>
          <w:p w14:paraId="24621801" w14:textId="77777777" w:rsidR="007B230F" w:rsidRPr="00F6301F" w:rsidRDefault="007B230F" w:rsidP="00A448D7">
            <w:pPr>
              <w:rPr>
                <w:rFonts w:cstheme="minorHAnsi"/>
              </w:rPr>
            </w:pPr>
            <w:r w:rsidRPr="00F6301F">
              <w:rPr>
                <w:rFonts w:cstheme="minorHAnsi"/>
              </w:rPr>
              <w:t xml:space="preserve">American Eskimo / Basset Hound </w:t>
            </w:r>
          </w:p>
        </w:tc>
      </w:tr>
      <w:tr w:rsidR="007B230F" w:rsidRPr="00F6301F" w14:paraId="33399B79" w14:textId="77777777" w:rsidTr="007B230F">
        <w:tc>
          <w:tcPr>
            <w:tcW w:w="2430" w:type="dxa"/>
          </w:tcPr>
          <w:p w14:paraId="40260499" w14:textId="77777777" w:rsidR="007B230F" w:rsidRPr="00F6301F" w:rsidRDefault="007B230F" w:rsidP="00A448D7">
            <w:pPr>
              <w:rPr>
                <w:rFonts w:cstheme="minorHAnsi"/>
              </w:rPr>
            </w:pPr>
            <w:proofErr w:type="spellStart"/>
            <w:r w:rsidRPr="00F6301F">
              <w:rPr>
                <w:rFonts w:cstheme="minorHAnsi"/>
              </w:rPr>
              <w:t>Bullmatian</w:t>
            </w:r>
            <w:proofErr w:type="spellEnd"/>
          </w:p>
        </w:tc>
        <w:tc>
          <w:tcPr>
            <w:tcW w:w="3937" w:type="dxa"/>
          </w:tcPr>
          <w:p w14:paraId="0D8B4743" w14:textId="77777777" w:rsidR="007B230F" w:rsidRPr="00F6301F" w:rsidRDefault="007B230F" w:rsidP="00A448D7">
            <w:pPr>
              <w:rPr>
                <w:rFonts w:cstheme="minorHAnsi"/>
              </w:rPr>
            </w:pPr>
            <w:r w:rsidRPr="00F6301F">
              <w:rPr>
                <w:rFonts w:cstheme="minorHAnsi"/>
              </w:rPr>
              <w:t>Bulldog / Dalmatian Hybrid</w:t>
            </w:r>
          </w:p>
        </w:tc>
      </w:tr>
      <w:tr w:rsidR="007B230F" w:rsidRPr="00F6301F" w14:paraId="0EAD322D" w14:textId="77777777" w:rsidTr="007B230F">
        <w:tc>
          <w:tcPr>
            <w:tcW w:w="2430" w:type="dxa"/>
          </w:tcPr>
          <w:p w14:paraId="440E4B65" w14:textId="77777777" w:rsidR="007B230F" w:rsidRPr="00F6301F" w:rsidRDefault="007B230F" w:rsidP="00A448D7">
            <w:pPr>
              <w:rPr>
                <w:rFonts w:cstheme="minorHAnsi"/>
              </w:rPr>
            </w:pPr>
            <w:r w:rsidRPr="00F6301F">
              <w:rPr>
                <w:rFonts w:cstheme="minorHAnsi"/>
              </w:rPr>
              <w:t>Bully Basset (Bullet)</w:t>
            </w:r>
          </w:p>
        </w:tc>
        <w:tc>
          <w:tcPr>
            <w:tcW w:w="3937" w:type="dxa"/>
          </w:tcPr>
          <w:p w14:paraId="736F44BE" w14:textId="77777777" w:rsidR="007B230F" w:rsidRPr="00F6301F" w:rsidRDefault="007B230F" w:rsidP="00A448D7">
            <w:pPr>
              <w:rPr>
                <w:rFonts w:cstheme="minorHAnsi"/>
              </w:rPr>
            </w:pPr>
            <w:r w:rsidRPr="00F6301F">
              <w:rPr>
                <w:rFonts w:cstheme="minorHAnsi"/>
              </w:rPr>
              <w:t xml:space="preserve">Basset Hound / Bulldog </w:t>
            </w:r>
          </w:p>
        </w:tc>
      </w:tr>
      <w:tr w:rsidR="007B230F" w:rsidRPr="00F6301F" w14:paraId="31A58502" w14:textId="77777777" w:rsidTr="007B230F">
        <w:tc>
          <w:tcPr>
            <w:tcW w:w="2430" w:type="dxa"/>
          </w:tcPr>
          <w:p w14:paraId="256A9349" w14:textId="77777777" w:rsidR="007B230F" w:rsidRPr="00F6301F" w:rsidRDefault="007B230F" w:rsidP="00A448D7">
            <w:pPr>
              <w:rPr>
                <w:rFonts w:cstheme="minorHAnsi"/>
              </w:rPr>
            </w:pPr>
            <w:proofErr w:type="spellStart"/>
            <w:r w:rsidRPr="00F6301F">
              <w:rPr>
                <w:rFonts w:cstheme="minorHAnsi"/>
              </w:rPr>
              <w:t>Cadoodle</w:t>
            </w:r>
            <w:proofErr w:type="spellEnd"/>
          </w:p>
        </w:tc>
        <w:tc>
          <w:tcPr>
            <w:tcW w:w="3937" w:type="dxa"/>
          </w:tcPr>
          <w:p w14:paraId="04A10E12" w14:textId="77777777" w:rsidR="007B230F" w:rsidRPr="00F6301F" w:rsidRDefault="007B230F" w:rsidP="00A448D7">
            <w:pPr>
              <w:rPr>
                <w:rFonts w:cstheme="minorHAnsi"/>
              </w:rPr>
            </w:pPr>
            <w:r w:rsidRPr="00F6301F">
              <w:rPr>
                <w:rFonts w:cstheme="minorHAnsi"/>
              </w:rPr>
              <w:t>Collie / Poodle</w:t>
            </w:r>
          </w:p>
        </w:tc>
      </w:tr>
      <w:tr w:rsidR="007B230F" w:rsidRPr="00F6301F" w14:paraId="0A5D6004" w14:textId="77777777" w:rsidTr="007B230F">
        <w:tc>
          <w:tcPr>
            <w:tcW w:w="2430" w:type="dxa"/>
          </w:tcPr>
          <w:p w14:paraId="35EC679B" w14:textId="77777777" w:rsidR="007B230F" w:rsidRPr="00F6301F" w:rsidRDefault="007B230F" w:rsidP="00A448D7">
            <w:pPr>
              <w:rPr>
                <w:rFonts w:cstheme="minorHAnsi"/>
              </w:rPr>
            </w:pPr>
            <w:r w:rsidRPr="00F6301F">
              <w:rPr>
                <w:rFonts w:cstheme="minorHAnsi"/>
              </w:rPr>
              <w:t>Chiweenie</w:t>
            </w:r>
          </w:p>
        </w:tc>
        <w:tc>
          <w:tcPr>
            <w:tcW w:w="3937" w:type="dxa"/>
          </w:tcPr>
          <w:p w14:paraId="494F82E5" w14:textId="77777777" w:rsidR="007B230F" w:rsidRPr="00F6301F" w:rsidRDefault="007B230F" w:rsidP="00A448D7">
            <w:pPr>
              <w:rPr>
                <w:rFonts w:cstheme="minorHAnsi"/>
              </w:rPr>
            </w:pPr>
            <w:r w:rsidRPr="00F6301F">
              <w:rPr>
                <w:rFonts w:cstheme="minorHAnsi"/>
              </w:rPr>
              <w:t>Chihuahua / Dachshund</w:t>
            </w:r>
          </w:p>
        </w:tc>
      </w:tr>
      <w:tr w:rsidR="007B230F" w:rsidRPr="00F6301F" w14:paraId="498D772C" w14:textId="77777777" w:rsidTr="007B230F">
        <w:tc>
          <w:tcPr>
            <w:tcW w:w="2430" w:type="dxa"/>
          </w:tcPr>
          <w:p w14:paraId="3B391E3E" w14:textId="77777777" w:rsidR="007B230F" w:rsidRPr="00F6301F" w:rsidRDefault="007B230F" w:rsidP="00A448D7">
            <w:pPr>
              <w:rPr>
                <w:rFonts w:cstheme="minorHAnsi"/>
              </w:rPr>
            </w:pPr>
            <w:proofErr w:type="spellStart"/>
            <w:r w:rsidRPr="00F6301F">
              <w:rPr>
                <w:rFonts w:cstheme="minorHAnsi"/>
              </w:rPr>
              <w:t>Dorgi</w:t>
            </w:r>
            <w:proofErr w:type="spellEnd"/>
          </w:p>
        </w:tc>
        <w:tc>
          <w:tcPr>
            <w:tcW w:w="3937" w:type="dxa"/>
          </w:tcPr>
          <w:p w14:paraId="194A117C" w14:textId="77777777" w:rsidR="007B230F" w:rsidRPr="00F6301F" w:rsidRDefault="007B230F" w:rsidP="00A448D7">
            <w:pPr>
              <w:rPr>
                <w:rFonts w:cstheme="minorHAnsi"/>
              </w:rPr>
            </w:pPr>
            <w:r w:rsidRPr="00F6301F">
              <w:rPr>
                <w:rFonts w:cstheme="minorHAnsi"/>
              </w:rPr>
              <w:t xml:space="preserve">Corgi / Dachshund </w:t>
            </w:r>
          </w:p>
        </w:tc>
      </w:tr>
      <w:tr w:rsidR="007B230F" w:rsidRPr="00F6301F" w14:paraId="37C21BAE" w14:textId="77777777" w:rsidTr="007B230F">
        <w:tc>
          <w:tcPr>
            <w:tcW w:w="2430" w:type="dxa"/>
          </w:tcPr>
          <w:p w14:paraId="5321A481" w14:textId="77777777" w:rsidR="007B230F" w:rsidRPr="00F6301F" w:rsidRDefault="007B230F" w:rsidP="00A448D7">
            <w:pPr>
              <w:rPr>
                <w:rFonts w:cstheme="minorHAnsi"/>
              </w:rPr>
            </w:pPr>
            <w:proofErr w:type="spellStart"/>
            <w:r w:rsidRPr="00F6301F">
              <w:rPr>
                <w:rFonts w:cstheme="minorHAnsi"/>
              </w:rPr>
              <w:t>Dorkie</w:t>
            </w:r>
            <w:proofErr w:type="spellEnd"/>
          </w:p>
        </w:tc>
        <w:tc>
          <w:tcPr>
            <w:tcW w:w="3937" w:type="dxa"/>
          </w:tcPr>
          <w:p w14:paraId="4CB0DAAE" w14:textId="77777777" w:rsidR="007B230F" w:rsidRPr="00F6301F" w:rsidRDefault="007B230F" w:rsidP="00A448D7">
            <w:pPr>
              <w:rPr>
                <w:rFonts w:cstheme="minorHAnsi"/>
              </w:rPr>
            </w:pPr>
            <w:r w:rsidRPr="00F6301F">
              <w:rPr>
                <w:rFonts w:cstheme="minorHAnsi"/>
              </w:rPr>
              <w:t>Dachshund / Yorkie</w:t>
            </w:r>
          </w:p>
        </w:tc>
      </w:tr>
      <w:tr w:rsidR="007B230F" w:rsidRPr="00F6301F" w14:paraId="3486E5BB" w14:textId="77777777" w:rsidTr="007B230F">
        <w:tc>
          <w:tcPr>
            <w:tcW w:w="2430" w:type="dxa"/>
          </w:tcPr>
          <w:p w14:paraId="2CACAD37" w14:textId="77777777" w:rsidR="007B230F" w:rsidRPr="00F6301F" w:rsidRDefault="007B230F" w:rsidP="00A448D7">
            <w:pPr>
              <w:rPr>
                <w:rFonts w:cstheme="minorHAnsi"/>
              </w:rPr>
            </w:pPr>
            <w:r w:rsidRPr="00F6301F">
              <w:rPr>
                <w:rFonts w:cstheme="minorHAnsi"/>
              </w:rPr>
              <w:t>Goldendoodle</w:t>
            </w:r>
          </w:p>
        </w:tc>
        <w:tc>
          <w:tcPr>
            <w:tcW w:w="3937" w:type="dxa"/>
          </w:tcPr>
          <w:p w14:paraId="777DE9FF" w14:textId="77777777" w:rsidR="007B230F" w:rsidRPr="00F6301F" w:rsidRDefault="007B230F" w:rsidP="00A448D7">
            <w:pPr>
              <w:rPr>
                <w:rFonts w:cstheme="minorHAnsi"/>
              </w:rPr>
            </w:pPr>
            <w:r w:rsidRPr="00F6301F">
              <w:rPr>
                <w:rFonts w:cstheme="minorHAnsi"/>
              </w:rPr>
              <w:t>Golden Retriever / Poodle</w:t>
            </w:r>
          </w:p>
        </w:tc>
      </w:tr>
      <w:tr w:rsidR="007B230F" w:rsidRPr="00F6301F" w14:paraId="20644375" w14:textId="77777777" w:rsidTr="007B230F">
        <w:tc>
          <w:tcPr>
            <w:tcW w:w="2430" w:type="dxa"/>
          </w:tcPr>
          <w:p w14:paraId="362807C8" w14:textId="77777777" w:rsidR="007B230F" w:rsidRPr="00F6301F" w:rsidRDefault="007B230F" w:rsidP="00A448D7">
            <w:pPr>
              <w:rPr>
                <w:rFonts w:cstheme="minorHAnsi"/>
              </w:rPr>
            </w:pPr>
            <w:r w:rsidRPr="00F6301F">
              <w:rPr>
                <w:rFonts w:cstheme="minorHAnsi"/>
              </w:rPr>
              <w:t xml:space="preserve">Great </w:t>
            </w:r>
            <w:proofErr w:type="spellStart"/>
            <w:r w:rsidRPr="00F6301F">
              <w:rPr>
                <w:rFonts w:cstheme="minorHAnsi"/>
              </w:rPr>
              <w:t>Pyredane</w:t>
            </w:r>
            <w:proofErr w:type="spellEnd"/>
            <w:r w:rsidRPr="00F6301F">
              <w:rPr>
                <w:rFonts w:cstheme="minorHAnsi"/>
              </w:rPr>
              <w:t xml:space="preserve"> </w:t>
            </w:r>
          </w:p>
        </w:tc>
        <w:tc>
          <w:tcPr>
            <w:tcW w:w="3937" w:type="dxa"/>
          </w:tcPr>
          <w:p w14:paraId="38BF5D1F" w14:textId="77777777" w:rsidR="007B230F" w:rsidRPr="00F6301F" w:rsidRDefault="007B230F" w:rsidP="00A448D7">
            <w:pPr>
              <w:rPr>
                <w:rFonts w:cstheme="minorHAnsi"/>
              </w:rPr>
            </w:pPr>
            <w:r w:rsidRPr="00F6301F">
              <w:rPr>
                <w:rFonts w:cstheme="minorHAnsi"/>
              </w:rPr>
              <w:t>Great Dane / Great Pyrenees</w:t>
            </w:r>
          </w:p>
        </w:tc>
      </w:tr>
      <w:tr w:rsidR="007B230F" w:rsidRPr="00F6301F" w14:paraId="2969878A" w14:textId="77777777" w:rsidTr="007B230F">
        <w:tc>
          <w:tcPr>
            <w:tcW w:w="2430" w:type="dxa"/>
          </w:tcPr>
          <w:p w14:paraId="417CA723" w14:textId="77777777" w:rsidR="007B230F" w:rsidRPr="00F6301F" w:rsidRDefault="007B230F" w:rsidP="00A448D7">
            <w:pPr>
              <w:rPr>
                <w:rFonts w:cstheme="minorHAnsi"/>
              </w:rPr>
            </w:pPr>
            <w:r w:rsidRPr="00F6301F">
              <w:rPr>
                <w:rFonts w:cstheme="minorHAnsi"/>
              </w:rPr>
              <w:t>Labradoodle</w:t>
            </w:r>
          </w:p>
        </w:tc>
        <w:tc>
          <w:tcPr>
            <w:tcW w:w="3937" w:type="dxa"/>
          </w:tcPr>
          <w:p w14:paraId="6624B611" w14:textId="77777777" w:rsidR="007B230F" w:rsidRPr="00F6301F" w:rsidRDefault="007B230F" w:rsidP="00A448D7">
            <w:pPr>
              <w:rPr>
                <w:rFonts w:cstheme="minorHAnsi"/>
              </w:rPr>
            </w:pPr>
            <w:r w:rsidRPr="00F6301F">
              <w:rPr>
                <w:rFonts w:cstheme="minorHAnsi"/>
              </w:rPr>
              <w:t>Poodle / Labrador retriever</w:t>
            </w:r>
          </w:p>
        </w:tc>
      </w:tr>
      <w:tr w:rsidR="007B230F" w:rsidRPr="00F6301F" w14:paraId="2EAEA936" w14:textId="77777777" w:rsidTr="007B230F">
        <w:tc>
          <w:tcPr>
            <w:tcW w:w="2430" w:type="dxa"/>
          </w:tcPr>
          <w:p w14:paraId="5081790C" w14:textId="77777777" w:rsidR="007B230F" w:rsidRPr="00F6301F" w:rsidRDefault="007B230F" w:rsidP="00A448D7">
            <w:pPr>
              <w:rPr>
                <w:rFonts w:cstheme="minorHAnsi"/>
              </w:rPr>
            </w:pPr>
            <w:proofErr w:type="spellStart"/>
            <w:r w:rsidRPr="00F6301F">
              <w:rPr>
                <w:rFonts w:cstheme="minorHAnsi"/>
              </w:rPr>
              <w:t>Puggat</w:t>
            </w:r>
            <w:proofErr w:type="spellEnd"/>
            <w:r w:rsidRPr="00F6301F">
              <w:rPr>
                <w:rFonts w:cstheme="minorHAnsi"/>
              </w:rPr>
              <w:t xml:space="preserve"> </w:t>
            </w:r>
          </w:p>
        </w:tc>
        <w:tc>
          <w:tcPr>
            <w:tcW w:w="3937" w:type="dxa"/>
          </w:tcPr>
          <w:p w14:paraId="120D98E1" w14:textId="77777777" w:rsidR="007B230F" w:rsidRPr="00F6301F" w:rsidRDefault="007B230F" w:rsidP="00A448D7">
            <w:pPr>
              <w:rPr>
                <w:rFonts w:cstheme="minorHAnsi"/>
              </w:rPr>
            </w:pPr>
            <w:r w:rsidRPr="00F6301F">
              <w:rPr>
                <w:rFonts w:cstheme="minorHAnsi"/>
              </w:rPr>
              <w:t xml:space="preserve">Pug / Rat Terrier </w:t>
            </w:r>
          </w:p>
        </w:tc>
      </w:tr>
      <w:tr w:rsidR="007B230F" w:rsidRPr="00F6301F" w14:paraId="514773F8" w14:textId="77777777" w:rsidTr="007B230F">
        <w:tc>
          <w:tcPr>
            <w:tcW w:w="2430" w:type="dxa"/>
          </w:tcPr>
          <w:p w14:paraId="7D9E3C4E" w14:textId="77777777" w:rsidR="007B230F" w:rsidRPr="00F6301F" w:rsidRDefault="007B230F" w:rsidP="00A448D7">
            <w:pPr>
              <w:rPr>
                <w:rFonts w:cstheme="minorHAnsi"/>
              </w:rPr>
            </w:pPr>
            <w:proofErr w:type="spellStart"/>
            <w:r w:rsidRPr="00F6301F">
              <w:rPr>
                <w:rFonts w:cstheme="minorHAnsi"/>
              </w:rPr>
              <w:t>Raggle</w:t>
            </w:r>
            <w:proofErr w:type="spellEnd"/>
          </w:p>
        </w:tc>
        <w:tc>
          <w:tcPr>
            <w:tcW w:w="3937" w:type="dxa"/>
          </w:tcPr>
          <w:p w14:paraId="3A7C6550" w14:textId="77777777" w:rsidR="007B230F" w:rsidRPr="00F6301F" w:rsidRDefault="007B230F" w:rsidP="00A448D7">
            <w:pPr>
              <w:rPr>
                <w:rFonts w:cstheme="minorHAnsi"/>
              </w:rPr>
            </w:pPr>
            <w:r w:rsidRPr="00F6301F">
              <w:rPr>
                <w:rFonts w:cstheme="minorHAnsi"/>
              </w:rPr>
              <w:t xml:space="preserve">Rat Terrier / Beagle </w:t>
            </w:r>
          </w:p>
        </w:tc>
      </w:tr>
      <w:tr w:rsidR="007B230F" w:rsidRPr="00F6301F" w14:paraId="38D9052D" w14:textId="77777777" w:rsidTr="007B230F">
        <w:tc>
          <w:tcPr>
            <w:tcW w:w="2430" w:type="dxa"/>
          </w:tcPr>
          <w:p w14:paraId="3D38DCFE" w14:textId="77777777" w:rsidR="007B230F" w:rsidRPr="00F6301F" w:rsidRDefault="007B230F" w:rsidP="00A448D7">
            <w:pPr>
              <w:rPr>
                <w:rFonts w:cstheme="minorHAnsi"/>
              </w:rPr>
            </w:pPr>
            <w:r w:rsidRPr="00F6301F">
              <w:rPr>
                <w:rFonts w:cstheme="minorHAnsi"/>
              </w:rPr>
              <w:t xml:space="preserve">Saint </w:t>
            </w:r>
            <w:proofErr w:type="spellStart"/>
            <w:r w:rsidRPr="00F6301F">
              <w:rPr>
                <w:rFonts w:cstheme="minorHAnsi"/>
              </w:rPr>
              <w:t>Weiler</w:t>
            </w:r>
            <w:proofErr w:type="spellEnd"/>
          </w:p>
        </w:tc>
        <w:tc>
          <w:tcPr>
            <w:tcW w:w="3937" w:type="dxa"/>
          </w:tcPr>
          <w:p w14:paraId="4982C554" w14:textId="77777777" w:rsidR="007B230F" w:rsidRPr="00F6301F" w:rsidRDefault="007B230F" w:rsidP="00A448D7">
            <w:pPr>
              <w:rPr>
                <w:rFonts w:cstheme="minorHAnsi"/>
              </w:rPr>
            </w:pPr>
            <w:r w:rsidRPr="00F6301F">
              <w:rPr>
                <w:rFonts w:cstheme="minorHAnsi"/>
              </w:rPr>
              <w:t>Rottweiler / Saint Bernard</w:t>
            </w:r>
          </w:p>
        </w:tc>
      </w:tr>
    </w:tbl>
    <w:p w14:paraId="1F7B4473" w14:textId="6B20A4D9" w:rsidR="007B230F" w:rsidRPr="00DD0FDB" w:rsidRDefault="007B230F" w:rsidP="00633F17">
      <w:pPr>
        <w:rPr>
          <w:rFonts w:cstheme="minorHAnsi"/>
        </w:rPr>
      </w:pPr>
    </w:p>
    <w:p w14:paraId="5E611B5B" w14:textId="77777777" w:rsidR="00755AC4" w:rsidRPr="00DD0FDB" w:rsidRDefault="00755AC4" w:rsidP="00633F17">
      <w:pPr>
        <w:rPr>
          <w:rFonts w:cstheme="minorHAnsi"/>
        </w:rPr>
      </w:pPr>
    </w:p>
    <w:p w14:paraId="7F9BDF81" w14:textId="1EFBD0C1" w:rsidR="00633F17" w:rsidRPr="00B3112B" w:rsidRDefault="00633F17" w:rsidP="00491D0E">
      <w:pPr>
        <w:pStyle w:val="ListParagraph"/>
        <w:numPr>
          <w:ilvl w:val="0"/>
          <w:numId w:val="20"/>
        </w:numPr>
        <w:ind w:left="360"/>
        <w:rPr>
          <w:rFonts w:cstheme="minorHAnsi"/>
          <w:b/>
          <w:bCs/>
        </w:rPr>
      </w:pPr>
      <w:r w:rsidRPr="00B3112B">
        <w:rPr>
          <w:rFonts w:cstheme="minorHAnsi"/>
          <w:b/>
          <w:bCs/>
        </w:rPr>
        <w:t xml:space="preserve">Why are </w:t>
      </w:r>
      <w:proofErr w:type="gramStart"/>
      <w:r w:rsidRPr="00B3112B">
        <w:rPr>
          <w:rFonts w:cstheme="minorHAnsi"/>
          <w:b/>
          <w:bCs/>
        </w:rPr>
        <w:t>dogs</w:t>
      </w:r>
      <w:proofErr w:type="gramEnd"/>
      <w:r w:rsidRPr="00B3112B">
        <w:rPr>
          <w:rFonts w:cstheme="minorHAnsi"/>
          <w:b/>
          <w:bCs/>
        </w:rPr>
        <w:t xml:space="preserve"> good models for certain human diseases?</w:t>
      </w:r>
    </w:p>
    <w:p w14:paraId="3D84434C" w14:textId="02741061" w:rsidR="00633F17" w:rsidRPr="00DD0FDB" w:rsidRDefault="00633F17" w:rsidP="00633F17">
      <w:pPr>
        <w:rPr>
          <w:rFonts w:cstheme="minorHAnsi"/>
        </w:rPr>
      </w:pPr>
    </w:p>
    <w:p w14:paraId="74D3305D" w14:textId="77777777" w:rsidR="007B230F" w:rsidRPr="00F6301F" w:rsidRDefault="007B230F" w:rsidP="007B230F">
      <w:pPr>
        <w:rPr>
          <w:rFonts w:cstheme="minorHAnsi"/>
        </w:rPr>
      </w:pPr>
      <w:r w:rsidRPr="00F6301F">
        <w:rPr>
          <w:rFonts w:cstheme="minorHAnsi"/>
          <w:u w:val="single"/>
        </w:rPr>
        <w:t>Shared evolutionary history</w:t>
      </w:r>
      <w:r w:rsidRPr="00F6301F">
        <w:rPr>
          <w:rFonts w:cstheme="minorHAnsi"/>
        </w:rPr>
        <w:t xml:space="preserve">: dogs have co-evolved with humans for at least 38,000 years. Because we both are mammals, natural selection has favored similar solutions to similar survival challenges. </w:t>
      </w:r>
    </w:p>
    <w:p w14:paraId="64F35A84" w14:textId="77777777" w:rsidR="007B230F" w:rsidRPr="00F6301F" w:rsidRDefault="007B230F" w:rsidP="007B230F">
      <w:pPr>
        <w:rPr>
          <w:rFonts w:cstheme="minorHAnsi"/>
        </w:rPr>
      </w:pPr>
    </w:p>
    <w:p w14:paraId="66E4682C" w14:textId="77777777" w:rsidR="007B230F" w:rsidRPr="00F6301F" w:rsidRDefault="007B230F" w:rsidP="007B230F">
      <w:pPr>
        <w:rPr>
          <w:rFonts w:cstheme="minorHAnsi"/>
        </w:rPr>
      </w:pPr>
      <w:r w:rsidRPr="00F6301F">
        <w:rPr>
          <w:rFonts w:cstheme="minorHAnsi"/>
          <w:u w:val="single"/>
        </w:rPr>
        <w:t>Similar environments</w:t>
      </w:r>
      <w:r w:rsidRPr="00F6301F">
        <w:rPr>
          <w:rFonts w:cstheme="minorHAnsi"/>
        </w:rPr>
        <w:t xml:space="preserve">: dogs spend most of their lives </w:t>
      </w:r>
      <w:proofErr w:type="gramStart"/>
      <w:r w:rsidRPr="00F6301F">
        <w:rPr>
          <w:rFonts w:cstheme="minorHAnsi"/>
        </w:rPr>
        <w:t>in close proximity to</w:t>
      </w:r>
      <w:proofErr w:type="gramEnd"/>
      <w:r w:rsidRPr="00F6301F">
        <w:rPr>
          <w:rFonts w:cstheme="minorHAnsi"/>
        </w:rPr>
        <w:t xml:space="preserve"> their owners. We breathe the same air, and are exposed to the same radiological, biological, and chemical hazards.</w:t>
      </w:r>
    </w:p>
    <w:p w14:paraId="637D413D" w14:textId="77777777" w:rsidR="007B230F" w:rsidRPr="00F6301F" w:rsidRDefault="007B230F" w:rsidP="007B230F">
      <w:pPr>
        <w:rPr>
          <w:rFonts w:cstheme="minorHAnsi"/>
        </w:rPr>
      </w:pPr>
    </w:p>
    <w:p w14:paraId="573CB885" w14:textId="77777777" w:rsidR="007B230F" w:rsidRPr="00F6301F" w:rsidRDefault="007B230F" w:rsidP="007B230F">
      <w:pPr>
        <w:rPr>
          <w:rFonts w:cstheme="minorHAnsi"/>
        </w:rPr>
      </w:pPr>
      <w:r w:rsidRPr="00F6301F">
        <w:rPr>
          <w:rFonts w:cstheme="minorHAnsi"/>
          <w:u w:val="single"/>
        </w:rPr>
        <w:t>Similar diet</w:t>
      </w:r>
      <w:r w:rsidRPr="00F6301F">
        <w:rPr>
          <w:rFonts w:cstheme="minorHAnsi"/>
        </w:rPr>
        <w:t xml:space="preserve">: marketing claims aside, the average dog’s diet is very similar to ours. Animal feed and prepackaged food for human consumption are made with many of the same ingredients produced and sold by the same suppliers. </w:t>
      </w:r>
    </w:p>
    <w:p w14:paraId="4F7FADB8" w14:textId="77777777" w:rsidR="007B230F" w:rsidRPr="00F6301F" w:rsidRDefault="007B230F" w:rsidP="007B230F">
      <w:pPr>
        <w:rPr>
          <w:rFonts w:cstheme="minorHAnsi"/>
        </w:rPr>
      </w:pPr>
    </w:p>
    <w:p w14:paraId="703838CB" w14:textId="77777777" w:rsidR="007B230F" w:rsidRPr="00F6301F" w:rsidRDefault="007B230F" w:rsidP="007B230F">
      <w:pPr>
        <w:rPr>
          <w:rFonts w:cstheme="minorHAnsi"/>
        </w:rPr>
      </w:pPr>
      <w:r w:rsidRPr="00F6301F">
        <w:rPr>
          <w:rFonts w:cstheme="minorHAnsi"/>
          <w:u w:val="single"/>
        </w:rPr>
        <w:t>Highly inbred populations</w:t>
      </w:r>
      <w:r w:rsidRPr="00F6301F">
        <w:rPr>
          <w:rFonts w:cstheme="minorHAnsi"/>
        </w:rPr>
        <w:t>: dogs are particularly useful for locating genes linked to disease. Currently over 450 dog breeds are known, each a separate closed breeding population. When some breeds are predisposed to a particular disease or condition but other breeds not, researchers can identify candidate genes by comparing the genomes of the two groups. These “genome-wide association scans” have helped us identify several candidate disease genes. For example, studies conducted on a colony of narcoleptic dachshunds and Doberman pinschers at Stanford University led to the discovery of the hypocretin/orexin receptor, which is central to arousal and sleep regulation, and has been implicated in narcolepsy (Lin, 1999).</w:t>
      </w:r>
    </w:p>
    <w:p w14:paraId="39A50ED0" w14:textId="37E7B27E" w:rsidR="007B230F" w:rsidRPr="00DD0FDB" w:rsidRDefault="007B230F">
      <w:pPr>
        <w:rPr>
          <w:rFonts w:cstheme="minorHAnsi"/>
        </w:rPr>
      </w:pPr>
      <w:r w:rsidRPr="00DD0FDB">
        <w:rPr>
          <w:rFonts w:cstheme="minorHAnsi"/>
        </w:rPr>
        <w:br w:type="page"/>
      </w:r>
    </w:p>
    <w:p w14:paraId="19DA6674" w14:textId="56F5B126" w:rsidR="00633F17" w:rsidRPr="00B3112B" w:rsidRDefault="00633F17" w:rsidP="00491D0E">
      <w:pPr>
        <w:pStyle w:val="ListParagraph"/>
        <w:numPr>
          <w:ilvl w:val="0"/>
          <w:numId w:val="20"/>
        </w:numPr>
        <w:ind w:left="360"/>
        <w:rPr>
          <w:rFonts w:cstheme="minorHAnsi"/>
          <w:b/>
          <w:bCs/>
        </w:rPr>
      </w:pPr>
      <w:r w:rsidRPr="00B3112B">
        <w:rPr>
          <w:rFonts w:cstheme="minorHAnsi"/>
          <w:b/>
          <w:bCs/>
        </w:rPr>
        <w:lastRenderedPageBreak/>
        <w:t xml:space="preserve">What is the difference between genotype and phenotype? </w:t>
      </w:r>
    </w:p>
    <w:p w14:paraId="2A99DBDE" w14:textId="0B148701" w:rsidR="00633F17" w:rsidRPr="00DD0FDB" w:rsidRDefault="00633F17" w:rsidP="00633F17">
      <w:pPr>
        <w:rPr>
          <w:rFonts w:cstheme="minorHAnsi"/>
        </w:rPr>
      </w:pPr>
    </w:p>
    <w:p w14:paraId="36D1AE9D" w14:textId="77777777" w:rsidR="007B230F" w:rsidRPr="00F6301F" w:rsidRDefault="007B230F" w:rsidP="007B230F">
      <w:pPr>
        <w:rPr>
          <w:rFonts w:cstheme="minorHAnsi"/>
        </w:rPr>
      </w:pPr>
      <w:r w:rsidRPr="00F6301F">
        <w:rPr>
          <w:rFonts w:cstheme="minorHAnsi"/>
        </w:rPr>
        <w:t xml:space="preserve">Genotype is the actual sequence of bases in the DNA at a particular locus. In general genotype is fixed for an organism. Unless there is a spontaneous mutation, the DNA sequence corresponding of a particular genotype is either present or absent; there is no middle ground. </w:t>
      </w:r>
    </w:p>
    <w:p w14:paraId="2524942E" w14:textId="77777777" w:rsidR="007B230F" w:rsidRPr="00DD0FDB" w:rsidRDefault="007B230F" w:rsidP="007B230F">
      <w:pPr>
        <w:rPr>
          <w:rFonts w:cstheme="minorHAnsi"/>
        </w:rPr>
      </w:pPr>
    </w:p>
    <w:p w14:paraId="075565B5" w14:textId="77777777" w:rsidR="007B230F" w:rsidRPr="00F6301F" w:rsidRDefault="007B230F" w:rsidP="007B230F">
      <w:pPr>
        <w:rPr>
          <w:rFonts w:cstheme="minorHAnsi"/>
        </w:rPr>
      </w:pPr>
      <w:r w:rsidRPr="00F6301F">
        <w:rPr>
          <w:rFonts w:cstheme="minorHAnsi"/>
        </w:rPr>
        <w:t xml:space="preserve">While phenotype is determined by genotype, phenotype is much more complex. Some phenotypes are as clear-cut as genotype. Examples of unambiguous binary phenotypes that either are present or absent include the presence or absence of a widow’s peak in a person’s hairline, presence or absence of the hitchhiker’s thumb, or any of the other traits students learn about in an introductory </w:t>
      </w:r>
      <w:proofErr w:type="gramStart"/>
      <w:r w:rsidRPr="00F6301F">
        <w:rPr>
          <w:rFonts w:cstheme="minorHAnsi"/>
        </w:rPr>
        <w:t>genetics</w:t>
      </w:r>
      <w:proofErr w:type="gramEnd"/>
      <w:r w:rsidRPr="00F6301F">
        <w:rPr>
          <w:rFonts w:cstheme="minorHAnsi"/>
        </w:rPr>
        <w:t xml:space="preserve"> lab. In these </w:t>
      </w:r>
      <w:proofErr w:type="gramStart"/>
      <w:r w:rsidRPr="00F6301F">
        <w:rPr>
          <w:rFonts w:cstheme="minorHAnsi"/>
        </w:rPr>
        <w:t>cases</w:t>
      </w:r>
      <w:proofErr w:type="gramEnd"/>
      <w:r w:rsidRPr="00F6301F">
        <w:rPr>
          <w:rFonts w:cstheme="minorHAnsi"/>
        </w:rPr>
        <w:t xml:space="preserve"> the underlying alleles are simply dominant or recessive, and phenotype depends on whether an organism is homozygous dominant, heterozygous, or homozygous recessive. Other genotypes display incomplete or co-dominance; in these cases, homozygotes and heterozygotes have different phenotypes. Some phenotypes are the result of multiple genes. A good example of this is eye color. It was long thought that blue eyes in humans was a simple recessive allele. We know now that eye color is controlled by multiple genes.</w:t>
      </w:r>
    </w:p>
    <w:p w14:paraId="722B7EAF" w14:textId="77777777" w:rsidR="007B230F" w:rsidRPr="00DD0FDB" w:rsidRDefault="007B230F" w:rsidP="007B230F">
      <w:pPr>
        <w:rPr>
          <w:rFonts w:cstheme="minorHAnsi"/>
        </w:rPr>
      </w:pPr>
    </w:p>
    <w:p w14:paraId="09A7E6AE" w14:textId="77777777" w:rsidR="007B230F" w:rsidRPr="00F6301F" w:rsidRDefault="007B230F" w:rsidP="007B230F">
      <w:pPr>
        <w:rPr>
          <w:rFonts w:cstheme="minorHAnsi"/>
        </w:rPr>
      </w:pPr>
      <w:r w:rsidRPr="00F6301F">
        <w:rPr>
          <w:rFonts w:cstheme="minorHAnsi"/>
        </w:rPr>
        <w:t xml:space="preserve">Still other genotypes produce a basic phenotype, but that phenotype varies depending on the organism’s environment. For example, dogs have curly coats when they are homozygous for a recessive allele of the </w:t>
      </w:r>
      <w:r w:rsidRPr="00F6301F">
        <w:rPr>
          <w:rFonts w:cstheme="minorHAnsi"/>
          <w:i/>
        </w:rPr>
        <w:t>KRT71</w:t>
      </w:r>
      <w:r w:rsidRPr="00F6301F">
        <w:rPr>
          <w:rFonts w:cstheme="minorHAnsi"/>
        </w:rPr>
        <w:t xml:space="preserve"> gene. How tightly curled the dog’s coat is though depends on other genes, and the </w:t>
      </w:r>
      <w:proofErr w:type="gramStart"/>
      <w:r w:rsidRPr="00F6301F">
        <w:rPr>
          <w:rFonts w:cstheme="minorHAnsi"/>
        </w:rPr>
        <w:t>environment.</w:t>
      </w:r>
      <w:proofErr w:type="gramEnd"/>
      <w:r w:rsidRPr="00F6301F">
        <w:rPr>
          <w:rFonts w:cstheme="minorHAnsi"/>
        </w:rPr>
        <w:t xml:space="preserve"> A dog in a hot climate might never grow a winter coat, and so would never display a heavily curled coat. </w:t>
      </w:r>
      <w:proofErr w:type="gramStart"/>
      <w:r w:rsidRPr="00F6301F">
        <w:rPr>
          <w:rFonts w:cstheme="minorHAnsi"/>
        </w:rPr>
        <w:t>Instead</w:t>
      </w:r>
      <w:proofErr w:type="gramEnd"/>
      <w:r w:rsidRPr="00F6301F">
        <w:rPr>
          <w:rFonts w:cstheme="minorHAnsi"/>
        </w:rPr>
        <w:t xml:space="preserve"> its coat might appear wavy or rumpled. </w:t>
      </w:r>
    </w:p>
    <w:p w14:paraId="0949524B" w14:textId="69B42CE2" w:rsidR="007B230F" w:rsidRPr="00DD0FDB" w:rsidRDefault="007B230F" w:rsidP="007B230F">
      <w:pPr>
        <w:rPr>
          <w:rFonts w:cstheme="minorHAnsi"/>
        </w:rPr>
      </w:pPr>
    </w:p>
    <w:p w14:paraId="402ABBE2" w14:textId="77777777" w:rsidR="007B230F" w:rsidRPr="00DD0FDB" w:rsidRDefault="007B230F" w:rsidP="007B230F">
      <w:pPr>
        <w:rPr>
          <w:rFonts w:cstheme="minorHAnsi"/>
        </w:rPr>
      </w:pPr>
    </w:p>
    <w:p w14:paraId="6A993D17" w14:textId="08F9B8DB" w:rsidR="00633F17" w:rsidRPr="00B3112B" w:rsidRDefault="00633F17" w:rsidP="00491D0E">
      <w:pPr>
        <w:pStyle w:val="ListParagraph"/>
        <w:numPr>
          <w:ilvl w:val="0"/>
          <w:numId w:val="20"/>
        </w:numPr>
        <w:ind w:left="360"/>
        <w:rPr>
          <w:rFonts w:cstheme="minorHAnsi"/>
          <w:b/>
          <w:bCs/>
        </w:rPr>
      </w:pPr>
      <w:r w:rsidRPr="00B3112B">
        <w:rPr>
          <w:rFonts w:cstheme="minorHAnsi"/>
          <w:b/>
          <w:bCs/>
        </w:rPr>
        <w:t>Can many genotypes produce the same phenotype? Can one genotype produce many phenotypes?</w:t>
      </w:r>
    </w:p>
    <w:p w14:paraId="6F355AB6" w14:textId="07B750EA" w:rsidR="00633F17" w:rsidRPr="00DD0FDB" w:rsidRDefault="00633F17" w:rsidP="00633F17">
      <w:pPr>
        <w:rPr>
          <w:rFonts w:cstheme="minorHAnsi"/>
        </w:rPr>
      </w:pPr>
    </w:p>
    <w:p w14:paraId="12FE0198" w14:textId="77777777" w:rsidR="007B230F" w:rsidRPr="00F6301F" w:rsidRDefault="007B230F" w:rsidP="007B230F">
      <w:pPr>
        <w:rPr>
          <w:rFonts w:cstheme="minorHAnsi"/>
        </w:rPr>
      </w:pPr>
      <w:r w:rsidRPr="00F6301F">
        <w:rPr>
          <w:rFonts w:cstheme="minorHAnsi"/>
        </w:rPr>
        <w:t>Any number of different genotypes can produce a similar phenotype. There is an excellent example of this in fruit flies (</w:t>
      </w:r>
      <w:r w:rsidRPr="00F6301F">
        <w:rPr>
          <w:rFonts w:cstheme="minorHAnsi"/>
          <w:i/>
        </w:rPr>
        <w:t>Drosophila melanogaster</w:t>
      </w:r>
      <w:r w:rsidRPr="00F6301F">
        <w:rPr>
          <w:rFonts w:cstheme="minorHAnsi"/>
        </w:rPr>
        <w:t xml:space="preserve">). Most students learned in high school that white eyed mutant flies carry an X-linked gene. What most do NOT know is the cause of the phenotype, and that other genotypes produce this same phenotype. </w:t>
      </w:r>
    </w:p>
    <w:p w14:paraId="358FD632" w14:textId="77777777" w:rsidR="007B230F" w:rsidRPr="00F6301F" w:rsidRDefault="007B230F" w:rsidP="00491D0E">
      <w:pPr>
        <w:numPr>
          <w:ilvl w:val="0"/>
          <w:numId w:val="8"/>
        </w:numPr>
        <w:rPr>
          <w:rFonts w:cstheme="minorHAnsi"/>
        </w:rPr>
      </w:pPr>
      <w:r w:rsidRPr="00F6301F">
        <w:rPr>
          <w:rFonts w:cstheme="minorHAnsi"/>
        </w:rPr>
        <w:t xml:space="preserve">The sex-linked white eye mutant they have seen in school is a mutation in a transporter protein encoded by a locus on the X chromosome. The encoded protein transports 2 pigments (red and brown) to their final positions in the eyes. </w:t>
      </w:r>
    </w:p>
    <w:p w14:paraId="6A191BEC" w14:textId="77777777" w:rsidR="007B230F" w:rsidRPr="00F6301F" w:rsidRDefault="007B230F" w:rsidP="00491D0E">
      <w:pPr>
        <w:numPr>
          <w:ilvl w:val="0"/>
          <w:numId w:val="8"/>
        </w:numPr>
        <w:rPr>
          <w:rFonts w:cstheme="minorHAnsi"/>
        </w:rPr>
      </w:pPr>
      <w:r w:rsidRPr="00F6301F">
        <w:rPr>
          <w:rFonts w:cstheme="minorHAnsi"/>
        </w:rPr>
        <w:t xml:space="preserve">Flies that are homozygous for two inactivating mutations, one in the red pigment pathway, the other in the brown pigment pathway, will have white eyes too. The Bloomington Drosophila Stock Center maintains many different fly lines with white eyes. The lines have different genotypes, all producing the same white-eye phenotype. </w:t>
      </w:r>
    </w:p>
    <w:p w14:paraId="60510BD1" w14:textId="77777777" w:rsidR="007B230F" w:rsidRPr="00DD0FDB" w:rsidRDefault="007B230F" w:rsidP="007B230F">
      <w:pPr>
        <w:rPr>
          <w:rFonts w:cstheme="minorHAnsi"/>
        </w:rPr>
      </w:pPr>
    </w:p>
    <w:p w14:paraId="203F3E06" w14:textId="77777777" w:rsidR="007B230F" w:rsidRPr="00F6301F" w:rsidRDefault="007B230F" w:rsidP="007B230F">
      <w:pPr>
        <w:rPr>
          <w:rFonts w:cstheme="minorHAnsi"/>
        </w:rPr>
      </w:pPr>
      <w:r w:rsidRPr="00F6301F">
        <w:rPr>
          <w:rFonts w:cstheme="minorHAnsi"/>
        </w:rPr>
        <w:t xml:space="preserve">The point is not for students to know details of fly eye pigments and pathways. Rather that they understand the same phenotype (here, lack of eye pigment) can be due to more than one genotype. </w:t>
      </w:r>
    </w:p>
    <w:p w14:paraId="5D2B9A81" w14:textId="77777777" w:rsidR="007B230F" w:rsidRPr="00DD0FDB" w:rsidRDefault="007B230F">
      <w:pPr>
        <w:rPr>
          <w:rFonts w:cstheme="minorHAnsi"/>
        </w:rPr>
      </w:pPr>
      <w:r w:rsidRPr="00DD0FDB">
        <w:rPr>
          <w:rFonts w:cstheme="minorHAnsi"/>
        </w:rPr>
        <w:br w:type="page"/>
      </w:r>
    </w:p>
    <w:p w14:paraId="0DB98DED" w14:textId="4276A884" w:rsidR="00633F17" w:rsidRPr="00DD0FDB" w:rsidRDefault="00633F17" w:rsidP="00633F17">
      <w:pPr>
        <w:rPr>
          <w:rFonts w:cstheme="minorHAnsi"/>
          <w:i/>
          <w:iCs/>
        </w:rPr>
      </w:pPr>
      <w:r w:rsidRPr="00DD0FDB">
        <w:rPr>
          <w:rFonts w:cstheme="minorHAnsi"/>
          <w:i/>
          <w:iCs/>
        </w:rPr>
        <w:lastRenderedPageBreak/>
        <w:t xml:space="preserve">Page 1 </w:t>
      </w:r>
      <w:r w:rsidRPr="00AB39E4">
        <w:rPr>
          <w:rFonts w:cstheme="minorHAnsi"/>
          <w:i/>
          <w:iCs/>
        </w:rPr>
        <w:t>Questions:</w:t>
      </w:r>
    </w:p>
    <w:p w14:paraId="2AD4B2B5" w14:textId="490BB566" w:rsidR="00E024CA" w:rsidRPr="00B3112B" w:rsidRDefault="00E024CA" w:rsidP="00491D0E">
      <w:pPr>
        <w:pStyle w:val="ListParagraph"/>
        <w:numPr>
          <w:ilvl w:val="1"/>
          <w:numId w:val="19"/>
        </w:numPr>
        <w:ind w:left="360"/>
        <w:rPr>
          <w:rFonts w:cstheme="minorHAnsi"/>
          <w:b/>
          <w:bCs/>
        </w:rPr>
      </w:pPr>
      <w:r w:rsidRPr="00B3112B">
        <w:rPr>
          <w:rFonts w:cstheme="minorHAnsi"/>
          <w:b/>
          <w:bCs/>
        </w:rPr>
        <w:t xml:space="preserve">What kinds of questions do you anticipate blog viewers will have? </w:t>
      </w:r>
    </w:p>
    <w:p w14:paraId="3CD8A0D2" w14:textId="10FA52FD" w:rsidR="00E024CA" w:rsidRPr="00B3112B" w:rsidRDefault="00E024CA" w:rsidP="00491D0E">
      <w:pPr>
        <w:pStyle w:val="ListParagraph"/>
        <w:numPr>
          <w:ilvl w:val="1"/>
          <w:numId w:val="19"/>
        </w:numPr>
        <w:ind w:left="360"/>
        <w:rPr>
          <w:rFonts w:cstheme="minorHAnsi"/>
          <w:b/>
          <w:bCs/>
        </w:rPr>
      </w:pPr>
      <w:r w:rsidRPr="00B3112B">
        <w:rPr>
          <w:rFonts w:cstheme="minorHAnsi"/>
          <w:b/>
          <w:bCs/>
        </w:rPr>
        <w:t xml:space="preserve">Where do you </w:t>
      </w:r>
      <w:proofErr w:type="gramStart"/>
      <w:r w:rsidRPr="00B3112B">
        <w:rPr>
          <w:rFonts w:cstheme="minorHAnsi"/>
          <w:b/>
          <w:bCs/>
        </w:rPr>
        <w:t>think</w:t>
      </w:r>
      <w:proofErr w:type="gramEnd"/>
      <w:r w:rsidRPr="00B3112B">
        <w:rPr>
          <w:rFonts w:cstheme="minorHAnsi"/>
          <w:b/>
          <w:bCs/>
        </w:rPr>
        <w:t xml:space="preserve"> you will need to go to find factually accurate answers to non-medical questions about dogs? </w:t>
      </w:r>
    </w:p>
    <w:p w14:paraId="7877722C" w14:textId="1A370A48" w:rsidR="00E024CA" w:rsidRPr="00DD0FDB" w:rsidRDefault="00E024CA" w:rsidP="00E024CA">
      <w:pPr>
        <w:rPr>
          <w:rFonts w:cstheme="minorHAnsi"/>
        </w:rPr>
      </w:pPr>
    </w:p>
    <w:p w14:paraId="4C92373C" w14:textId="2B62E70B" w:rsidR="00633F17" w:rsidRPr="00DD0FDB" w:rsidRDefault="00633F17" w:rsidP="00E024CA">
      <w:pPr>
        <w:rPr>
          <w:rFonts w:cstheme="minorHAnsi"/>
        </w:rPr>
      </w:pPr>
      <w:r w:rsidRPr="00DD0FDB">
        <w:rPr>
          <w:rFonts w:cstheme="minorHAnsi"/>
        </w:rPr>
        <w:t xml:space="preserve">The goal of both questions is the same, which is to get students thinking about where they might find factually accurate answers to dog-owners’ questions. </w:t>
      </w:r>
    </w:p>
    <w:p w14:paraId="0C466020" w14:textId="70B9A2AD" w:rsidR="00633F17" w:rsidRPr="00DD0FDB" w:rsidRDefault="00633F17" w:rsidP="00E024CA">
      <w:pPr>
        <w:rPr>
          <w:rFonts w:cstheme="minorHAnsi"/>
        </w:rPr>
      </w:pPr>
    </w:p>
    <w:p w14:paraId="1CB56AA6" w14:textId="75585C31" w:rsidR="00633F17" w:rsidRPr="00DD0FDB" w:rsidRDefault="00633F17" w:rsidP="00E024CA">
      <w:pPr>
        <w:rPr>
          <w:rFonts w:cstheme="minorHAnsi"/>
        </w:rPr>
      </w:pPr>
    </w:p>
    <w:p w14:paraId="470F96A5" w14:textId="11307313" w:rsidR="00764CE0" w:rsidRPr="00AB39E4" w:rsidRDefault="00755AC4" w:rsidP="00764CE0">
      <w:pPr>
        <w:rPr>
          <w:rFonts w:cstheme="minorHAnsi"/>
          <w:i/>
          <w:iCs/>
        </w:rPr>
      </w:pPr>
      <w:r w:rsidRPr="00DD0FDB">
        <w:rPr>
          <w:rFonts w:cstheme="minorHAnsi"/>
          <w:i/>
          <w:iCs/>
        </w:rPr>
        <w:t xml:space="preserve">Page 2 </w:t>
      </w:r>
      <w:r w:rsidR="00764CE0" w:rsidRPr="00AB39E4">
        <w:rPr>
          <w:rFonts w:cstheme="minorHAnsi"/>
          <w:i/>
          <w:iCs/>
        </w:rPr>
        <w:t>Questions</w:t>
      </w:r>
      <w:r w:rsidR="00764CE0" w:rsidRPr="00DD0FDB">
        <w:rPr>
          <w:rFonts w:cstheme="minorHAnsi"/>
          <w:i/>
          <w:iCs/>
        </w:rPr>
        <w:t xml:space="preserve"> for Blog Scenario 1</w:t>
      </w:r>
      <w:r w:rsidR="00764CE0" w:rsidRPr="00AB39E4">
        <w:rPr>
          <w:rFonts w:cstheme="minorHAnsi"/>
          <w:i/>
          <w:iCs/>
        </w:rPr>
        <w:t>:</w:t>
      </w:r>
    </w:p>
    <w:p w14:paraId="40168B35" w14:textId="4A9EA8FE" w:rsidR="00764CE0" w:rsidRPr="00B3112B" w:rsidRDefault="00764CE0" w:rsidP="00491D0E">
      <w:pPr>
        <w:pStyle w:val="ListParagraph"/>
        <w:numPr>
          <w:ilvl w:val="0"/>
          <w:numId w:val="23"/>
        </w:numPr>
        <w:ind w:left="360"/>
        <w:rPr>
          <w:rFonts w:cstheme="minorHAnsi"/>
          <w:b/>
          <w:bCs/>
        </w:rPr>
      </w:pPr>
      <w:r w:rsidRPr="00B3112B">
        <w:rPr>
          <w:rFonts w:cstheme="minorHAnsi"/>
          <w:b/>
          <w:bCs/>
        </w:rPr>
        <w:t xml:space="preserve">Look at Hopkins’ phenotype. What specifically are his owners hoping to change? What diseases or conditions you have seen in humans or other animals does his phenotype resemble? </w:t>
      </w:r>
    </w:p>
    <w:p w14:paraId="3BE73CAE" w14:textId="77777777" w:rsidR="00764CE0" w:rsidRPr="00B3112B" w:rsidRDefault="00764CE0" w:rsidP="00491D0E">
      <w:pPr>
        <w:pStyle w:val="ListParagraph"/>
        <w:numPr>
          <w:ilvl w:val="0"/>
          <w:numId w:val="23"/>
        </w:numPr>
        <w:ind w:left="360"/>
        <w:rPr>
          <w:rFonts w:cstheme="minorHAnsi"/>
          <w:b/>
          <w:bCs/>
        </w:rPr>
      </w:pPr>
      <w:r w:rsidRPr="00B3112B">
        <w:rPr>
          <w:rFonts w:cstheme="minorHAnsi"/>
          <w:b/>
          <w:bCs/>
        </w:rPr>
        <w:t xml:space="preserve">Go out on the web and look for information about the diseases or conditions you identified. Look specifically for what mutations cause them, and how they are inherited. </w:t>
      </w:r>
    </w:p>
    <w:p w14:paraId="310FC38B" w14:textId="45D3D8EB" w:rsidR="00764CE0" w:rsidRPr="00DD0FDB" w:rsidRDefault="00764CE0" w:rsidP="00764CE0">
      <w:pPr>
        <w:rPr>
          <w:rFonts w:cstheme="minorHAnsi"/>
        </w:rPr>
      </w:pPr>
    </w:p>
    <w:p w14:paraId="7FE36E07" w14:textId="77777777" w:rsidR="005F6962" w:rsidRPr="005F6962" w:rsidRDefault="005F6962" w:rsidP="005F6962">
      <w:pPr>
        <w:rPr>
          <w:rFonts w:cstheme="minorHAnsi"/>
        </w:rPr>
      </w:pPr>
      <w:r w:rsidRPr="005F6962">
        <w:rPr>
          <w:rFonts w:cstheme="minorHAnsi"/>
        </w:rPr>
        <w:t xml:space="preserve">Normally, a dog has limbs that are about the same length as their torso from base of the neck to base of the tail. Hopkins has limbs that are shorter than normal for his body. Foreshortened limbs with an otherwise normal body size are characteristic of dwarfism in humans and several other mammalian species. </w:t>
      </w:r>
    </w:p>
    <w:p w14:paraId="6B35895C" w14:textId="5300FA0E" w:rsidR="005F6962" w:rsidRPr="00DD0FDB" w:rsidRDefault="005F6962" w:rsidP="00764CE0">
      <w:pPr>
        <w:rPr>
          <w:rFonts w:cstheme="minorHAnsi"/>
        </w:rPr>
      </w:pPr>
    </w:p>
    <w:p w14:paraId="086C4A0E" w14:textId="77777777" w:rsidR="005F6962" w:rsidRPr="005F6962" w:rsidRDefault="005F6962" w:rsidP="005F6962">
      <w:pPr>
        <w:rPr>
          <w:rFonts w:cstheme="minorHAnsi"/>
        </w:rPr>
      </w:pPr>
      <w:r w:rsidRPr="005F6962">
        <w:rPr>
          <w:rFonts w:cstheme="minorHAnsi"/>
        </w:rPr>
        <w:t xml:space="preserve">More than 300 medical conditions can lead to dwarfism. </w:t>
      </w:r>
      <w:proofErr w:type="spellStart"/>
      <w:r w:rsidRPr="005F6962">
        <w:rPr>
          <w:rFonts w:cstheme="minorHAnsi"/>
        </w:rPr>
        <w:t>Achondroplastic</w:t>
      </w:r>
      <w:proofErr w:type="spellEnd"/>
      <w:r w:rsidRPr="005F6962">
        <w:rPr>
          <w:rFonts w:cstheme="minorHAnsi"/>
        </w:rPr>
        <w:t xml:space="preserve"> dwarfism (ACPD) is one of the most common forms. In humans it is caused by a mutation in fibroblast growth factor receptor 3 (FGFR3). Normally, FGFR3 inhibits bone growth, so a mutation that constitutively activates the receptor blocks normal bone growth. A single copy is needed to retard growth, so human ACPD is inherited as an autosomal dominant allele. </w:t>
      </w:r>
    </w:p>
    <w:p w14:paraId="667693B3" w14:textId="77777777" w:rsidR="005F6962" w:rsidRPr="00DD0FDB" w:rsidRDefault="005F6962" w:rsidP="00764CE0">
      <w:pPr>
        <w:rPr>
          <w:rFonts w:cstheme="minorHAnsi"/>
        </w:rPr>
      </w:pPr>
    </w:p>
    <w:p w14:paraId="674A5194" w14:textId="0CDF531F" w:rsidR="005F6962" w:rsidRPr="005F6962" w:rsidRDefault="005F6962" w:rsidP="005F6962">
      <w:pPr>
        <w:rPr>
          <w:rFonts w:cstheme="minorHAnsi"/>
        </w:rPr>
      </w:pPr>
      <w:r w:rsidRPr="005F6962">
        <w:rPr>
          <w:rFonts w:cstheme="minorHAnsi"/>
        </w:rPr>
        <w:t xml:space="preserve">At </w:t>
      </w:r>
      <w:r w:rsidRPr="00DD0FDB">
        <w:rPr>
          <w:rFonts w:cstheme="minorHAnsi"/>
        </w:rPr>
        <w:t>first</w:t>
      </w:r>
      <w:r w:rsidRPr="005F6962">
        <w:rPr>
          <w:rFonts w:cstheme="minorHAnsi"/>
        </w:rPr>
        <w:t xml:space="preserve">, </w:t>
      </w:r>
      <w:proofErr w:type="gramStart"/>
      <w:r w:rsidRPr="005F6962">
        <w:rPr>
          <w:rFonts w:cstheme="minorHAnsi"/>
        </w:rPr>
        <w:t xml:space="preserve">it would </w:t>
      </w:r>
      <w:r w:rsidRPr="00DD0FDB">
        <w:rPr>
          <w:rFonts w:cstheme="minorHAnsi"/>
        </w:rPr>
        <w:t>seem</w:t>
      </w:r>
      <w:r w:rsidRPr="005F6962">
        <w:rPr>
          <w:rFonts w:cstheme="minorHAnsi"/>
        </w:rPr>
        <w:t xml:space="preserve"> that a</w:t>
      </w:r>
      <w:proofErr w:type="gramEnd"/>
      <w:r w:rsidRPr="005F6962">
        <w:rPr>
          <w:rFonts w:cstheme="minorHAnsi"/>
        </w:rPr>
        <w:t xml:space="preserve"> similar mutation has occurred in dogs. However, as part of outside research, students will </w:t>
      </w:r>
      <w:r w:rsidRPr="00DD0FDB">
        <w:rPr>
          <w:rFonts w:cstheme="minorHAnsi"/>
        </w:rPr>
        <w:t>learn</w:t>
      </w:r>
      <w:r w:rsidRPr="005F6962">
        <w:rPr>
          <w:rFonts w:cstheme="minorHAnsi"/>
        </w:rPr>
        <w:t xml:space="preserve"> that the FGFR3 mutation that occurs in humans is homozygous lethal. If they do not, the instructor should share or lead them to this information.</w:t>
      </w:r>
    </w:p>
    <w:p w14:paraId="29287C06" w14:textId="556F7B69" w:rsidR="005F6962" w:rsidRPr="00DD0FDB" w:rsidRDefault="005F6962" w:rsidP="005F6962">
      <w:pPr>
        <w:rPr>
          <w:rFonts w:cstheme="minorHAnsi"/>
        </w:rPr>
      </w:pPr>
    </w:p>
    <w:p w14:paraId="30DE4DD4" w14:textId="77777777" w:rsidR="005F6962" w:rsidRPr="00DD0FDB" w:rsidRDefault="005F6962" w:rsidP="005F6962">
      <w:pPr>
        <w:rPr>
          <w:rFonts w:cstheme="minorHAnsi"/>
        </w:rPr>
      </w:pPr>
    </w:p>
    <w:p w14:paraId="66010B9A" w14:textId="5126F22E" w:rsidR="00755AC4" w:rsidRPr="00B3112B" w:rsidRDefault="005F6962" w:rsidP="00491D0E">
      <w:pPr>
        <w:pStyle w:val="ListParagraph"/>
        <w:numPr>
          <w:ilvl w:val="0"/>
          <w:numId w:val="23"/>
        </w:numPr>
        <w:ind w:left="360"/>
        <w:rPr>
          <w:rFonts w:cstheme="minorHAnsi"/>
          <w:b/>
          <w:bCs/>
        </w:rPr>
      </w:pPr>
      <w:r w:rsidRPr="00B3112B">
        <w:rPr>
          <w:rFonts w:cstheme="minorHAnsi"/>
          <w:b/>
          <w:bCs/>
        </w:rPr>
        <w:t>Now look at the phenotypes of the puppies. Based on the data you have, and the Mendelian rules of inheritance, what can you hypothesize about how the phenotype is inherited?</w:t>
      </w:r>
    </w:p>
    <w:p w14:paraId="3ACD8076" w14:textId="77777777" w:rsidR="005F6962" w:rsidRPr="00DD0FDB" w:rsidRDefault="005F6962" w:rsidP="005F6962">
      <w:pPr>
        <w:rPr>
          <w:rFonts w:cstheme="minorHAnsi"/>
        </w:rPr>
      </w:pPr>
    </w:p>
    <w:p w14:paraId="7141CA56" w14:textId="214A6C73" w:rsidR="005F6962" w:rsidRPr="005F6962" w:rsidRDefault="005F6962" w:rsidP="005F6962">
      <w:pPr>
        <w:rPr>
          <w:rFonts w:cstheme="minorHAnsi"/>
        </w:rPr>
      </w:pPr>
      <w:r w:rsidRPr="00DD0FDB">
        <w:rPr>
          <w:rFonts w:cstheme="minorHAnsi"/>
        </w:rPr>
        <w:t>P</w:t>
      </w:r>
      <w:r w:rsidRPr="005F6962">
        <w:rPr>
          <w:rFonts w:cstheme="minorHAnsi"/>
        </w:rPr>
        <w:t xml:space="preserve">ure breed dogs come from closed breeding lines. If a corgi was heterozygous for an FGFR3 mutation, it could produce </w:t>
      </w:r>
      <w:r w:rsidRPr="00DD0FDB">
        <w:rPr>
          <w:rFonts w:cstheme="minorHAnsi"/>
        </w:rPr>
        <w:t xml:space="preserve">some </w:t>
      </w:r>
      <w:r w:rsidRPr="005F6962">
        <w:rPr>
          <w:rFonts w:cstheme="minorHAnsi"/>
        </w:rPr>
        <w:t>longer-legged puppies (a fact that becomes important in the next posting). Based on this and the inheritance pattern from Qu. #3, students should be able to deduce that it is impossible for corgis to have a mutation in FGFR3.The only way to produce all puppies with short legs is if the mutation is in a different locus. This is in fact what has happened.</w:t>
      </w:r>
      <w:r w:rsidRPr="00DD0FDB">
        <w:rPr>
          <w:rFonts w:cstheme="minorHAnsi"/>
        </w:rPr>
        <w:t xml:space="preserve"> </w:t>
      </w:r>
      <w:r w:rsidRPr="005F6962">
        <w:rPr>
          <w:rFonts w:cstheme="minorHAnsi"/>
        </w:rPr>
        <w:t>Given that all 14 puppies have foreshortened legs, it is likely due to an autosomal dominant mutation.</w:t>
      </w:r>
    </w:p>
    <w:p w14:paraId="03FC45C0" w14:textId="77777777" w:rsidR="005F6962" w:rsidRPr="005F6962" w:rsidRDefault="005F6962" w:rsidP="005F6962">
      <w:pPr>
        <w:rPr>
          <w:rFonts w:cstheme="minorHAnsi"/>
        </w:rPr>
      </w:pPr>
    </w:p>
    <w:p w14:paraId="066CC3B9" w14:textId="77777777" w:rsidR="00755AC4" w:rsidRPr="00B3112B" w:rsidRDefault="00755AC4" w:rsidP="00491D0E">
      <w:pPr>
        <w:pStyle w:val="ListParagraph"/>
        <w:numPr>
          <w:ilvl w:val="0"/>
          <w:numId w:val="23"/>
        </w:numPr>
        <w:ind w:left="360"/>
        <w:rPr>
          <w:rFonts w:cstheme="minorHAnsi"/>
          <w:b/>
          <w:bCs/>
        </w:rPr>
      </w:pPr>
      <w:r w:rsidRPr="00B3112B">
        <w:rPr>
          <w:rFonts w:cstheme="minorHAnsi"/>
          <w:b/>
          <w:bCs/>
        </w:rPr>
        <w:lastRenderedPageBreak/>
        <w:t xml:space="preserve">Based on what you have learned, how will you respond back to Hopkins’ owners on the </w:t>
      </w:r>
      <w:r w:rsidRPr="00B3112B">
        <w:rPr>
          <w:rFonts w:cstheme="minorHAnsi"/>
          <w:b/>
          <w:bCs/>
          <w:i/>
        </w:rPr>
        <w:t xml:space="preserve">Ask the Vets </w:t>
      </w:r>
      <w:r w:rsidRPr="00B3112B">
        <w:rPr>
          <w:rFonts w:cstheme="minorHAnsi"/>
          <w:b/>
          <w:bCs/>
        </w:rPr>
        <w:t>blog? Write the response you will send to your supervisor.</w:t>
      </w:r>
    </w:p>
    <w:p w14:paraId="46C81F7C" w14:textId="77777777" w:rsidR="00755AC4" w:rsidRPr="00AB39E4" w:rsidRDefault="00755AC4" w:rsidP="00755AC4">
      <w:pPr>
        <w:rPr>
          <w:rFonts w:cstheme="minorHAnsi"/>
        </w:rPr>
      </w:pPr>
    </w:p>
    <w:p w14:paraId="276FA8B1" w14:textId="4C69BB17" w:rsidR="00755AC4" w:rsidRPr="005F6962" w:rsidRDefault="00755AC4" w:rsidP="00755AC4">
      <w:pPr>
        <w:rPr>
          <w:rFonts w:cstheme="minorHAnsi"/>
        </w:rPr>
      </w:pPr>
      <w:r w:rsidRPr="005F6962">
        <w:rPr>
          <w:rFonts w:cstheme="minorHAnsi"/>
        </w:rPr>
        <w:t xml:space="preserve">They are unlikely to ever be successful. Best </w:t>
      </w:r>
      <w:r w:rsidRPr="00DD0FDB">
        <w:rPr>
          <w:rFonts w:cstheme="minorHAnsi"/>
        </w:rPr>
        <w:t>if the owners</w:t>
      </w:r>
      <w:r w:rsidRPr="005F6962">
        <w:rPr>
          <w:rFonts w:cstheme="minorHAnsi"/>
        </w:rPr>
        <w:t xml:space="preserve"> enjoy the dog they have.</w:t>
      </w:r>
    </w:p>
    <w:p w14:paraId="7956C4D0" w14:textId="77777777" w:rsidR="005F6962" w:rsidRPr="005F6962" w:rsidRDefault="005F6962" w:rsidP="005F6962">
      <w:pPr>
        <w:rPr>
          <w:rFonts w:cstheme="minorHAnsi"/>
        </w:rPr>
      </w:pPr>
    </w:p>
    <w:p w14:paraId="10C95188" w14:textId="77777777" w:rsidR="005F6962" w:rsidRPr="005F6962" w:rsidRDefault="005F6962" w:rsidP="005F6962">
      <w:pPr>
        <w:rPr>
          <w:rFonts w:cstheme="minorHAnsi"/>
        </w:rPr>
      </w:pPr>
    </w:p>
    <w:p w14:paraId="16499A29" w14:textId="77777777" w:rsidR="005F6962" w:rsidRPr="005F6962" w:rsidRDefault="005F6962" w:rsidP="005F6962">
      <w:pPr>
        <w:rPr>
          <w:rFonts w:cstheme="minorHAnsi"/>
          <w:i/>
          <w:iCs/>
        </w:rPr>
      </w:pPr>
      <w:r w:rsidRPr="005F6962">
        <w:rPr>
          <w:rFonts w:cstheme="minorHAnsi"/>
          <w:i/>
          <w:iCs/>
        </w:rPr>
        <w:t>Additional Background</w:t>
      </w:r>
    </w:p>
    <w:p w14:paraId="20ABE2E0" w14:textId="0F3B40F8" w:rsidR="005F6962" w:rsidRPr="005F6962" w:rsidRDefault="005F6962" w:rsidP="005F6962">
      <w:pPr>
        <w:rPr>
          <w:rFonts w:cstheme="minorHAnsi"/>
        </w:rPr>
      </w:pPr>
      <w:r w:rsidRPr="005F6962">
        <w:rPr>
          <w:rFonts w:cstheme="minorHAnsi"/>
        </w:rPr>
        <w:t xml:space="preserve">Corgis are one of several breeds that are homozygous for an FGF4 retrogene. Overproduction of FGF4 produces the same </w:t>
      </w:r>
      <w:r w:rsidRPr="005F6962">
        <w:rPr>
          <w:rFonts w:cstheme="minorHAnsi"/>
          <w:b/>
        </w:rPr>
        <w:t>phenotype</w:t>
      </w:r>
      <w:r w:rsidRPr="005F6962">
        <w:rPr>
          <w:rFonts w:cstheme="minorHAnsi"/>
        </w:rPr>
        <w:t xml:space="preserve"> as a constitutively active FGFR3, but the FGF4 retrogene is not homozygous lethal. Although not proven, a reasonable speculation would be that FGF4 acts at least partly FGFR3 receptor.</w:t>
      </w:r>
    </w:p>
    <w:p w14:paraId="08BE9358" w14:textId="77777777" w:rsidR="00755AC4" w:rsidRPr="00DD0FDB" w:rsidRDefault="00755AC4" w:rsidP="005F6962">
      <w:pPr>
        <w:rPr>
          <w:rFonts w:cstheme="minorHAnsi"/>
        </w:rPr>
      </w:pPr>
    </w:p>
    <w:p w14:paraId="7D2B65E4" w14:textId="5585CAB6" w:rsidR="005F6962" w:rsidRPr="005F6962" w:rsidRDefault="005F6962" w:rsidP="005F6962">
      <w:pPr>
        <w:rPr>
          <w:rFonts w:cstheme="minorHAnsi"/>
        </w:rPr>
      </w:pPr>
      <w:r w:rsidRPr="005F6962">
        <w:rPr>
          <w:rFonts w:cstheme="minorHAnsi"/>
        </w:rPr>
        <w:t xml:space="preserve">The FGF-4 retrogene is located on CFA 18. Other breeds that have the retrogene include the Basset hound, Cairn terrier, Dachshunds, Pekingese, Scottish terrier, Shih tzu, Swedish </w:t>
      </w:r>
      <w:proofErr w:type="spellStart"/>
      <w:r w:rsidRPr="005F6962">
        <w:rPr>
          <w:rFonts w:cstheme="minorHAnsi"/>
        </w:rPr>
        <w:t>valhund</w:t>
      </w:r>
      <w:proofErr w:type="spellEnd"/>
      <w:r w:rsidRPr="005F6962">
        <w:rPr>
          <w:rFonts w:cstheme="minorHAnsi"/>
        </w:rPr>
        <w:t>, and West highland terrier. Long legged dogs and large breeds cannot be silent carriers of this mutation; if the allele is present, a dog has short legs. Parker (2009) describes how this defect probably arose originally.</w:t>
      </w:r>
    </w:p>
    <w:p w14:paraId="04F0D6B7" w14:textId="77777777" w:rsidR="005F6962" w:rsidRPr="005F6962" w:rsidRDefault="005F6962" w:rsidP="005F6962">
      <w:pPr>
        <w:rPr>
          <w:rFonts w:cstheme="minorHAnsi"/>
        </w:rPr>
      </w:pPr>
    </w:p>
    <w:p w14:paraId="1957070A" w14:textId="3AB5BA10" w:rsidR="00764CE0" w:rsidRPr="00DD0FDB" w:rsidRDefault="00764CE0" w:rsidP="00E024CA">
      <w:pPr>
        <w:rPr>
          <w:rFonts w:cstheme="minorHAnsi"/>
        </w:rPr>
      </w:pPr>
    </w:p>
    <w:p w14:paraId="3BEB26C3" w14:textId="07A6918F" w:rsidR="00764CE0" w:rsidRPr="00AB39E4" w:rsidRDefault="00755AC4" w:rsidP="00764CE0">
      <w:pPr>
        <w:rPr>
          <w:rFonts w:cstheme="minorHAnsi"/>
          <w:i/>
          <w:iCs/>
        </w:rPr>
      </w:pPr>
      <w:r w:rsidRPr="00DD0FDB">
        <w:rPr>
          <w:rFonts w:cstheme="minorHAnsi"/>
          <w:i/>
          <w:iCs/>
        </w:rPr>
        <w:t xml:space="preserve">Page 3 </w:t>
      </w:r>
      <w:r w:rsidR="00764CE0" w:rsidRPr="00AB39E4">
        <w:rPr>
          <w:rFonts w:cstheme="minorHAnsi"/>
          <w:i/>
          <w:iCs/>
        </w:rPr>
        <w:t>Questions</w:t>
      </w:r>
      <w:r w:rsidR="00764CE0" w:rsidRPr="00DD0FDB">
        <w:rPr>
          <w:rFonts w:cstheme="minorHAnsi"/>
          <w:i/>
          <w:iCs/>
        </w:rPr>
        <w:t xml:space="preserve"> for Blog Scenario 2</w:t>
      </w:r>
      <w:r w:rsidR="00764CE0" w:rsidRPr="00AB39E4">
        <w:rPr>
          <w:rFonts w:cstheme="minorHAnsi"/>
          <w:i/>
          <w:iCs/>
        </w:rPr>
        <w:t>:</w:t>
      </w:r>
    </w:p>
    <w:p w14:paraId="473AE733" w14:textId="77777777" w:rsidR="00764CE0" w:rsidRPr="00B3112B" w:rsidRDefault="00764CE0" w:rsidP="00491D0E">
      <w:pPr>
        <w:pStyle w:val="ListParagraph"/>
        <w:numPr>
          <w:ilvl w:val="0"/>
          <w:numId w:val="21"/>
        </w:numPr>
        <w:rPr>
          <w:rFonts w:cstheme="minorHAnsi"/>
          <w:b/>
          <w:bCs/>
        </w:rPr>
      </w:pPr>
      <w:r w:rsidRPr="00B3112B">
        <w:rPr>
          <w:rFonts w:cstheme="minorHAnsi"/>
          <w:b/>
          <w:bCs/>
        </w:rPr>
        <w:t xml:space="preserve">Hairlessness is a rare phenotype in mammals. </w:t>
      </w:r>
      <w:proofErr w:type="gramStart"/>
      <w:r w:rsidRPr="00B3112B">
        <w:rPr>
          <w:rFonts w:cstheme="minorHAnsi"/>
          <w:b/>
          <w:bCs/>
        </w:rPr>
        <w:t>So</w:t>
      </w:r>
      <w:proofErr w:type="gramEnd"/>
      <w:r w:rsidRPr="00B3112B">
        <w:rPr>
          <w:rFonts w:cstheme="minorHAnsi"/>
          <w:b/>
          <w:bCs/>
        </w:rPr>
        <w:t xml:space="preserve"> we can assume for the moment that it is due to a single mutation. Now look at the phenotypes of Lucy’s puppies. Based on Mendelian rules of inheritance, what are ALL the possible combinations of genotypes that could produce the observed phenotypes?</w:t>
      </w:r>
    </w:p>
    <w:p w14:paraId="39C459A2" w14:textId="1C2AC8CF" w:rsidR="00764CE0" w:rsidRPr="00DD0FDB" w:rsidRDefault="00764CE0" w:rsidP="00764CE0">
      <w:pPr>
        <w:rPr>
          <w:rFonts w:cstheme="minorHAnsi"/>
        </w:rPr>
      </w:pPr>
    </w:p>
    <w:p w14:paraId="4A444868" w14:textId="4FC33A19" w:rsidR="00755AC4" w:rsidRPr="005F6962" w:rsidRDefault="00755AC4" w:rsidP="00755AC4">
      <w:pPr>
        <w:rPr>
          <w:rFonts w:cstheme="minorHAnsi"/>
        </w:rPr>
      </w:pPr>
      <w:r w:rsidRPr="00DD0FDB">
        <w:rPr>
          <w:rFonts w:cstheme="minorHAnsi"/>
        </w:rPr>
        <w:t xml:space="preserve">If </w:t>
      </w:r>
      <w:r w:rsidRPr="005F6962">
        <w:rPr>
          <w:rFonts w:cstheme="minorHAnsi"/>
        </w:rPr>
        <w:t xml:space="preserve">we make no assumptions about whether hairlessness is dominant or </w:t>
      </w:r>
      <w:proofErr w:type="gramStart"/>
      <w:r w:rsidRPr="005F6962">
        <w:rPr>
          <w:rFonts w:cstheme="minorHAnsi"/>
        </w:rPr>
        <w:t>recessive</w:t>
      </w:r>
      <w:proofErr w:type="gramEnd"/>
      <w:r w:rsidRPr="005F6962">
        <w:rPr>
          <w:rFonts w:cstheme="minorHAnsi"/>
        </w:rPr>
        <w:t xml:space="preserve"> we must try all possible options. For two alleles, named H (dominant) and h (recessive), these are the only crosses that create 2 distinct phenotypes. The remaining two crosses (HH x HH, and </w:t>
      </w:r>
      <w:proofErr w:type="spellStart"/>
      <w:r w:rsidRPr="005F6962">
        <w:rPr>
          <w:rFonts w:cstheme="minorHAnsi"/>
        </w:rPr>
        <w:t>hh</w:t>
      </w:r>
      <w:proofErr w:type="spellEnd"/>
      <w:r w:rsidRPr="005F6962">
        <w:rPr>
          <w:rFonts w:cstheme="minorHAnsi"/>
        </w:rPr>
        <w:t xml:space="preserve"> x </w:t>
      </w:r>
      <w:proofErr w:type="spellStart"/>
      <w:r w:rsidRPr="005F6962">
        <w:rPr>
          <w:rFonts w:cstheme="minorHAnsi"/>
        </w:rPr>
        <w:t>hh</w:t>
      </w:r>
      <w:proofErr w:type="spellEnd"/>
      <w:r w:rsidRPr="005F6962">
        <w:rPr>
          <w:rFonts w:cstheme="minorHAnsi"/>
        </w:rPr>
        <w:t xml:space="preserve">) do not need to be considered, because the question is whether Lucy is not a pure breed </w:t>
      </w:r>
      <w:proofErr w:type="spellStart"/>
      <w:r w:rsidRPr="005F6962">
        <w:rPr>
          <w:rFonts w:cstheme="minorHAnsi"/>
        </w:rPr>
        <w:t>Xolo</w:t>
      </w:r>
      <w:proofErr w:type="spellEnd"/>
      <w:r w:rsidRPr="005F6962">
        <w:rPr>
          <w:rFonts w:cstheme="minorHAnsi"/>
        </w:rPr>
        <w:t xml:space="preserve">. </w:t>
      </w:r>
    </w:p>
    <w:p w14:paraId="39D03B04" w14:textId="77777777" w:rsidR="00755AC4" w:rsidRPr="00DD0FDB" w:rsidRDefault="00755AC4" w:rsidP="00755AC4">
      <w:pPr>
        <w:rPr>
          <w:rFonts w:cstheme="minorHAnsi"/>
        </w:rPr>
      </w:pPr>
    </w:p>
    <w:p w14:paraId="389AA8A1" w14:textId="6E9734C4" w:rsidR="00755AC4" w:rsidRPr="005F6962" w:rsidRDefault="00755AC4" w:rsidP="00755AC4">
      <w:pPr>
        <w:rPr>
          <w:rFonts w:cstheme="minorHAnsi"/>
        </w:rPr>
      </w:pPr>
      <w:r w:rsidRPr="005F6962">
        <w:rPr>
          <w:rFonts w:cstheme="minorHAnsi"/>
        </w:rPr>
        <w:t xml:space="preserve">Students might suggest that Lucy is </w:t>
      </w:r>
      <w:proofErr w:type="gramStart"/>
      <w:r w:rsidRPr="005F6962">
        <w:rPr>
          <w:rFonts w:cstheme="minorHAnsi"/>
        </w:rPr>
        <w:t>pure</w:t>
      </w:r>
      <w:proofErr w:type="gramEnd"/>
      <w:r w:rsidRPr="005F6962">
        <w:rPr>
          <w:rFonts w:cstheme="minorHAnsi"/>
        </w:rPr>
        <w:t xml:space="preserve"> but Baja and Rico are homozygous. For an autosomal allele, the gender of the parents makes no difference. Nevertheless, the outline below of the crosses accounts for this possibility. </w:t>
      </w:r>
    </w:p>
    <w:p w14:paraId="20440314" w14:textId="77777777" w:rsidR="00755AC4" w:rsidRPr="005F6962" w:rsidRDefault="00755AC4" w:rsidP="00755AC4">
      <w:pPr>
        <w:rPr>
          <w:rFonts w:cstheme="minorHAnsi"/>
        </w:rPr>
      </w:pPr>
    </w:p>
    <w:tbl>
      <w:tblPr>
        <w:tblStyle w:val="TableGrid"/>
        <w:tblW w:w="9000" w:type="dxa"/>
        <w:tblInd w:w="108" w:type="dxa"/>
        <w:tblLayout w:type="fixed"/>
        <w:tblLook w:val="04A0" w:firstRow="1" w:lastRow="0" w:firstColumn="1" w:lastColumn="0" w:noHBand="0" w:noVBand="1"/>
      </w:tblPr>
      <w:tblGrid>
        <w:gridCol w:w="1170"/>
        <w:gridCol w:w="694"/>
        <w:gridCol w:w="836"/>
        <w:gridCol w:w="417"/>
        <w:gridCol w:w="1253"/>
        <w:gridCol w:w="580"/>
        <w:gridCol w:w="861"/>
        <w:gridCol w:w="581"/>
        <w:gridCol w:w="1115"/>
        <w:gridCol w:w="773"/>
        <w:gridCol w:w="720"/>
      </w:tblGrid>
      <w:tr w:rsidR="00755AC4" w:rsidRPr="005F6962" w14:paraId="424864CE" w14:textId="77777777" w:rsidTr="00A448D7">
        <w:tc>
          <w:tcPr>
            <w:tcW w:w="1170" w:type="dxa"/>
          </w:tcPr>
          <w:p w14:paraId="6C36E0E4" w14:textId="77777777" w:rsidR="00755AC4" w:rsidRPr="005F6962" w:rsidRDefault="00755AC4" w:rsidP="00A448D7">
            <w:pPr>
              <w:rPr>
                <w:rFonts w:cstheme="minorHAnsi"/>
              </w:rPr>
            </w:pPr>
            <w:r w:rsidRPr="005F6962">
              <w:rPr>
                <w:rFonts w:cstheme="minorHAnsi"/>
              </w:rPr>
              <w:t>ONE</w:t>
            </w:r>
          </w:p>
        </w:tc>
        <w:tc>
          <w:tcPr>
            <w:tcW w:w="1530" w:type="dxa"/>
            <w:gridSpan w:val="2"/>
          </w:tcPr>
          <w:p w14:paraId="105E87BD" w14:textId="77777777" w:rsidR="00755AC4" w:rsidRPr="005F6962" w:rsidRDefault="00755AC4" w:rsidP="00A448D7">
            <w:pPr>
              <w:rPr>
                <w:rFonts w:cstheme="minorHAnsi"/>
              </w:rPr>
            </w:pPr>
            <w:r w:rsidRPr="005F6962">
              <w:rPr>
                <w:rFonts w:cstheme="minorHAnsi"/>
              </w:rPr>
              <w:t>1</w:t>
            </w:r>
            <w:r w:rsidRPr="005F6962">
              <w:rPr>
                <w:rFonts w:cstheme="minorHAnsi"/>
                <w:vertAlign w:val="superscript"/>
              </w:rPr>
              <w:t>st</w:t>
            </w:r>
            <w:r w:rsidRPr="005F6962">
              <w:rPr>
                <w:rFonts w:cstheme="minorHAnsi"/>
              </w:rPr>
              <w:t xml:space="preserve"> parent</w:t>
            </w:r>
          </w:p>
        </w:tc>
        <w:tc>
          <w:tcPr>
            <w:tcW w:w="417" w:type="dxa"/>
            <w:tcBorders>
              <w:top w:val="nil"/>
              <w:bottom w:val="nil"/>
            </w:tcBorders>
          </w:tcPr>
          <w:p w14:paraId="158A0959" w14:textId="77777777" w:rsidR="00755AC4" w:rsidRPr="005F6962" w:rsidRDefault="00755AC4" w:rsidP="00A448D7">
            <w:pPr>
              <w:rPr>
                <w:rFonts w:cstheme="minorHAnsi"/>
              </w:rPr>
            </w:pPr>
          </w:p>
        </w:tc>
        <w:tc>
          <w:tcPr>
            <w:tcW w:w="1253" w:type="dxa"/>
          </w:tcPr>
          <w:p w14:paraId="6B954AD6" w14:textId="77777777" w:rsidR="00755AC4" w:rsidRPr="005F6962" w:rsidRDefault="00755AC4" w:rsidP="00A448D7">
            <w:pPr>
              <w:rPr>
                <w:rFonts w:cstheme="minorHAnsi"/>
              </w:rPr>
            </w:pPr>
            <w:r w:rsidRPr="005F6962">
              <w:rPr>
                <w:rFonts w:cstheme="minorHAnsi"/>
              </w:rPr>
              <w:t>TWO</w:t>
            </w:r>
          </w:p>
        </w:tc>
        <w:tc>
          <w:tcPr>
            <w:tcW w:w="1441" w:type="dxa"/>
            <w:gridSpan w:val="2"/>
          </w:tcPr>
          <w:p w14:paraId="5964D3B9" w14:textId="77777777" w:rsidR="00755AC4" w:rsidRPr="005F6962" w:rsidRDefault="00755AC4" w:rsidP="00A448D7">
            <w:pPr>
              <w:rPr>
                <w:rFonts w:cstheme="minorHAnsi"/>
              </w:rPr>
            </w:pPr>
            <w:r w:rsidRPr="005F6962">
              <w:rPr>
                <w:rFonts w:cstheme="minorHAnsi"/>
              </w:rPr>
              <w:t>1</w:t>
            </w:r>
            <w:r w:rsidRPr="005F6962">
              <w:rPr>
                <w:rFonts w:cstheme="minorHAnsi"/>
                <w:vertAlign w:val="superscript"/>
              </w:rPr>
              <w:t>st</w:t>
            </w:r>
            <w:r w:rsidRPr="005F6962">
              <w:rPr>
                <w:rFonts w:cstheme="minorHAnsi"/>
              </w:rPr>
              <w:t xml:space="preserve"> parent</w:t>
            </w:r>
          </w:p>
        </w:tc>
        <w:tc>
          <w:tcPr>
            <w:tcW w:w="581" w:type="dxa"/>
            <w:tcBorders>
              <w:top w:val="nil"/>
              <w:bottom w:val="nil"/>
            </w:tcBorders>
          </w:tcPr>
          <w:p w14:paraId="0C1B5446" w14:textId="77777777" w:rsidR="00755AC4" w:rsidRPr="005F6962" w:rsidRDefault="00755AC4" w:rsidP="00A448D7">
            <w:pPr>
              <w:rPr>
                <w:rFonts w:cstheme="minorHAnsi"/>
              </w:rPr>
            </w:pPr>
          </w:p>
        </w:tc>
        <w:tc>
          <w:tcPr>
            <w:tcW w:w="1115" w:type="dxa"/>
          </w:tcPr>
          <w:p w14:paraId="0F7CC2C5" w14:textId="77777777" w:rsidR="00755AC4" w:rsidRPr="005F6962" w:rsidRDefault="00755AC4" w:rsidP="00A448D7">
            <w:pPr>
              <w:rPr>
                <w:rFonts w:cstheme="minorHAnsi"/>
              </w:rPr>
            </w:pPr>
            <w:r w:rsidRPr="005F6962">
              <w:rPr>
                <w:rFonts w:cstheme="minorHAnsi"/>
              </w:rPr>
              <w:t>THREE</w:t>
            </w:r>
          </w:p>
        </w:tc>
        <w:tc>
          <w:tcPr>
            <w:tcW w:w="1493" w:type="dxa"/>
            <w:gridSpan w:val="2"/>
          </w:tcPr>
          <w:p w14:paraId="4048C207" w14:textId="77777777" w:rsidR="00755AC4" w:rsidRPr="005F6962" w:rsidRDefault="00755AC4" w:rsidP="00A448D7">
            <w:pPr>
              <w:rPr>
                <w:rFonts w:cstheme="minorHAnsi"/>
              </w:rPr>
            </w:pPr>
            <w:r w:rsidRPr="005F6962">
              <w:rPr>
                <w:rFonts w:cstheme="minorHAnsi"/>
              </w:rPr>
              <w:t>1</w:t>
            </w:r>
            <w:r w:rsidRPr="005F6962">
              <w:rPr>
                <w:rFonts w:cstheme="minorHAnsi"/>
                <w:vertAlign w:val="superscript"/>
              </w:rPr>
              <w:t>st</w:t>
            </w:r>
            <w:r w:rsidRPr="005F6962">
              <w:rPr>
                <w:rFonts w:cstheme="minorHAnsi"/>
              </w:rPr>
              <w:t xml:space="preserve"> parent</w:t>
            </w:r>
          </w:p>
        </w:tc>
      </w:tr>
      <w:tr w:rsidR="00755AC4" w:rsidRPr="005F6962" w14:paraId="293617AB" w14:textId="77777777" w:rsidTr="00A448D7">
        <w:tc>
          <w:tcPr>
            <w:tcW w:w="1170" w:type="dxa"/>
          </w:tcPr>
          <w:p w14:paraId="6E4FF9A4" w14:textId="77777777" w:rsidR="00755AC4" w:rsidRPr="005F6962" w:rsidRDefault="00755AC4" w:rsidP="00A448D7">
            <w:pPr>
              <w:rPr>
                <w:rFonts w:cstheme="minorHAnsi"/>
              </w:rPr>
            </w:pPr>
            <w:r w:rsidRPr="005F6962">
              <w:rPr>
                <w:rFonts w:cstheme="minorHAnsi"/>
              </w:rPr>
              <w:t>2</w:t>
            </w:r>
            <w:r w:rsidRPr="005F6962">
              <w:rPr>
                <w:rFonts w:cstheme="minorHAnsi"/>
                <w:vertAlign w:val="superscript"/>
              </w:rPr>
              <w:t>nd</w:t>
            </w:r>
            <w:r w:rsidRPr="005F6962">
              <w:rPr>
                <w:rFonts w:cstheme="minorHAnsi"/>
              </w:rPr>
              <w:t xml:space="preserve"> parent</w:t>
            </w:r>
          </w:p>
        </w:tc>
        <w:tc>
          <w:tcPr>
            <w:tcW w:w="694" w:type="dxa"/>
          </w:tcPr>
          <w:p w14:paraId="0D28FB5F" w14:textId="77777777" w:rsidR="00755AC4" w:rsidRPr="005F6962" w:rsidRDefault="00755AC4" w:rsidP="00A448D7">
            <w:pPr>
              <w:rPr>
                <w:rFonts w:cstheme="minorHAnsi"/>
              </w:rPr>
            </w:pPr>
            <w:r w:rsidRPr="005F6962">
              <w:rPr>
                <w:rFonts w:cstheme="minorHAnsi"/>
              </w:rPr>
              <w:t>H</w:t>
            </w:r>
          </w:p>
        </w:tc>
        <w:tc>
          <w:tcPr>
            <w:tcW w:w="836" w:type="dxa"/>
          </w:tcPr>
          <w:p w14:paraId="78402979" w14:textId="77777777" w:rsidR="00755AC4" w:rsidRPr="005F6962" w:rsidRDefault="00755AC4" w:rsidP="00A448D7">
            <w:pPr>
              <w:rPr>
                <w:rFonts w:cstheme="minorHAnsi"/>
              </w:rPr>
            </w:pPr>
            <w:r w:rsidRPr="005F6962">
              <w:rPr>
                <w:rFonts w:cstheme="minorHAnsi"/>
              </w:rPr>
              <w:t>H</w:t>
            </w:r>
          </w:p>
        </w:tc>
        <w:tc>
          <w:tcPr>
            <w:tcW w:w="417" w:type="dxa"/>
            <w:tcBorders>
              <w:top w:val="nil"/>
              <w:bottom w:val="nil"/>
            </w:tcBorders>
          </w:tcPr>
          <w:p w14:paraId="50840F7A" w14:textId="77777777" w:rsidR="00755AC4" w:rsidRPr="005F6962" w:rsidRDefault="00755AC4" w:rsidP="00A448D7">
            <w:pPr>
              <w:rPr>
                <w:rFonts w:cstheme="minorHAnsi"/>
              </w:rPr>
            </w:pPr>
          </w:p>
        </w:tc>
        <w:tc>
          <w:tcPr>
            <w:tcW w:w="1253" w:type="dxa"/>
          </w:tcPr>
          <w:p w14:paraId="7552935C" w14:textId="77777777" w:rsidR="00755AC4" w:rsidRPr="005F6962" w:rsidRDefault="00755AC4" w:rsidP="00A448D7">
            <w:pPr>
              <w:rPr>
                <w:rFonts w:cstheme="minorHAnsi"/>
              </w:rPr>
            </w:pPr>
            <w:r w:rsidRPr="005F6962">
              <w:rPr>
                <w:rFonts w:cstheme="minorHAnsi"/>
              </w:rPr>
              <w:t>2</w:t>
            </w:r>
            <w:r w:rsidRPr="005F6962">
              <w:rPr>
                <w:rFonts w:cstheme="minorHAnsi"/>
                <w:vertAlign w:val="superscript"/>
              </w:rPr>
              <w:t>nd</w:t>
            </w:r>
            <w:r w:rsidRPr="005F6962">
              <w:rPr>
                <w:rFonts w:cstheme="minorHAnsi"/>
              </w:rPr>
              <w:t xml:space="preserve"> parent</w:t>
            </w:r>
          </w:p>
        </w:tc>
        <w:tc>
          <w:tcPr>
            <w:tcW w:w="580" w:type="dxa"/>
          </w:tcPr>
          <w:p w14:paraId="7BEC1AAB" w14:textId="77777777" w:rsidR="00755AC4" w:rsidRPr="005F6962" w:rsidRDefault="00755AC4" w:rsidP="00A448D7">
            <w:pPr>
              <w:rPr>
                <w:rFonts w:cstheme="minorHAnsi"/>
              </w:rPr>
            </w:pPr>
            <w:r w:rsidRPr="005F6962">
              <w:rPr>
                <w:rFonts w:cstheme="minorHAnsi"/>
              </w:rPr>
              <w:t>H</w:t>
            </w:r>
          </w:p>
        </w:tc>
        <w:tc>
          <w:tcPr>
            <w:tcW w:w="861" w:type="dxa"/>
          </w:tcPr>
          <w:p w14:paraId="2BC801D7" w14:textId="77777777" w:rsidR="00755AC4" w:rsidRPr="005F6962" w:rsidRDefault="00755AC4" w:rsidP="00A448D7">
            <w:pPr>
              <w:rPr>
                <w:rFonts w:cstheme="minorHAnsi"/>
              </w:rPr>
            </w:pPr>
            <w:r w:rsidRPr="005F6962">
              <w:rPr>
                <w:rFonts w:cstheme="minorHAnsi"/>
              </w:rPr>
              <w:t>h</w:t>
            </w:r>
          </w:p>
        </w:tc>
        <w:tc>
          <w:tcPr>
            <w:tcW w:w="581" w:type="dxa"/>
            <w:tcBorders>
              <w:top w:val="nil"/>
              <w:bottom w:val="nil"/>
            </w:tcBorders>
          </w:tcPr>
          <w:p w14:paraId="32FB685A" w14:textId="77777777" w:rsidR="00755AC4" w:rsidRPr="005F6962" w:rsidRDefault="00755AC4" w:rsidP="00A448D7">
            <w:pPr>
              <w:rPr>
                <w:rFonts w:cstheme="minorHAnsi"/>
              </w:rPr>
            </w:pPr>
          </w:p>
        </w:tc>
        <w:tc>
          <w:tcPr>
            <w:tcW w:w="1115" w:type="dxa"/>
          </w:tcPr>
          <w:p w14:paraId="71DF16F7" w14:textId="77777777" w:rsidR="00755AC4" w:rsidRPr="005F6962" w:rsidRDefault="00755AC4" w:rsidP="00A448D7">
            <w:pPr>
              <w:rPr>
                <w:rFonts w:cstheme="minorHAnsi"/>
              </w:rPr>
            </w:pPr>
            <w:r w:rsidRPr="005F6962">
              <w:rPr>
                <w:rFonts w:cstheme="minorHAnsi"/>
              </w:rPr>
              <w:t>2</w:t>
            </w:r>
            <w:r w:rsidRPr="005F6962">
              <w:rPr>
                <w:rFonts w:cstheme="minorHAnsi"/>
                <w:vertAlign w:val="superscript"/>
              </w:rPr>
              <w:t>nd</w:t>
            </w:r>
            <w:r w:rsidRPr="005F6962">
              <w:rPr>
                <w:rFonts w:cstheme="minorHAnsi"/>
              </w:rPr>
              <w:t xml:space="preserve"> parent</w:t>
            </w:r>
          </w:p>
        </w:tc>
        <w:tc>
          <w:tcPr>
            <w:tcW w:w="773" w:type="dxa"/>
          </w:tcPr>
          <w:p w14:paraId="1680EC82" w14:textId="77777777" w:rsidR="00755AC4" w:rsidRPr="005F6962" w:rsidRDefault="00755AC4" w:rsidP="00A448D7">
            <w:pPr>
              <w:rPr>
                <w:rFonts w:cstheme="minorHAnsi"/>
              </w:rPr>
            </w:pPr>
            <w:r w:rsidRPr="005F6962">
              <w:rPr>
                <w:rFonts w:cstheme="minorHAnsi"/>
              </w:rPr>
              <w:t>H</w:t>
            </w:r>
          </w:p>
        </w:tc>
        <w:tc>
          <w:tcPr>
            <w:tcW w:w="720" w:type="dxa"/>
          </w:tcPr>
          <w:p w14:paraId="6AFDE48E" w14:textId="77777777" w:rsidR="00755AC4" w:rsidRPr="005F6962" w:rsidRDefault="00755AC4" w:rsidP="00A448D7">
            <w:pPr>
              <w:rPr>
                <w:rFonts w:cstheme="minorHAnsi"/>
              </w:rPr>
            </w:pPr>
            <w:r w:rsidRPr="005F6962">
              <w:rPr>
                <w:rFonts w:cstheme="minorHAnsi"/>
              </w:rPr>
              <w:t>h</w:t>
            </w:r>
          </w:p>
        </w:tc>
      </w:tr>
      <w:tr w:rsidR="00755AC4" w:rsidRPr="005F6962" w14:paraId="6B043410" w14:textId="77777777" w:rsidTr="00A448D7">
        <w:tc>
          <w:tcPr>
            <w:tcW w:w="1170" w:type="dxa"/>
          </w:tcPr>
          <w:p w14:paraId="1B36CD2C" w14:textId="77777777" w:rsidR="00755AC4" w:rsidRPr="005F6962" w:rsidRDefault="00755AC4" w:rsidP="00A448D7">
            <w:pPr>
              <w:rPr>
                <w:rFonts w:cstheme="minorHAnsi"/>
              </w:rPr>
            </w:pPr>
            <w:r w:rsidRPr="005F6962">
              <w:rPr>
                <w:rFonts w:cstheme="minorHAnsi"/>
              </w:rPr>
              <w:t>H</w:t>
            </w:r>
          </w:p>
        </w:tc>
        <w:tc>
          <w:tcPr>
            <w:tcW w:w="694" w:type="dxa"/>
          </w:tcPr>
          <w:p w14:paraId="2069C07E" w14:textId="77777777" w:rsidR="00755AC4" w:rsidRPr="005F6962" w:rsidRDefault="00755AC4" w:rsidP="00A448D7">
            <w:pPr>
              <w:rPr>
                <w:rFonts w:cstheme="minorHAnsi"/>
              </w:rPr>
            </w:pPr>
            <w:r w:rsidRPr="005F6962">
              <w:rPr>
                <w:rFonts w:cstheme="minorHAnsi"/>
              </w:rPr>
              <w:t>HH</w:t>
            </w:r>
          </w:p>
        </w:tc>
        <w:tc>
          <w:tcPr>
            <w:tcW w:w="836" w:type="dxa"/>
          </w:tcPr>
          <w:p w14:paraId="140A5B65" w14:textId="77777777" w:rsidR="00755AC4" w:rsidRPr="005F6962" w:rsidRDefault="00755AC4" w:rsidP="00A448D7">
            <w:pPr>
              <w:rPr>
                <w:rFonts w:cstheme="minorHAnsi"/>
              </w:rPr>
            </w:pPr>
            <w:r w:rsidRPr="005F6962">
              <w:rPr>
                <w:rFonts w:cstheme="minorHAnsi"/>
              </w:rPr>
              <w:t>HH</w:t>
            </w:r>
          </w:p>
        </w:tc>
        <w:tc>
          <w:tcPr>
            <w:tcW w:w="417" w:type="dxa"/>
            <w:tcBorders>
              <w:top w:val="nil"/>
              <w:bottom w:val="nil"/>
            </w:tcBorders>
          </w:tcPr>
          <w:p w14:paraId="6C60FF51" w14:textId="77777777" w:rsidR="00755AC4" w:rsidRPr="005F6962" w:rsidRDefault="00755AC4" w:rsidP="00A448D7">
            <w:pPr>
              <w:rPr>
                <w:rFonts w:cstheme="minorHAnsi"/>
              </w:rPr>
            </w:pPr>
          </w:p>
        </w:tc>
        <w:tc>
          <w:tcPr>
            <w:tcW w:w="1253" w:type="dxa"/>
          </w:tcPr>
          <w:p w14:paraId="602FA728" w14:textId="77777777" w:rsidR="00755AC4" w:rsidRPr="005F6962" w:rsidRDefault="00755AC4" w:rsidP="00A448D7">
            <w:pPr>
              <w:rPr>
                <w:rFonts w:cstheme="minorHAnsi"/>
              </w:rPr>
            </w:pPr>
            <w:r w:rsidRPr="005F6962">
              <w:rPr>
                <w:rFonts w:cstheme="minorHAnsi"/>
              </w:rPr>
              <w:t>H</w:t>
            </w:r>
          </w:p>
        </w:tc>
        <w:tc>
          <w:tcPr>
            <w:tcW w:w="580" w:type="dxa"/>
          </w:tcPr>
          <w:p w14:paraId="1F2C968E" w14:textId="77777777" w:rsidR="00755AC4" w:rsidRPr="005F6962" w:rsidRDefault="00755AC4" w:rsidP="00A448D7">
            <w:pPr>
              <w:rPr>
                <w:rFonts w:cstheme="minorHAnsi"/>
              </w:rPr>
            </w:pPr>
            <w:r w:rsidRPr="005F6962">
              <w:rPr>
                <w:rFonts w:cstheme="minorHAnsi"/>
              </w:rPr>
              <w:t>HH</w:t>
            </w:r>
          </w:p>
        </w:tc>
        <w:tc>
          <w:tcPr>
            <w:tcW w:w="861" w:type="dxa"/>
          </w:tcPr>
          <w:p w14:paraId="0C988414" w14:textId="77777777" w:rsidR="00755AC4" w:rsidRPr="005F6962" w:rsidRDefault="00755AC4" w:rsidP="00A448D7">
            <w:pPr>
              <w:rPr>
                <w:rFonts w:cstheme="minorHAnsi"/>
              </w:rPr>
            </w:pPr>
            <w:proofErr w:type="spellStart"/>
            <w:r w:rsidRPr="005F6962">
              <w:rPr>
                <w:rFonts w:cstheme="minorHAnsi"/>
              </w:rPr>
              <w:t>Hh</w:t>
            </w:r>
            <w:proofErr w:type="spellEnd"/>
          </w:p>
        </w:tc>
        <w:tc>
          <w:tcPr>
            <w:tcW w:w="581" w:type="dxa"/>
            <w:tcBorders>
              <w:top w:val="nil"/>
              <w:bottom w:val="nil"/>
            </w:tcBorders>
          </w:tcPr>
          <w:p w14:paraId="520FB979" w14:textId="77777777" w:rsidR="00755AC4" w:rsidRPr="005F6962" w:rsidRDefault="00755AC4" w:rsidP="00A448D7">
            <w:pPr>
              <w:rPr>
                <w:rFonts w:cstheme="minorHAnsi"/>
              </w:rPr>
            </w:pPr>
          </w:p>
        </w:tc>
        <w:tc>
          <w:tcPr>
            <w:tcW w:w="1115" w:type="dxa"/>
          </w:tcPr>
          <w:p w14:paraId="404B385D" w14:textId="77777777" w:rsidR="00755AC4" w:rsidRPr="005F6962" w:rsidRDefault="00755AC4" w:rsidP="00A448D7">
            <w:pPr>
              <w:rPr>
                <w:rFonts w:cstheme="minorHAnsi"/>
              </w:rPr>
            </w:pPr>
            <w:r w:rsidRPr="005F6962">
              <w:rPr>
                <w:rFonts w:cstheme="minorHAnsi"/>
              </w:rPr>
              <w:t>h</w:t>
            </w:r>
          </w:p>
        </w:tc>
        <w:tc>
          <w:tcPr>
            <w:tcW w:w="773" w:type="dxa"/>
          </w:tcPr>
          <w:p w14:paraId="20BE26B9" w14:textId="77777777" w:rsidR="00755AC4" w:rsidRPr="005F6962" w:rsidRDefault="00755AC4" w:rsidP="00A448D7">
            <w:pPr>
              <w:rPr>
                <w:rFonts w:cstheme="minorHAnsi"/>
              </w:rPr>
            </w:pPr>
            <w:proofErr w:type="spellStart"/>
            <w:r w:rsidRPr="005F6962">
              <w:rPr>
                <w:rFonts w:cstheme="minorHAnsi"/>
              </w:rPr>
              <w:t>Hh</w:t>
            </w:r>
            <w:proofErr w:type="spellEnd"/>
          </w:p>
        </w:tc>
        <w:tc>
          <w:tcPr>
            <w:tcW w:w="720" w:type="dxa"/>
          </w:tcPr>
          <w:p w14:paraId="39E04001" w14:textId="77777777" w:rsidR="00755AC4" w:rsidRPr="005F6962" w:rsidRDefault="00755AC4" w:rsidP="00A448D7">
            <w:pPr>
              <w:rPr>
                <w:rFonts w:cstheme="minorHAnsi"/>
                <w:b/>
              </w:rPr>
            </w:pPr>
            <w:proofErr w:type="spellStart"/>
            <w:r w:rsidRPr="005F6962">
              <w:rPr>
                <w:rFonts w:cstheme="minorHAnsi"/>
                <w:b/>
              </w:rPr>
              <w:t>hh</w:t>
            </w:r>
            <w:proofErr w:type="spellEnd"/>
          </w:p>
        </w:tc>
      </w:tr>
      <w:tr w:rsidR="00755AC4" w:rsidRPr="005F6962" w14:paraId="59AEA1EB" w14:textId="77777777" w:rsidTr="00A448D7">
        <w:tc>
          <w:tcPr>
            <w:tcW w:w="1170" w:type="dxa"/>
          </w:tcPr>
          <w:p w14:paraId="1B4E3184" w14:textId="77777777" w:rsidR="00755AC4" w:rsidRPr="005F6962" w:rsidRDefault="00755AC4" w:rsidP="00A448D7">
            <w:pPr>
              <w:rPr>
                <w:rFonts w:cstheme="minorHAnsi"/>
              </w:rPr>
            </w:pPr>
            <w:r w:rsidRPr="005F6962">
              <w:rPr>
                <w:rFonts w:cstheme="minorHAnsi"/>
              </w:rPr>
              <w:t>h</w:t>
            </w:r>
          </w:p>
        </w:tc>
        <w:tc>
          <w:tcPr>
            <w:tcW w:w="694" w:type="dxa"/>
          </w:tcPr>
          <w:p w14:paraId="21CE576B" w14:textId="77777777" w:rsidR="00755AC4" w:rsidRPr="005F6962" w:rsidRDefault="00755AC4" w:rsidP="00A448D7">
            <w:pPr>
              <w:rPr>
                <w:rFonts w:cstheme="minorHAnsi"/>
              </w:rPr>
            </w:pPr>
            <w:proofErr w:type="spellStart"/>
            <w:r w:rsidRPr="005F6962">
              <w:rPr>
                <w:rFonts w:cstheme="minorHAnsi"/>
              </w:rPr>
              <w:t>Hh</w:t>
            </w:r>
            <w:proofErr w:type="spellEnd"/>
          </w:p>
        </w:tc>
        <w:tc>
          <w:tcPr>
            <w:tcW w:w="836" w:type="dxa"/>
          </w:tcPr>
          <w:p w14:paraId="03FC5BC6" w14:textId="77777777" w:rsidR="00755AC4" w:rsidRPr="005F6962" w:rsidRDefault="00755AC4" w:rsidP="00A448D7">
            <w:pPr>
              <w:rPr>
                <w:rFonts w:cstheme="minorHAnsi"/>
              </w:rPr>
            </w:pPr>
            <w:proofErr w:type="spellStart"/>
            <w:r w:rsidRPr="005F6962">
              <w:rPr>
                <w:rFonts w:cstheme="minorHAnsi"/>
              </w:rPr>
              <w:t>Hh</w:t>
            </w:r>
            <w:proofErr w:type="spellEnd"/>
          </w:p>
        </w:tc>
        <w:tc>
          <w:tcPr>
            <w:tcW w:w="417" w:type="dxa"/>
            <w:tcBorders>
              <w:top w:val="nil"/>
              <w:bottom w:val="nil"/>
            </w:tcBorders>
          </w:tcPr>
          <w:p w14:paraId="03595B61" w14:textId="77777777" w:rsidR="00755AC4" w:rsidRPr="005F6962" w:rsidRDefault="00755AC4" w:rsidP="00A448D7">
            <w:pPr>
              <w:rPr>
                <w:rFonts w:cstheme="minorHAnsi"/>
              </w:rPr>
            </w:pPr>
          </w:p>
        </w:tc>
        <w:tc>
          <w:tcPr>
            <w:tcW w:w="1253" w:type="dxa"/>
          </w:tcPr>
          <w:p w14:paraId="16133E4E" w14:textId="77777777" w:rsidR="00755AC4" w:rsidRPr="005F6962" w:rsidRDefault="00755AC4" w:rsidP="00A448D7">
            <w:pPr>
              <w:rPr>
                <w:rFonts w:cstheme="minorHAnsi"/>
              </w:rPr>
            </w:pPr>
            <w:r w:rsidRPr="005F6962">
              <w:rPr>
                <w:rFonts w:cstheme="minorHAnsi"/>
              </w:rPr>
              <w:t>h</w:t>
            </w:r>
          </w:p>
        </w:tc>
        <w:tc>
          <w:tcPr>
            <w:tcW w:w="580" w:type="dxa"/>
          </w:tcPr>
          <w:p w14:paraId="7B49F44C" w14:textId="77777777" w:rsidR="00755AC4" w:rsidRPr="005F6962" w:rsidRDefault="00755AC4" w:rsidP="00A448D7">
            <w:pPr>
              <w:rPr>
                <w:rFonts w:cstheme="minorHAnsi"/>
              </w:rPr>
            </w:pPr>
            <w:proofErr w:type="spellStart"/>
            <w:r w:rsidRPr="005F6962">
              <w:rPr>
                <w:rFonts w:cstheme="minorHAnsi"/>
              </w:rPr>
              <w:t>Hh</w:t>
            </w:r>
            <w:proofErr w:type="spellEnd"/>
          </w:p>
        </w:tc>
        <w:tc>
          <w:tcPr>
            <w:tcW w:w="861" w:type="dxa"/>
          </w:tcPr>
          <w:p w14:paraId="5F2E1021" w14:textId="77777777" w:rsidR="00755AC4" w:rsidRPr="005F6962" w:rsidRDefault="00755AC4" w:rsidP="00A448D7">
            <w:pPr>
              <w:rPr>
                <w:rFonts w:cstheme="minorHAnsi"/>
                <w:b/>
              </w:rPr>
            </w:pPr>
            <w:proofErr w:type="spellStart"/>
            <w:r w:rsidRPr="005F6962">
              <w:rPr>
                <w:rFonts w:cstheme="minorHAnsi"/>
                <w:b/>
              </w:rPr>
              <w:t>hh</w:t>
            </w:r>
            <w:proofErr w:type="spellEnd"/>
          </w:p>
        </w:tc>
        <w:tc>
          <w:tcPr>
            <w:tcW w:w="581" w:type="dxa"/>
            <w:tcBorders>
              <w:top w:val="nil"/>
              <w:bottom w:val="nil"/>
            </w:tcBorders>
          </w:tcPr>
          <w:p w14:paraId="052D9A08" w14:textId="77777777" w:rsidR="00755AC4" w:rsidRPr="005F6962" w:rsidRDefault="00755AC4" w:rsidP="00A448D7">
            <w:pPr>
              <w:rPr>
                <w:rFonts w:cstheme="minorHAnsi"/>
              </w:rPr>
            </w:pPr>
          </w:p>
        </w:tc>
        <w:tc>
          <w:tcPr>
            <w:tcW w:w="1115" w:type="dxa"/>
          </w:tcPr>
          <w:p w14:paraId="417AE8CB" w14:textId="77777777" w:rsidR="00755AC4" w:rsidRPr="005F6962" w:rsidRDefault="00755AC4" w:rsidP="00A448D7">
            <w:pPr>
              <w:rPr>
                <w:rFonts w:cstheme="minorHAnsi"/>
              </w:rPr>
            </w:pPr>
            <w:r w:rsidRPr="005F6962">
              <w:rPr>
                <w:rFonts w:cstheme="minorHAnsi"/>
              </w:rPr>
              <w:t>h</w:t>
            </w:r>
          </w:p>
        </w:tc>
        <w:tc>
          <w:tcPr>
            <w:tcW w:w="773" w:type="dxa"/>
          </w:tcPr>
          <w:p w14:paraId="23417CF4" w14:textId="77777777" w:rsidR="00755AC4" w:rsidRPr="005F6962" w:rsidRDefault="00755AC4" w:rsidP="00A448D7">
            <w:pPr>
              <w:rPr>
                <w:rFonts w:cstheme="minorHAnsi"/>
              </w:rPr>
            </w:pPr>
            <w:proofErr w:type="spellStart"/>
            <w:r w:rsidRPr="005F6962">
              <w:rPr>
                <w:rFonts w:cstheme="minorHAnsi"/>
              </w:rPr>
              <w:t>Hh</w:t>
            </w:r>
            <w:proofErr w:type="spellEnd"/>
          </w:p>
        </w:tc>
        <w:tc>
          <w:tcPr>
            <w:tcW w:w="720" w:type="dxa"/>
          </w:tcPr>
          <w:p w14:paraId="226361E0" w14:textId="77777777" w:rsidR="00755AC4" w:rsidRPr="005F6962" w:rsidRDefault="00755AC4" w:rsidP="00A448D7">
            <w:pPr>
              <w:rPr>
                <w:rFonts w:cstheme="minorHAnsi"/>
                <w:b/>
              </w:rPr>
            </w:pPr>
            <w:proofErr w:type="spellStart"/>
            <w:r w:rsidRPr="005F6962">
              <w:rPr>
                <w:rFonts w:cstheme="minorHAnsi"/>
                <w:b/>
              </w:rPr>
              <w:t>hh</w:t>
            </w:r>
            <w:proofErr w:type="spellEnd"/>
          </w:p>
        </w:tc>
      </w:tr>
    </w:tbl>
    <w:p w14:paraId="1B86A285" w14:textId="77777777" w:rsidR="00755AC4" w:rsidRPr="005F6962" w:rsidRDefault="00755AC4" w:rsidP="00755AC4">
      <w:pPr>
        <w:rPr>
          <w:rFonts w:cstheme="minorHAnsi"/>
        </w:rPr>
      </w:pPr>
    </w:p>
    <w:p w14:paraId="2E4C2BA5" w14:textId="673E4E22" w:rsidR="00755AC4" w:rsidRPr="005F6962" w:rsidRDefault="00755AC4" w:rsidP="00755AC4">
      <w:pPr>
        <w:rPr>
          <w:rFonts w:cstheme="minorHAnsi"/>
        </w:rPr>
      </w:pPr>
      <w:r w:rsidRPr="005F6962">
        <w:rPr>
          <w:rFonts w:cstheme="minorHAnsi"/>
          <w:b/>
        </w:rPr>
        <w:t>Cross One:</w:t>
      </w:r>
      <w:r w:rsidRPr="005F6962">
        <w:rPr>
          <w:rFonts w:cstheme="minorHAnsi"/>
        </w:rPr>
        <w:t xml:space="preserve"> Lucy is heterozygous </w:t>
      </w:r>
      <w:proofErr w:type="spellStart"/>
      <w:proofErr w:type="gramStart"/>
      <w:r w:rsidRPr="005F6962">
        <w:rPr>
          <w:rFonts w:cstheme="minorHAnsi"/>
        </w:rPr>
        <w:t>Hh</w:t>
      </w:r>
      <w:proofErr w:type="spellEnd"/>
      <w:r w:rsidRPr="005F6962">
        <w:rPr>
          <w:rFonts w:cstheme="minorHAnsi"/>
        </w:rPr>
        <w:t xml:space="preserve"> ;</w:t>
      </w:r>
      <w:proofErr w:type="gramEnd"/>
      <w:r w:rsidRPr="005F6962">
        <w:rPr>
          <w:rFonts w:cstheme="minorHAnsi"/>
        </w:rPr>
        <w:t xml:space="preserve"> Baja and Rico are homozygous dominant HH (or, Lucy is HH and Baja/Rico are </w:t>
      </w:r>
      <w:proofErr w:type="spellStart"/>
      <w:r w:rsidRPr="005F6962">
        <w:rPr>
          <w:rFonts w:cstheme="minorHAnsi"/>
        </w:rPr>
        <w:t>Hh</w:t>
      </w:r>
      <w:proofErr w:type="spellEnd"/>
      <w:r w:rsidRPr="005F6962">
        <w:rPr>
          <w:rFonts w:cstheme="minorHAnsi"/>
        </w:rPr>
        <w:t>).</w:t>
      </w:r>
      <w:r w:rsidRPr="00DD0FDB">
        <w:rPr>
          <w:rFonts w:cstheme="minorHAnsi"/>
        </w:rPr>
        <w:t xml:space="preserve"> </w:t>
      </w:r>
      <w:r w:rsidRPr="005F6962">
        <w:rPr>
          <w:rFonts w:cstheme="minorHAnsi"/>
        </w:rPr>
        <w:t>Hairlessness is dominant, so NONE of the puppies could have hair. This cross cannot explain the observed phenotypes. So based on logic alone we can eliminate Cross One.</w:t>
      </w:r>
    </w:p>
    <w:p w14:paraId="2C5218A5" w14:textId="2C780C66" w:rsidR="00755AC4" w:rsidRPr="005F6962" w:rsidRDefault="00755AC4" w:rsidP="00755AC4">
      <w:pPr>
        <w:rPr>
          <w:rFonts w:cstheme="minorHAnsi"/>
        </w:rPr>
      </w:pPr>
      <w:r w:rsidRPr="005F6962">
        <w:rPr>
          <w:rFonts w:cstheme="minorHAnsi"/>
          <w:b/>
        </w:rPr>
        <w:lastRenderedPageBreak/>
        <w:t>Cross Two:</w:t>
      </w:r>
      <w:r w:rsidRPr="005F6962">
        <w:rPr>
          <w:rFonts w:cstheme="minorHAnsi"/>
        </w:rPr>
        <w:t xml:space="preserve"> Lucy, Baja and Rico are all heterozygous </w:t>
      </w:r>
      <w:proofErr w:type="spellStart"/>
      <w:r w:rsidRPr="005F6962">
        <w:rPr>
          <w:rFonts w:cstheme="minorHAnsi"/>
        </w:rPr>
        <w:t>Hh</w:t>
      </w:r>
      <w:proofErr w:type="spellEnd"/>
      <w:r w:rsidRPr="005F6962">
        <w:rPr>
          <w:rFonts w:cstheme="minorHAnsi"/>
        </w:rPr>
        <w:t>.</w:t>
      </w:r>
      <w:r w:rsidRPr="00DD0FDB">
        <w:rPr>
          <w:rFonts w:cstheme="minorHAnsi"/>
        </w:rPr>
        <w:t xml:space="preserve"> </w:t>
      </w:r>
      <w:r w:rsidRPr="005F6962">
        <w:rPr>
          <w:rFonts w:cstheme="minorHAnsi"/>
        </w:rPr>
        <w:t>If hairlessness is dominant, three puppies in four should be hairless, and one in four should have a coat. If hairlessness is recessive, three puppies in four should have hair, and one in four no hair.</w:t>
      </w:r>
    </w:p>
    <w:p w14:paraId="64883560" w14:textId="77777777" w:rsidR="00755AC4" w:rsidRPr="005F6962" w:rsidRDefault="00755AC4" w:rsidP="00755AC4">
      <w:pPr>
        <w:rPr>
          <w:rFonts w:cstheme="minorHAnsi"/>
        </w:rPr>
      </w:pPr>
    </w:p>
    <w:p w14:paraId="0AC5079A" w14:textId="1FF28EDB" w:rsidR="00755AC4" w:rsidRPr="005F6962" w:rsidRDefault="00755AC4" w:rsidP="00755AC4">
      <w:pPr>
        <w:rPr>
          <w:rFonts w:cstheme="minorHAnsi"/>
        </w:rPr>
      </w:pPr>
      <w:r w:rsidRPr="005F6962">
        <w:rPr>
          <w:rFonts w:cstheme="minorHAnsi"/>
          <w:b/>
        </w:rPr>
        <w:t>Cross Three:</w:t>
      </w:r>
      <w:r w:rsidRPr="005F6962">
        <w:rPr>
          <w:rFonts w:cstheme="minorHAnsi"/>
        </w:rPr>
        <w:t xml:space="preserve"> Lucy is heterozygous </w:t>
      </w:r>
      <w:proofErr w:type="spellStart"/>
      <w:r w:rsidRPr="005F6962">
        <w:rPr>
          <w:rFonts w:cstheme="minorHAnsi"/>
        </w:rPr>
        <w:t>Hh</w:t>
      </w:r>
      <w:proofErr w:type="spellEnd"/>
      <w:r w:rsidRPr="005F6962">
        <w:rPr>
          <w:rFonts w:cstheme="minorHAnsi"/>
        </w:rPr>
        <w:t xml:space="preserve">; Baja and Rico are homozygous recessive </w:t>
      </w:r>
      <w:proofErr w:type="spellStart"/>
      <w:r w:rsidRPr="005F6962">
        <w:rPr>
          <w:rFonts w:cstheme="minorHAnsi"/>
        </w:rPr>
        <w:t>hh</w:t>
      </w:r>
      <w:proofErr w:type="spellEnd"/>
      <w:r w:rsidRPr="005F6962">
        <w:rPr>
          <w:rFonts w:cstheme="minorHAnsi"/>
        </w:rPr>
        <w:t xml:space="preserve"> (</w:t>
      </w:r>
      <w:proofErr w:type="gramStart"/>
      <w:r w:rsidRPr="005F6962">
        <w:rPr>
          <w:rFonts w:cstheme="minorHAnsi"/>
        </w:rPr>
        <w:t>or,</w:t>
      </w:r>
      <w:proofErr w:type="gramEnd"/>
      <w:r w:rsidRPr="005F6962">
        <w:rPr>
          <w:rFonts w:cstheme="minorHAnsi"/>
        </w:rPr>
        <w:t xml:space="preserve"> Lucy is </w:t>
      </w:r>
      <w:proofErr w:type="spellStart"/>
      <w:r w:rsidRPr="005F6962">
        <w:rPr>
          <w:rFonts w:cstheme="minorHAnsi"/>
        </w:rPr>
        <w:t>hh</w:t>
      </w:r>
      <w:proofErr w:type="spellEnd"/>
      <w:r w:rsidRPr="005F6962">
        <w:rPr>
          <w:rFonts w:cstheme="minorHAnsi"/>
        </w:rPr>
        <w:t xml:space="preserve"> and Baja/Rico are </w:t>
      </w:r>
      <w:proofErr w:type="spellStart"/>
      <w:r w:rsidRPr="005F6962">
        <w:rPr>
          <w:rFonts w:cstheme="minorHAnsi"/>
        </w:rPr>
        <w:t>Hh</w:t>
      </w:r>
      <w:proofErr w:type="spellEnd"/>
      <w:r w:rsidRPr="005F6962">
        <w:rPr>
          <w:rFonts w:cstheme="minorHAnsi"/>
        </w:rPr>
        <w:t>).</w:t>
      </w:r>
      <w:r w:rsidRPr="00DD0FDB">
        <w:rPr>
          <w:rFonts w:cstheme="minorHAnsi"/>
        </w:rPr>
        <w:t xml:space="preserve"> </w:t>
      </w:r>
      <w:r w:rsidRPr="005F6962">
        <w:rPr>
          <w:rFonts w:cstheme="minorHAnsi"/>
        </w:rPr>
        <w:t>Half the puppies should be hairless, half should have a coat.</w:t>
      </w:r>
    </w:p>
    <w:p w14:paraId="43C149E1" w14:textId="77777777" w:rsidR="00755AC4" w:rsidRPr="005F6962" w:rsidRDefault="00755AC4" w:rsidP="00755AC4">
      <w:pPr>
        <w:rPr>
          <w:rFonts w:cstheme="minorHAnsi"/>
        </w:rPr>
      </w:pPr>
    </w:p>
    <w:p w14:paraId="38608098" w14:textId="257832D8" w:rsidR="00755AC4" w:rsidRPr="005F6962" w:rsidRDefault="00755AC4" w:rsidP="00755AC4">
      <w:pPr>
        <w:rPr>
          <w:rFonts w:cstheme="minorHAnsi"/>
        </w:rPr>
      </w:pPr>
      <w:r w:rsidRPr="005F6962">
        <w:rPr>
          <w:rFonts w:cstheme="minorHAnsi"/>
        </w:rPr>
        <w:t>The other possibility students might suggest is that hairlessness is X-linked. This is reasonable given that sex-linked alleles present differently depending on the sex of the parental carrier and the offspring. If students once again make no assumption about whether hairlessness is dominant or recessive, and set up all possible crosses:</w:t>
      </w:r>
    </w:p>
    <w:p w14:paraId="693224CD" w14:textId="77777777" w:rsidR="00755AC4" w:rsidRPr="005F6962" w:rsidRDefault="00755AC4" w:rsidP="00755AC4">
      <w:pPr>
        <w:rPr>
          <w:rFonts w:cstheme="minorHAnsi"/>
        </w:rPr>
      </w:pPr>
    </w:p>
    <w:p w14:paraId="43BAC7A8" w14:textId="77777777" w:rsidR="00755AC4" w:rsidRPr="005F6962" w:rsidRDefault="00755AC4" w:rsidP="00755AC4">
      <w:pPr>
        <w:rPr>
          <w:rFonts w:cstheme="minorHAnsi"/>
        </w:rPr>
      </w:pPr>
      <w:r w:rsidRPr="005F6962">
        <w:rPr>
          <w:rFonts w:cstheme="minorHAnsi"/>
        </w:rPr>
        <w:tab/>
        <w:t>If hairlessness is X-linked dominant</w:t>
      </w:r>
      <w:r w:rsidRPr="005F6962">
        <w:rPr>
          <w:rFonts w:cstheme="minorHAnsi"/>
        </w:rPr>
        <w:tab/>
      </w:r>
      <w:r w:rsidRPr="005F6962">
        <w:rPr>
          <w:rFonts w:cstheme="minorHAnsi"/>
        </w:rPr>
        <w:tab/>
      </w:r>
      <w:r w:rsidRPr="005F6962">
        <w:rPr>
          <w:rFonts w:cstheme="minorHAnsi"/>
        </w:rPr>
        <w:tab/>
      </w:r>
      <w:r w:rsidRPr="005F6962">
        <w:rPr>
          <w:rFonts w:cstheme="minorHAnsi"/>
        </w:rPr>
        <w:tab/>
        <w:t>X-linked recessive</w:t>
      </w:r>
    </w:p>
    <w:p w14:paraId="6F8A432F" w14:textId="77777777" w:rsidR="00755AC4" w:rsidRPr="005F6962" w:rsidRDefault="00755AC4" w:rsidP="00755AC4">
      <w:pPr>
        <w:rPr>
          <w:rFonts w:cstheme="minorHAnsi"/>
        </w:rPr>
      </w:pPr>
    </w:p>
    <w:tbl>
      <w:tblPr>
        <w:tblStyle w:val="TableGrid"/>
        <w:tblW w:w="9000" w:type="dxa"/>
        <w:tblInd w:w="108" w:type="dxa"/>
        <w:tblLayout w:type="fixed"/>
        <w:tblLook w:val="04A0" w:firstRow="1" w:lastRow="0" w:firstColumn="1" w:lastColumn="0" w:noHBand="0" w:noVBand="1"/>
      </w:tblPr>
      <w:tblGrid>
        <w:gridCol w:w="990"/>
        <w:gridCol w:w="874"/>
        <w:gridCol w:w="836"/>
        <w:gridCol w:w="417"/>
        <w:gridCol w:w="1023"/>
        <w:gridCol w:w="810"/>
        <w:gridCol w:w="861"/>
        <w:gridCol w:w="581"/>
        <w:gridCol w:w="1115"/>
        <w:gridCol w:w="773"/>
        <w:gridCol w:w="720"/>
      </w:tblGrid>
      <w:tr w:rsidR="00755AC4" w:rsidRPr="005F6962" w14:paraId="00916611" w14:textId="77777777" w:rsidTr="00A448D7">
        <w:tc>
          <w:tcPr>
            <w:tcW w:w="990" w:type="dxa"/>
          </w:tcPr>
          <w:p w14:paraId="26404309" w14:textId="77777777" w:rsidR="00755AC4" w:rsidRPr="005F6962" w:rsidRDefault="00755AC4" w:rsidP="00A448D7">
            <w:pPr>
              <w:rPr>
                <w:rFonts w:cstheme="minorHAnsi"/>
              </w:rPr>
            </w:pPr>
            <w:r w:rsidRPr="005F6962">
              <w:rPr>
                <w:rFonts w:cstheme="minorHAnsi"/>
              </w:rPr>
              <w:t>FOUR</w:t>
            </w:r>
          </w:p>
        </w:tc>
        <w:tc>
          <w:tcPr>
            <w:tcW w:w="1710" w:type="dxa"/>
            <w:gridSpan w:val="2"/>
          </w:tcPr>
          <w:p w14:paraId="0A58658C" w14:textId="77777777" w:rsidR="00755AC4" w:rsidRPr="005F6962" w:rsidRDefault="00755AC4" w:rsidP="00A448D7">
            <w:pPr>
              <w:rPr>
                <w:rFonts w:cstheme="minorHAnsi"/>
              </w:rPr>
            </w:pPr>
            <w:r w:rsidRPr="005F6962">
              <w:rPr>
                <w:rFonts w:cstheme="minorHAnsi"/>
              </w:rPr>
              <w:t>Rico &amp; Baja</w:t>
            </w:r>
          </w:p>
        </w:tc>
        <w:tc>
          <w:tcPr>
            <w:tcW w:w="417" w:type="dxa"/>
            <w:tcBorders>
              <w:top w:val="nil"/>
              <w:bottom w:val="nil"/>
            </w:tcBorders>
          </w:tcPr>
          <w:p w14:paraId="7C3C64F4" w14:textId="77777777" w:rsidR="00755AC4" w:rsidRPr="005F6962" w:rsidRDefault="00755AC4" w:rsidP="00A448D7">
            <w:pPr>
              <w:rPr>
                <w:rFonts w:cstheme="minorHAnsi"/>
              </w:rPr>
            </w:pPr>
          </w:p>
        </w:tc>
        <w:tc>
          <w:tcPr>
            <w:tcW w:w="1023" w:type="dxa"/>
          </w:tcPr>
          <w:p w14:paraId="33F9CE37" w14:textId="77777777" w:rsidR="00755AC4" w:rsidRPr="005F6962" w:rsidRDefault="00755AC4" w:rsidP="00A448D7">
            <w:pPr>
              <w:rPr>
                <w:rFonts w:cstheme="minorHAnsi"/>
              </w:rPr>
            </w:pPr>
            <w:r w:rsidRPr="005F6962">
              <w:rPr>
                <w:rFonts w:cstheme="minorHAnsi"/>
              </w:rPr>
              <w:t>FIVE</w:t>
            </w:r>
          </w:p>
        </w:tc>
        <w:tc>
          <w:tcPr>
            <w:tcW w:w="1671" w:type="dxa"/>
            <w:gridSpan w:val="2"/>
          </w:tcPr>
          <w:p w14:paraId="1168EB46" w14:textId="77777777" w:rsidR="00755AC4" w:rsidRPr="005F6962" w:rsidRDefault="00755AC4" w:rsidP="00A448D7">
            <w:pPr>
              <w:rPr>
                <w:rFonts w:cstheme="minorHAnsi"/>
              </w:rPr>
            </w:pPr>
            <w:r w:rsidRPr="005F6962">
              <w:rPr>
                <w:rFonts w:cstheme="minorHAnsi"/>
              </w:rPr>
              <w:t>Rico &amp; Baja</w:t>
            </w:r>
          </w:p>
        </w:tc>
        <w:tc>
          <w:tcPr>
            <w:tcW w:w="581" w:type="dxa"/>
            <w:tcBorders>
              <w:top w:val="nil"/>
              <w:bottom w:val="nil"/>
            </w:tcBorders>
          </w:tcPr>
          <w:p w14:paraId="0116A75D" w14:textId="77777777" w:rsidR="00755AC4" w:rsidRPr="005F6962" w:rsidRDefault="00755AC4" w:rsidP="00A448D7">
            <w:pPr>
              <w:rPr>
                <w:rFonts w:cstheme="minorHAnsi"/>
              </w:rPr>
            </w:pPr>
          </w:p>
        </w:tc>
        <w:tc>
          <w:tcPr>
            <w:tcW w:w="1115" w:type="dxa"/>
          </w:tcPr>
          <w:p w14:paraId="5D1F4079" w14:textId="77777777" w:rsidR="00755AC4" w:rsidRPr="005F6962" w:rsidRDefault="00755AC4" w:rsidP="00A448D7">
            <w:pPr>
              <w:rPr>
                <w:rFonts w:cstheme="minorHAnsi"/>
              </w:rPr>
            </w:pPr>
            <w:r w:rsidRPr="005F6962">
              <w:rPr>
                <w:rFonts w:cstheme="minorHAnsi"/>
              </w:rPr>
              <w:t>SIX</w:t>
            </w:r>
          </w:p>
        </w:tc>
        <w:tc>
          <w:tcPr>
            <w:tcW w:w="1493" w:type="dxa"/>
            <w:gridSpan w:val="2"/>
          </w:tcPr>
          <w:p w14:paraId="12F949D0" w14:textId="77777777" w:rsidR="00755AC4" w:rsidRPr="005F6962" w:rsidRDefault="00755AC4" w:rsidP="00A448D7">
            <w:pPr>
              <w:rPr>
                <w:rFonts w:cstheme="minorHAnsi"/>
              </w:rPr>
            </w:pPr>
            <w:r w:rsidRPr="005F6962">
              <w:rPr>
                <w:rFonts w:cstheme="minorHAnsi"/>
              </w:rPr>
              <w:t>Rico &amp; Baja</w:t>
            </w:r>
          </w:p>
        </w:tc>
      </w:tr>
      <w:tr w:rsidR="00755AC4" w:rsidRPr="005F6962" w14:paraId="4EE38619" w14:textId="77777777" w:rsidTr="00A448D7">
        <w:tc>
          <w:tcPr>
            <w:tcW w:w="990" w:type="dxa"/>
          </w:tcPr>
          <w:p w14:paraId="650541D0" w14:textId="77777777" w:rsidR="00755AC4" w:rsidRPr="005F6962" w:rsidRDefault="00755AC4" w:rsidP="00A448D7">
            <w:pPr>
              <w:rPr>
                <w:rFonts w:cstheme="minorHAnsi"/>
              </w:rPr>
            </w:pPr>
            <w:r w:rsidRPr="005F6962">
              <w:rPr>
                <w:rFonts w:cstheme="minorHAnsi"/>
              </w:rPr>
              <w:t>Lucy</w:t>
            </w:r>
          </w:p>
        </w:tc>
        <w:tc>
          <w:tcPr>
            <w:tcW w:w="874" w:type="dxa"/>
          </w:tcPr>
          <w:p w14:paraId="15BAA5C7" w14:textId="77777777" w:rsidR="00755AC4" w:rsidRPr="005F6962" w:rsidRDefault="00755AC4" w:rsidP="00A448D7">
            <w:pPr>
              <w:rPr>
                <w:rFonts w:cstheme="minorHAnsi"/>
              </w:rPr>
            </w:pPr>
            <w:r w:rsidRPr="005F6962">
              <w:rPr>
                <w:rFonts w:cstheme="minorHAnsi"/>
              </w:rPr>
              <w:t>X</w:t>
            </w:r>
            <w:r w:rsidRPr="005F6962">
              <w:rPr>
                <w:rFonts w:cstheme="minorHAnsi"/>
                <w:vertAlign w:val="superscript"/>
              </w:rPr>
              <w:t>H</w:t>
            </w:r>
          </w:p>
        </w:tc>
        <w:tc>
          <w:tcPr>
            <w:tcW w:w="836" w:type="dxa"/>
          </w:tcPr>
          <w:p w14:paraId="347680BC" w14:textId="77777777" w:rsidR="00755AC4" w:rsidRPr="005F6962" w:rsidRDefault="00755AC4" w:rsidP="00A448D7">
            <w:pPr>
              <w:rPr>
                <w:rFonts w:cstheme="minorHAnsi"/>
              </w:rPr>
            </w:pPr>
            <w:r w:rsidRPr="005F6962">
              <w:rPr>
                <w:rFonts w:cstheme="minorHAnsi"/>
              </w:rPr>
              <w:t>y</w:t>
            </w:r>
          </w:p>
        </w:tc>
        <w:tc>
          <w:tcPr>
            <w:tcW w:w="417" w:type="dxa"/>
            <w:tcBorders>
              <w:top w:val="nil"/>
              <w:bottom w:val="nil"/>
            </w:tcBorders>
          </w:tcPr>
          <w:p w14:paraId="4135840A" w14:textId="77777777" w:rsidR="00755AC4" w:rsidRPr="005F6962" w:rsidRDefault="00755AC4" w:rsidP="00A448D7">
            <w:pPr>
              <w:rPr>
                <w:rFonts w:cstheme="minorHAnsi"/>
              </w:rPr>
            </w:pPr>
          </w:p>
        </w:tc>
        <w:tc>
          <w:tcPr>
            <w:tcW w:w="1023" w:type="dxa"/>
          </w:tcPr>
          <w:p w14:paraId="3D174202" w14:textId="77777777" w:rsidR="00755AC4" w:rsidRPr="005F6962" w:rsidRDefault="00755AC4" w:rsidP="00A448D7">
            <w:pPr>
              <w:rPr>
                <w:rFonts w:cstheme="minorHAnsi"/>
              </w:rPr>
            </w:pPr>
            <w:r w:rsidRPr="005F6962">
              <w:rPr>
                <w:rFonts w:cstheme="minorHAnsi"/>
              </w:rPr>
              <w:t>Lucy</w:t>
            </w:r>
          </w:p>
        </w:tc>
        <w:tc>
          <w:tcPr>
            <w:tcW w:w="810" w:type="dxa"/>
          </w:tcPr>
          <w:p w14:paraId="404C206B" w14:textId="77777777" w:rsidR="00755AC4" w:rsidRPr="005F6962" w:rsidRDefault="00755AC4" w:rsidP="00A448D7">
            <w:pPr>
              <w:rPr>
                <w:rFonts w:cstheme="minorHAnsi"/>
              </w:rPr>
            </w:pPr>
            <w:r w:rsidRPr="005F6962">
              <w:rPr>
                <w:rFonts w:cstheme="minorHAnsi"/>
              </w:rPr>
              <w:t>X</w:t>
            </w:r>
            <w:r w:rsidRPr="005F6962">
              <w:rPr>
                <w:rFonts w:cstheme="minorHAnsi"/>
                <w:vertAlign w:val="superscript"/>
              </w:rPr>
              <w:t>H</w:t>
            </w:r>
          </w:p>
        </w:tc>
        <w:tc>
          <w:tcPr>
            <w:tcW w:w="861" w:type="dxa"/>
          </w:tcPr>
          <w:p w14:paraId="43846C9B" w14:textId="77777777" w:rsidR="00755AC4" w:rsidRPr="005F6962" w:rsidRDefault="00755AC4" w:rsidP="00A448D7">
            <w:pPr>
              <w:rPr>
                <w:rFonts w:cstheme="minorHAnsi"/>
              </w:rPr>
            </w:pPr>
            <w:r w:rsidRPr="005F6962">
              <w:rPr>
                <w:rFonts w:cstheme="minorHAnsi"/>
              </w:rPr>
              <w:t>y</w:t>
            </w:r>
          </w:p>
        </w:tc>
        <w:tc>
          <w:tcPr>
            <w:tcW w:w="581" w:type="dxa"/>
            <w:tcBorders>
              <w:top w:val="nil"/>
              <w:bottom w:val="nil"/>
            </w:tcBorders>
          </w:tcPr>
          <w:p w14:paraId="4A4757F1" w14:textId="77777777" w:rsidR="00755AC4" w:rsidRPr="005F6962" w:rsidRDefault="00755AC4" w:rsidP="00A448D7">
            <w:pPr>
              <w:rPr>
                <w:rFonts w:cstheme="minorHAnsi"/>
              </w:rPr>
            </w:pPr>
          </w:p>
        </w:tc>
        <w:tc>
          <w:tcPr>
            <w:tcW w:w="1115" w:type="dxa"/>
          </w:tcPr>
          <w:p w14:paraId="2E058607" w14:textId="77777777" w:rsidR="00755AC4" w:rsidRPr="005F6962" w:rsidRDefault="00755AC4" w:rsidP="00A448D7">
            <w:pPr>
              <w:rPr>
                <w:rFonts w:cstheme="minorHAnsi"/>
              </w:rPr>
            </w:pPr>
            <w:r w:rsidRPr="005F6962">
              <w:rPr>
                <w:rFonts w:cstheme="minorHAnsi"/>
              </w:rPr>
              <w:t>Lucy</w:t>
            </w:r>
          </w:p>
        </w:tc>
        <w:tc>
          <w:tcPr>
            <w:tcW w:w="773" w:type="dxa"/>
          </w:tcPr>
          <w:p w14:paraId="24F38D57" w14:textId="77777777" w:rsidR="00755AC4" w:rsidRPr="005F6962" w:rsidRDefault="00755AC4" w:rsidP="00A448D7">
            <w:pPr>
              <w:rPr>
                <w:rFonts w:cstheme="minorHAnsi"/>
              </w:rPr>
            </w:pPr>
            <w:proofErr w:type="spellStart"/>
            <w:r w:rsidRPr="005F6962">
              <w:rPr>
                <w:rFonts w:cstheme="minorHAnsi"/>
              </w:rPr>
              <w:t>X</w:t>
            </w:r>
            <w:r w:rsidRPr="005F6962">
              <w:rPr>
                <w:rFonts w:cstheme="minorHAnsi"/>
                <w:vertAlign w:val="superscript"/>
              </w:rPr>
              <w:t>h</w:t>
            </w:r>
            <w:proofErr w:type="spellEnd"/>
          </w:p>
        </w:tc>
        <w:tc>
          <w:tcPr>
            <w:tcW w:w="720" w:type="dxa"/>
          </w:tcPr>
          <w:p w14:paraId="2E82116E" w14:textId="77777777" w:rsidR="00755AC4" w:rsidRPr="005F6962" w:rsidRDefault="00755AC4" w:rsidP="00A448D7">
            <w:pPr>
              <w:rPr>
                <w:rFonts w:cstheme="minorHAnsi"/>
              </w:rPr>
            </w:pPr>
            <w:r w:rsidRPr="005F6962">
              <w:rPr>
                <w:rFonts w:cstheme="minorHAnsi"/>
              </w:rPr>
              <w:t>y</w:t>
            </w:r>
          </w:p>
        </w:tc>
      </w:tr>
      <w:tr w:rsidR="00755AC4" w:rsidRPr="005F6962" w14:paraId="6EBD8663" w14:textId="77777777" w:rsidTr="00A448D7">
        <w:tc>
          <w:tcPr>
            <w:tcW w:w="990" w:type="dxa"/>
          </w:tcPr>
          <w:p w14:paraId="099C3E75" w14:textId="77777777" w:rsidR="00755AC4" w:rsidRPr="005F6962" w:rsidRDefault="00755AC4" w:rsidP="00A448D7">
            <w:pPr>
              <w:rPr>
                <w:rFonts w:cstheme="minorHAnsi"/>
              </w:rPr>
            </w:pPr>
            <w:r w:rsidRPr="005F6962">
              <w:rPr>
                <w:rFonts w:cstheme="minorHAnsi"/>
              </w:rPr>
              <w:t>X</w:t>
            </w:r>
            <w:r w:rsidRPr="005F6962">
              <w:rPr>
                <w:rFonts w:cstheme="minorHAnsi"/>
                <w:vertAlign w:val="superscript"/>
              </w:rPr>
              <w:t>H</w:t>
            </w:r>
          </w:p>
        </w:tc>
        <w:tc>
          <w:tcPr>
            <w:tcW w:w="874" w:type="dxa"/>
          </w:tcPr>
          <w:p w14:paraId="4A14CC05" w14:textId="77777777" w:rsidR="00755AC4" w:rsidRPr="005F6962" w:rsidRDefault="00755AC4" w:rsidP="00A448D7">
            <w:pPr>
              <w:rPr>
                <w:rFonts w:cstheme="minorHAnsi"/>
              </w:rPr>
            </w:pPr>
            <w:r w:rsidRPr="005F6962">
              <w:rPr>
                <w:rFonts w:cstheme="minorHAnsi"/>
              </w:rPr>
              <w:t>X</w:t>
            </w:r>
            <w:r w:rsidRPr="005F6962">
              <w:rPr>
                <w:rFonts w:cstheme="minorHAnsi"/>
                <w:vertAlign w:val="superscript"/>
              </w:rPr>
              <w:t>H</w:t>
            </w:r>
            <w:r w:rsidRPr="005F6962">
              <w:rPr>
                <w:rFonts w:cstheme="minorHAnsi"/>
              </w:rPr>
              <w:t>X</w:t>
            </w:r>
            <w:r w:rsidRPr="005F6962">
              <w:rPr>
                <w:rFonts w:cstheme="minorHAnsi"/>
                <w:vertAlign w:val="superscript"/>
              </w:rPr>
              <w:t>H</w:t>
            </w:r>
          </w:p>
        </w:tc>
        <w:tc>
          <w:tcPr>
            <w:tcW w:w="836" w:type="dxa"/>
          </w:tcPr>
          <w:p w14:paraId="1AE3BA87" w14:textId="77777777" w:rsidR="00755AC4" w:rsidRPr="005F6962" w:rsidRDefault="00755AC4" w:rsidP="00A448D7">
            <w:pPr>
              <w:rPr>
                <w:rFonts w:cstheme="minorHAnsi"/>
              </w:rPr>
            </w:pPr>
            <w:proofErr w:type="spellStart"/>
            <w:r w:rsidRPr="005F6962">
              <w:rPr>
                <w:rFonts w:cstheme="minorHAnsi"/>
              </w:rPr>
              <w:t>X</w:t>
            </w:r>
            <w:r w:rsidRPr="005F6962">
              <w:rPr>
                <w:rFonts w:cstheme="minorHAnsi"/>
                <w:vertAlign w:val="superscript"/>
              </w:rPr>
              <w:t>H</w:t>
            </w:r>
            <w:r w:rsidRPr="005F6962">
              <w:rPr>
                <w:rFonts w:cstheme="minorHAnsi"/>
              </w:rPr>
              <w:t>y</w:t>
            </w:r>
            <w:proofErr w:type="spellEnd"/>
          </w:p>
        </w:tc>
        <w:tc>
          <w:tcPr>
            <w:tcW w:w="417" w:type="dxa"/>
            <w:tcBorders>
              <w:top w:val="nil"/>
              <w:bottom w:val="nil"/>
            </w:tcBorders>
          </w:tcPr>
          <w:p w14:paraId="2D77974C" w14:textId="77777777" w:rsidR="00755AC4" w:rsidRPr="005F6962" w:rsidRDefault="00755AC4" w:rsidP="00A448D7">
            <w:pPr>
              <w:rPr>
                <w:rFonts w:cstheme="minorHAnsi"/>
              </w:rPr>
            </w:pPr>
          </w:p>
        </w:tc>
        <w:tc>
          <w:tcPr>
            <w:tcW w:w="1023" w:type="dxa"/>
          </w:tcPr>
          <w:p w14:paraId="5FF418AC" w14:textId="77777777" w:rsidR="00755AC4" w:rsidRPr="005F6962" w:rsidRDefault="00755AC4" w:rsidP="00A448D7">
            <w:pPr>
              <w:rPr>
                <w:rFonts w:cstheme="minorHAnsi"/>
              </w:rPr>
            </w:pPr>
            <w:r w:rsidRPr="005F6962">
              <w:rPr>
                <w:rFonts w:cstheme="minorHAnsi"/>
              </w:rPr>
              <w:t>X</w:t>
            </w:r>
            <w:r w:rsidRPr="005F6962">
              <w:rPr>
                <w:rFonts w:cstheme="minorHAnsi"/>
                <w:vertAlign w:val="superscript"/>
              </w:rPr>
              <w:t>H</w:t>
            </w:r>
          </w:p>
        </w:tc>
        <w:tc>
          <w:tcPr>
            <w:tcW w:w="810" w:type="dxa"/>
          </w:tcPr>
          <w:p w14:paraId="32636510" w14:textId="77777777" w:rsidR="00755AC4" w:rsidRPr="005F6962" w:rsidRDefault="00755AC4" w:rsidP="00A448D7">
            <w:pPr>
              <w:rPr>
                <w:rFonts w:cstheme="minorHAnsi"/>
              </w:rPr>
            </w:pPr>
            <w:r w:rsidRPr="005F6962">
              <w:rPr>
                <w:rFonts w:cstheme="minorHAnsi"/>
              </w:rPr>
              <w:t>X</w:t>
            </w:r>
            <w:r w:rsidRPr="005F6962">
              <w:rPr>
                <w:rFonts w:cstheme="minorHAnsi"/>
                <w:vertAlign w:val="superscript"/>
              </w:rPr>
              <w:t>H</w:t>
            </w:r>
            <w:r w:rsidRPr="005F6962">
              <w:rPr>
                <w:rFonts w:cstheme="minorHAnsi"/>
              </w:rPr>
              <w:t>X</w:t>
            </w:r>
            <w:r w:rsidRPr="005F6962">
              <w:rPr>
                <w:rFonts w:cstheme="minorHAnsi"/>
                <w:vertAlign w:val="superscript"/>
              </w:rPr>
              <w:t>H</w:t>
            </w:r>
          </w:p>
        </w:tc>
        <w:tc>
          <w:tcPr>
            <w:tcW w:w="861" w:type="dxa"/>
          </w:tcPr>
          <w:p w14:paraId="2A28E3D7" w14:textId="77777777" w:rsidR="00755AC4" w:rsidRPr="005F6962" w:rsidRDefault="00755AC4" w:rsidP="00A448D7">
            <w:pPr>
              <w:rPr>
                <w:rFonts w:cstheme="minorHAnsi"/>
              </w:rPr>
            </w:pPr>
            <w:proofErr w:type="spellStart"/>
            <w:r w:rsidRPr="005F6962">
              <w:rPr>
                <w:rFonts w:cstheme="minorHAnsi"/>
              </w:rPr>
              <w:t>X</w:t>
            </w:r>
            <w:r w:rsidRPr="005F6962">
              <w:rPr>
                <w:rFonts w:cstheme="minorHAnsi"/>
                <w:vertAlign w:val="superscript"/>
              </w:rPr>
              <w:t>H</w:t>
            </w:r>
            <w:r w:rsidRPr="005F6962">
              <w:rPr>
                <w:rFonts w:cstheme="minorHAnsi"/>
              </w:rPr>
              <w:t>y</w:t>
            </w:r>
            <w:proofErr w:type="spellEnd"/>
          </w:p>
        </w:tc>
        <w:tc>
          <w:tcPr>
            <w:tcW w:w="581" w:type="dxa"/>
            <w:tcBorders>
              <w:top w:val="nil"/>
              <w:bottom w:val="nil"/>
            </w:tcBorders>
          </w:tcPr>
          <w:p w14:paraId="7DB97E73" w14:textId="77777777" w:rsidR="00755AC4" w:rsidRPr="005F6962" w:rsidRDefault="00755AC4" w:rsidP="00A448D7">
            <w:pPr>
              <w:rPr>
                <w:rFonts w:cstheme="minorHAnsi"/>
              </w:rPr>
            </w:pPr>
          </w:p>
        </w:tc>
        <w:tc>
          <w:tcPr>
            <w:tcW w:w="1115" w:type="dxa"/>
          </w:tcPr>
          <w:p w14:paraId="50350FB1" w14:textId="77777777" w:rsidR="00755AC4" w:rsidRPr="005F6962" w:rsidRDefault="00755AC4" w:rsidP="00A448D7">
            <w:pPr>
              <w:rPr>
                <w:rFonts w:cstheme="minorHAnsi"/>
              </w:rPr>
            </w:pPr>
            <w:proofErr w:type="spellStart"/>
            <w:r w:rsidRPr="005F6962">
              <w:rPr>
                <w:rFonts w:cstheme="minorHAnsi"/>
              </w:rPr>
              <w:t>X</w:t>
            </w:r>
            <w:r w:rsidRPr="005F6962">
              <w:rPr>
                <w:rFonts w:cstheme="minorHAnsi"/>
                <w:vertAlign w:val="superscript"/>
              </w:rPr>
              <w:t>h</w:t>
            </w:r>
            <w:proofErr w:type="spellEnd"/>
          </w:p>
        </w:tc>
        <w:tc>
          <w:tcPr>
            <w:tcW w:w="773" w:type="dxa"/>
          </w:tcPr>
          <w:p w14:paraId="1EA7D457" w14:textId="77777777" w:rsidR="00755AC4" w:rsidRPr="005F6962" w:rsidRDefault="00755AC4" w:rsidP="00A448D7">
            <w:pPr>
              <w:rPr>
                <w:rFonts w:cstheme="minorHAnsi"/>
              </w:rPr>
            </w:pPr>
            <w:proofErr w:type="spellStart"/>
            <w:r w:rsidRPr="005F6962">
              <w:rPr>
                <w:rFonts w:cstheme="minorHAnsi"/>
              </w:rPr>
              <w:t>X</w:t>
            </w:r>
            <w:r w:rsidRPr="005F6962">
              <w:rPr>
                <w:rFonts w:cstheme="minorHAnsi"/>
                <w:vertAlign w:val="superscript"/>
              </w:rPr>
              <w:t>h</w:t>
            </w:r>
            <w:r w:rsidRPr="005F6962">
              <w:rPr>
                <w:rFonts w:cstheme="minorHAnsi"/>
              </w:rPr>
              <w:t>X</w:t>
            </w:r>
            <w:r w:rsidRPr="005F6962">
              <w:rPr>
                <w:rFonts w:cstheme="minorHAnsi"/>
                <w:vertAlign w:val="superscript"/>
              </w:rPr>
              <w:t>h</w:t>
            </w:r>
            <w:proofErr w:type="spellEnd"/>
          </w:p>
        </w:tc>
        <w:tc>
          <w:tcPr>
            <w:tcW w:w="720" w:type="dxa"/>
          </w:tcPr>
          <w:p w14:paraId="2789DBAF" w14:textId="77777777" w:rsidR="00755AC4" w:rsidRPr="005F6962" w:rsidRDefault="00755AC4" w:rsidP="00A448D7">
            <w:pPr>
              <w:rPr>
                <w:rFonts w:cstheme="minorHAnsi"/>
              </w:rPr>
            </w:pPr>
            <w:proofErr w:type="spellStart"/>
            <w:r w:rsidRPr="005F6962">
              <w:rPr>
                <w:rFonts w:cstheme="minorHAnsi"/>
              </w:rPr>
              <w:t>X</w:t>
            </w:r>
            <w:r w:rsidRPr="005F6962">
              <w:rPr>
                <w:rFonts w:cstheme="minorHAnsi"/>
                <w:vertAlign w:val="superscript"/>
              </w:rPr>
              <w:t>h</w:t>
            </w:r>
            <w:r w:rsidRPr="005F6962">
              <w:rPr>
                <w:rFonts w:cstheme="minorHAnsi"/>
              </w:rPr>
              <w:t>y</w:t>
            </w:r>
            <w:proofErr w:type="spellEnd"/>
          </w:p>
        </w:tc>
      </w:tr>
      <w:tr w:rsidR="00755AC4" w:rsidRPr="005F6962" w14:paraId="6DAC8E0B" w14:textId="77777777" w:rsidTr="00A448D7">
        <w:tc>
          <w:tcPr>
            <w:tcW w:w="990" w:type="dxa"/>
          </w:tcPr>
          <w:p w14:paraId="77D97E8B" w14:textId="77777777" w:rsidR="00755AC4" w:rsidRPr="005F6962" w:rsidRDefault="00755AC4" w:rsidP="00A448D7">
            <w:pPr>
              <w:rPr>
                <w:rFonts w:cstheme="minorHAnsi"/>
              </w:rPr>
            </w:pPr>
            <w:r w:rsidRPr="005F6962">
              <w:rPr>
                <w:rFonts w:cstheme="minorHAnsi"/>
              </w:rPr>
              <w:t>X</w:t>
            </w:r>
            <w:r w:rsidRPr="005F6962">
              <w:rPr>
                <w:rFonts w:cstheme="minorHAnsi"/>
                <w:vertAlign w:val="superscript"/>
              </w:rPr>
              <w:t>H</w:t>
            </w:r>
          </w:p>
        </w:tc>
        <w:tc>
          <w:tcPr>
            <w:tcW w:w="874" w:type="dxa"/>
          </w:tcPr>
          <w:p w14:paraId="6DD8A0FD" w14:textId="77777777" w:rsidR="00755AC4" w:rsidRPr="005F6962" w:rsidRDefault="00755AC4" w:rsidP="00A448D7">
            <w:pPr>
              <w:rPr>
                <w:rFonts w:cstheme="minorHAnsi"/>
              </w:rPr>
            </w:pPr>
            <w:r w:rsidRPr="005F6962">
              <w:rPr>
                <w:rFonts w:cstheme="minorHAnsi"/>
              </w:rPr>
              <w:t>X</w:t>
            </w:r>
            <w:r w:rsidRPr="005F6962">
              <w:rPr>
                <w:rFonts w:cstheme="minorHAnsi"/>
                <w:vertAlign w:val="superscript"/>
              </w:rPr>
              <w:t>H</w:t>
            </w:r>
            <w:r w:rsidRPr="005F6962">
              <w:rPr>
                <w:rFonts w:cstheme="minorHAnsi"/>
              </w:rPr>
              <w:t>X</w:t>
            </w:r>
            <w:r w:rsidRPr="005F6962">
              <w:rPr>
                <w:rFonts w:cstheme="minorHAnsi"/>
                <w:vertAlign w:val="superscript"/>
              </w:rPr>
              <w:t>H</w:t>
            </w:r>
          </w:p>
        </w:tc>
        <w:tc>
          <w:tcPr>
            <w:tcW w:w="836" w:type="dxa"/>
          </w:tcPr>
          <w:p w14:paraId="2AA50BEA" w14:textId="77777777" w:rsidR="00755AC4" w:rsidRPr="005F6962" w:rsidRDefault="00755AC4" w:rsidP="00A448D7">
            <w:pPr>
              <w:rPr>
                <w:rFonts w:cstheme="minorHAnsi"/>
              </w:rPr>
            </w:pPr>
            <w:proofErr w:type="spellStart"/>
            <w:r w:rsidRPr="005F6962">
              <w:rPr>
                <w:rFonts w:cstheme="minorHAnsi"/>
              </w:rPr>
              <w:t>X</w:t>
            </w:r>
            <w:r w:rsidRPr="005F6962">
              <w:rPr>
                <w:rFonts w:cstheme="minorHAnsi"/>
                <w:vertAlign w:val="superscript"/>
              </w:rPr>
              <w:t>H</w:t>
            </w:r>
            <w:r w:rsidRPr="005F6962">
              <w:rPr>
                <w:rFonts w:cstheme="minorHAnsi"/>
              </w:rPr>
              <w:t>y</w:t>
            </w:r>
            <w:proofErr w:type="spellEnd"/>
          </w:p>
        </w:tc>
        <w:tc>
          <w:tcPr>
            <w:tcW w:w="417" w:type="dxa"/>
            <w:tcBorders>
              <w:top w:val="nil"/>
              <w:bottom w:val="nil"/>
            </w:tcBorders>
          </w:tcPr>
          <w:p w14:paraId="18C6C92E" w14:textId="77777777" w:rsidR="00755AC4" w:rsidRPr="005F6962" w:rsidRDefault="00755AC4" w:rsidP="00A448D7">
            <w:pPr>
              <w:rPr>
                <w:rFonts w:cstheme="minorHAnsi"/>
              </w:rPr>
            </w:pPr>
          </w:p>
        </w:tc>
        <w:tc>
          <w:tcPr>
            <w:tcW w:w="1023" w:type="dxa"/>
          </w:tcPr>
          <w:p w14:paraId="1D20B3E4" w14:textId="77777777" w:rsidR="00755AC4" w:rsidRPr="005F6962" w:rsidRDefault="00755AC4" w:rsidP="00A448D7">
            <w:pPr>
              <w:rPr>
                <w:rFonts w:cstheme="minorHAnsi"/>
              </w:rPr>
            </w:pPr>
            <w:proofErr w:type="spellStart"/>
            <w:r w:rsidRPr="005F6962">
              <w:rPr>
                <w:rFonts w:cstheme="minorHAnsi"/>
              </w:rPr>
              <w:t>X</w:t>
            </w:r>
            <w:r w:rsidRPr="005F6962">
              <w:rPr>
                <w:rFonts w:cstheme="minorHAnsi"/>
                <w:vertAlign w:val="superscript"/>
              </w:rPr>
              <w:t>h</w:t>
            </w:r>
            <w:proofErr w:type="spellEnd"/>
          </w:p>
        </w:tc>
        <w:tc>
          <w:tcPr>
            <w:tcW w:w="810" w:type="dxa"/>
          </w:tcPr>
          <w:p w14:paraId="0AA204ED" w14:textId="77777777" w:rsidR="00755AC4" w:rsidRPr="005F6962" w:rsidRDefault="00755AC4" w:rsidP="00A448D7">
            <w:pPr>
              <w:rPr>
                <w:rFonts w:cstheme="minorHAnsi"/>
              </w:rPr>
            </w:pPr>
            <w:proofErr w:type="spellStart"/>
            <w:r w:rsidRPr="005F6962">
              <w:rPr>
                <w:rFonts w:cstheme="minorHAnsi"/>
              </w:rPr>
              <w:t>X</w:t>
            </w:r>
            <w:r w:rsidRPr="005F6962">
              <w:rPr>
                <w:rFonts w:cstheme="minorHAnsi"/>
                <w:vertAlign w:val="superscript"/>
              </w:rPr>
              <w:t>H</w:t>
            </w:r>
            <w:r w:rsidRPr="005F6962">
              <w:rPr>
                <w:rFonts w:cstheme="minorHAnsi"/>
              </w:rPr>
              <w:t>X</w:t>
            </w:r>
            <w:r w:rsidRPr="005F6962">
              <w:rPr>
                <w:rFonts w:cstheme="minorHAnsi"/>
                <w:vertAlign w:val="superscript"/>
              </w:rPr>
              <w:t>h</w:t>
            </w:r>
            <w:proofErr w:type="spellEnd"/>
          </w:p>
        </w:tc>
        <w:tc>
          <w:tcPr>
            <w:tcW w:w="861" w:type="dxa"/>
          </w:tcPr>
          <w:p w14:paraId="04A3BC70" w14:textId="77777777" w:rsidR="00755AC4" w:rsidRPr="005F6962" w:rsidRDefault="00755AC4" w:rsidP="00A448D7">
            <w:pPr>
              <w:rPr>
                <w:rFonts w:cstheme="minorHAnsi"/>
                <w:b/>
              </w:rPr>
            </w:pPr>
            <w:proofErr w:type="spellStart"/>
            <w:r w:rsidRPr="005F6962">
              <w:rPr>
                <w:rFonts w:cstheme="minorHAnsi"/>
                <w:b/>
              </w:rPr>
              <w:t>X</w:t>
            </w:r>
            <w:r w:rsidRPr="005F6962">
              <w:rPr>
                <w:rFonts w:cstheme="minorHAnsi"/>
                <w:b/>
                <w:vertAlign w:val="superscript"/>
              </w:rPr>
              <w:t>h</w:t>
            </w:r>
            <w:r w:rsidRPr="005F6962">
              <w:rPr>
                <w:rFonts w:cstheme="minorHAnsi"/>
                <w:b/>
              </w:rPr>
              <w:t>y</w:t>
            </w:r>
            <w:proofErr w:type="spellEnd"/>
          </w:p>
        </w:tc>
        <w:tc>
          <w:tcPr>
            <w:tcW w:w="581" w:type="dxa"/>
            <w:tcBorders>
              <w:top w:val="nil"/>
              <w:bottom w:val="nil"/>
            </w:tcBorders>
          </w:tcPr>
          <w:p w14:paraId="1880BAFB" w14:textId="77777777" w:rsidR="00755AC4" w:rsidRPr="005F6962" w:rsidRDefault="00755AC4" w:rsidP="00A448D7">
            <w:pPr>
              <w:rPr>
                <w:rFonts w:cstheme="minorHAnsi"/>
              </w:rPr>
            </w:pPr>
          </w:p>
        </w:tc>
        <w:tc>
          <w:tcPr>
            <w:tcW w:w="1115" w:type="dxa"/>
          </w:tcPr>
          <w:p w14:paraId="1D91DBB2" w14:textId="77777777" w:rsidR="00755AC4" w:rsidRPr="005F6962" w:rsidRDefault="00755AC4" w:rsidP="00A448D7">
            <w:pPr>
              <w:rPr>
                <w:rFonts w:cstheme="minorHAnsi"/>
              </w:rPr>
            </w:pPr>
            <w:proofErr w:type="spellStart"/>
            <w:r w:rsidRPr="005F6962">
              <w:rPr>
                <w:rFonts w:cstheme="minorHAnsi"/>
              </w:rPr>
              <w:t>X</w:t>
            </w:r>
            <w:r w:rsidRPr="005F6962">
              <w:rPr>
                <w:rFonts w:cstheme="minorHAnsi"/>
                <w:vertAlign w:val="superscript"/>
              </w:rPr>
              <w:t>h</w:t>
            </w:r>
            <w:proofErr w:type="spellEnd"/>
          </w:p>
        </w:tc>
        <w:tc>
          <w:tcPr>
            <w:tcW w:w="773" w:type="dxa"/>
          </w:tcPr>
          <w:p w14:paraId="7FA5EB17" w14:textId="77777777" w:rsidR="00755AC4" w:rsidRPr="005F6962" w:rsidRDefault="00755AC4" w:rsidP="00A448D7">
            <w:pPr>
              <w:rPr>
                <w:rFonts w:cstheme="minorHAnsi"/>
              </w:rPr>
            </w:pPr>
            <w:proofErr w:type="spellStart"/>
            <w:r w:rsidRPr="005F6962">
              <w:rPr>
                <w:rFonts w:cstheme="minorHAnsi"/>
              </w:rPr>
              <w:t>X</w:t>
            </w:r>
            <w:r w:rsidRPr="005F6962">
              <w:rPr>
                <w:rFonts w:cstheme="minorHAnsi"/>
                <w:vertAlign w:val="superscript"/>
              </w:rPr>
              <w:t>h</w:t>
            </w:r>
            <w:r w:rsidRPr="005F6962">
              <w:rPr>
                <w:rFonts w:cstheme="minorHAnsi"/>
              </w:rPr>
              <w:t>X</w:t>
            </w:r>
            <w:r w:rsidRPr="005F6962">
              <w:rPr>
                <w:rFonts w:cstheme="minorHAnsi"/>
                <w:vertAlign w:val="superscript"/>
              </w:rPr>
              <w:t>h</w:t>
            </w:r>
            <w:proofErr w:type="spellEnd"/>
          </w:p>
        </w:tc>
        <w:tc>
          <w:tcPr>
            <w:tcW w:w="720" w:type="dxa"/>
          </w:tcPr>
          <w:p w14:paraId="1B38D0BC" w14:textId="77777777" w:rsidR="00755AC4" w:rsidRPr="005F6962" w:rsidRDefault="00755AC4" w:rsidP="00A448D7">
            <w:pPr>
              <w:rPr>
                <w:rFonts w:cstheme="minorHAnsi"/>
              </w:rPr>
            </w:pPr>
            <w:proofErr w:type="spellStart"/>
            <w:r w:rsidRPr="005F6962">
              <w:rPr>
                <w:rFonts w:cstheme="minorHAnsi"/>
              </w:rPr>
              <w:t>X</w:t>
            </w:r>
            <w:r w:rsidRPr="005F6962">
              <w:rPr>
                <w:rFonts w:cstheme="minorHAnsi"/>
                <w:vertAlign w:val="superscript"/>
              </w:rPr>
              <w:t>h</w:t>
            </w:r>
            <w:r w:rsidRPr="005F6962">
              <w:rPr>
                <w:rFonts w:cstheme="minorHAnsi"/>
              </w:rPr>
              <w:t>y</w:t>
            </w:r>
            <w:proofErr w:type="spellEnd"/>
          </w:p>
        </w:tc>
      </w:tr>
    </w:tbl>
    <w:p w14:paraId="0A969951" w14:textId="77777777" w:rsidR="00755AC4" w:rsidRPr="005F6962" w:rsidRDefault="00755AC4" w:rsidP="00755AC4">
      <w:pPr>
        <w:rPr>
          <w:rFonts w:cstheme="minorHAnsi"/>
          <w:b/>
        </w:rPr>
      </w:pPr>
    </w:p>
    <w:p w14:paraId="0EA30DEC" w14:textId="437BD44F" w:rsidR="00755AC4" w:rsidRPr="005F6962" w:rsidRDefault="00755AC4" w:rsidP="00755AC4">
      <w:pPr>
        <w:rPr>
          <w:rFonts w:cstheme="minorHAnsi"/>
        </w:rPr>
      </w:pPr>
      <w:r w:rsidRPr="005F6962">
        <w:rPr>
          <w:rFonts w:cstheme="minorHAnsi"/>
          <w:b/>
        </w:rPr>
        <w:t>Crosses Four and Six</w:t>
      </w:r>
      <w:r w:rsidRPr="005F6962">
        <w:rPr>
          <w:rFonts w:cstheme="minorHAnsi"/>
        </w:rPr>
        <w:t xml:space="preserve"> only produce hairless dogs. </w:t>
      </w:r>
      <w:r w:rsidRPr="005F6962">
        <w:rPr>
          <w:rFonts w:cstheme="minorHAnsi"/>
          <w:b/>
        </w:rPr>
        <w:t>Cross Five</w:t>
      </w:r>
      <w:r w:rsidRPr="005F6962">
        <w:rPr>
          <w:rFonts w:cstheme="minorHAnsi"/>
        </w:rPr>
        <w:t xml:space="preserve"> can produce mixed litters of hairless and hairy puppies. However only the male puppies would have fur. Since puppies of both sexes had coats in the F1 generation, the hairless allele cannot be X-linked.</w:t>
      </w:r>
    </w:p>
    <w:p w14:paraId="2059BFB9" w14:textId="523D0076" w:rsidR="00755AC4" w:rsidRPr="00DD0FDB" w:rsidRDefault="00755AC4" w:rsidP="00755AC4">
      <w:pPr>
        <w:rPr>
          <w:rFonts w:cstheme="minorHAnsi"/>
        </w:rPr>
      </w:pPr>
    </w:p>
    <w:p w14:paraId="09478231" w14:textId="77777777" w:rsidR="00755AC4" w:rsidRPr="005F6962" w:rsidRDefault="00755AC4" w:rsidP="00755AC4">
      <w:pPr>
        <w:rPr>
          <w:rFonts w:cstheme="minorHAnsi"/>
        </w:rPr>
      </w:pPr>
    </w:p>
    <w:p w14:paraId="3CAF67FB" w14:textId="77777777" w:rsidR="00764CE0" w:rsidRPr="00B3112B" w:rsidRDefault="00764CE0" w:rsidP="00491D0E">
      <w:pPr>
        <w:pStyle w:val="ListParagraph"/>
        <w:numPr>
          <w:ilvl w:val="0"/>
          <w:numId w:val="21"/>
        </w:numPr>
        <w:rPr>
          <w:rFonts w:cstheme="minorHAnsi"/>
          <w:b/>
          <w:bCs/>
        </w:rPr>
      </w:pPr>
      <w:r w:rsidRPr="00B3112B">
        <w:rPr>
          <w:rFonts w:cstheme="minorHAnsi"/>
          <w:b/>
          <w:bCs/>
        </w:rPr>
        <w:t xml:space="preserve">Based on Question #1, which of the crosses you just worked out would be the most LIKELY explanation for what the </w:t>
      </w:r>
      <w:proofErr w:type="spellStart"/>
      <w:r w:rsidRPr="00B3112B">
        <w:rPr>
          <w:rFonts w:cstheme="minorHAnsi"/>
          <w:b/>
          <w:bCs/>
        </w:rPr>
        <w:t>Xolo</w:t>
      </w:r>
      <w:proofErr w:type="spellEnd"/>
      <w:r w:rsidRPr="00B3112B">
        <w:rPr>
          <w:rFonts w:cstheme="minorHAnsi"/>
          <w:b/>
          <w:bCs/>
        </w:rPr>
        <w:t xml:space="preserve"> owners are seeing? What is your reasoning?</w:t>
      </w:r>
    </w:p>
    <w:p w14:paraId="3034D0A4" w14:textId="0BD05916" w:rsidR="00764CE0" w:rsidRPr="00DD0FDB" w:rsidRDefault="00764CE0" w:rsidP="00764CE0">
      <w:pPr>
        <w:rPr>
          <w:rFonts w:cstheme="minorHAnsi"/>
        </w:rPr>
      </w:pPr>
    </w:p>
    <w:p w14:paraId="53A8856B" w14:textId="77777777" w:rsidR="00755AC4" w:rsidRPr="005F6962" w:rsidRDefault="00755AC4" w:rsidP="00755AC4">
      <w:pPr>
        <w:rPr>
          <w:rFonts w:cstheme="minorHAnsi"/>
        </w:rPr>
      </w:pPr>
      <w:r w:rsidRPr="005F6962">
        <w:rPr>
          <w:rFonts w:cstheme="minorHAnsi"/>
          <w:b/>
        </w:rPr>
        <w:t>Crosses One, Four, and Six</w:t>
      </w:r>
      <w:r w:rsidRPr="005F6962">
        <w:rPr>
          <w:rFonts w:cstheme="minorHAnsi"/>
        </w:rPr>
        <w:t xml:space="preserve"> cannot produce two coat types. </w:t>
      </w:r>
      <w:r w:rsidRPr="005F6962">
        <w:rPr>
          <w:rFonts w:cstheme="minorHAnsi"/>
          <w:b/>
        </w:rPr>
        <w:t>Cross Five</w:t>
      </w:r>
      <w:r w:rsidRPr="005F6962">
        <w:rPr>
          <w:rFonts w:cstheme="minorHAnsi"/>
        </w:rPr>
        <w:t xml:space="preserve"> can theoretically produce a mixed </w:t>
      </w:r>
      <w:proofErr w:type="gramStart"/>
      <w:r w:rsidRPr="005F6962">
        <w:rPr>
          <w:rFonts w:cstheme="minorHAnsi"/>
        </w:rPr>
        <w:t>litter, but</w:t>
      </w:r>
      <w:proofErr w:type="gramEnd"/>
      <w:r w:rsidRPr="005F6962">
        <w:rPr>
          <w:rFonts w:cstheme="minorHAnsi"/>
        </w:rPr>
        <w:t xml:space="preserve"> does not match the sex information that the owners provided. Both </w:t>
      </w:r>
      <w:r w:rsidRPr="005F6962">
        <w:rPr>
          <w:rFonts w:cstheme="minorHAnsi"/>
          <w:b/>
        </w:rPr>
        <w:t>Crosses Two and Three</w:t>
      </w:r>
      <w:r w:rsidRPr="005F6962">
        <w:rPr>
          <w:rFonts w:cstheme="minorHAnsi"/>
        </w:rPr>
        <w:t xml:space="preserve"> could theoretically produce a mix of puppies with and without coats. However </w:t>
      </w:r>
      <w:r w:rsidRPr="005F6962">
        <w:rPr>
          <w:rFonts w:cstheme="minorHAnsi"/>
          <w:b/>
        </w:rPr>
        <w:t>Cross Three</w:t>
      </w:r>
      <w:r w:rsidRPr="005F6962">
        <w:rPr>
          <w:rFonts w:cstheme="minorHAnsi"/>
        </w:rPr>
        <w:t xml:space="preserve"> should produce about equal numbers of hairless and coated puppies. </w:t>
      </w:r>
    </w:p>
    <w:p w14:paraId="03132A20" w14:textId="77777777" w:rsidR="00755AC4" w:rsidRPr="00DD0FDB" w:rsidRDefault="00755AC4" w:rsidP="00755AC4">
      <w:pPr>
        <w:rPr>
          <w:rFonts w:cstheme="minorHAnsi"/>
        </w:rPr>
      </w:pPr>
    </w:p>
    <w:p w14:paraId="1143AF59" w14:textId="77777777" w:rsidR="00755AC4" w:rsidRPr="005F6962" w:rsidRDefault="00755AC4" w:rsidP="00755AC4">
      <w:pPr>
        <w:rPr>
          <w:rFonts w:cstheme="minorHAnsi"/>
        </w:rPr>
      </w:pPr>
      <w:r w:rsidRPr="005F6962">
        <w:rPr>
          <w:rFonts w:cstheme="minorHAnsi"/>
        </w:rPr>
        <w:t xml:space="preserve">Process of elimination leaves </w:t>
      </w:r>
      <w:r w:rsidRPr="005F6962">
        <w:rPr>
          <w:rFonts w:cstheme="minorHAnsi"/>
          <w:b/>
        </w:rPr>
        <w:t>Cross Two</w:t>
      </w:r>
      <w:r w:rsidRPr="005F6962">
        <w:rPr>
          <w:rFonts w:cstheme="minorHAnsi"/>
        </w:rPr>
        <w:t xml:space="preserve"> as the most likely pattern. That means ALL THREE dogs must be heterozygous. </w:t>
      </w:r>
    </w:p>
    <w:p w14:paraId="36C4DEC8" w14:textId="39A36C22" w:rsidR="00755AC4" w:rsidRPr="00DD0FDB" w:rsidRDefault="00755AC4" w:rsidP="00764CE0">
      <w:pPr>
        <w:rPr>
          <w:rFonts w:cstheme="minorHAnsi"/>
        </w:rPr>
      </w:pPr>
    </w:p>
    <w:p w14:paraId="4D782726" w14:textId="77777777" w:rsidR="00755AC4" w:rsidRPr="00AB39E4" w:rsidRDefault="00755AC4" w:rsidP="00764CE0">
      <w:pPr>
        <w:rPr>
          <w:rFonts w:cstheme="minorHAnsi"/>
        </w:rPr>
      </w:pPr>
    </w:p>
    <w:p w14:paraId="7534EFDA" w14:textId="77777777" w:rsidR="00764CE0" w:rsidRPr="00B3112B" w:rsidRDefault="00764CE0" w:rsidP="00491D0E">
      <w:pPr>
        <w:pStyle w:val="ListParagraph"/>
        <w:numPr>
          <w:ilvl w:val="0"/>
          <w:numId w:val="21"/>
        </w:numPr>
        <w:rPr>
          <w:rFonts w:cstheme="minorHAnsi"/>
          <w:b/>
          <w:bCs/>
        </w:rPr>
      </w:pPr>
      <w:proofErr w:type="spellStart"/>
      <w:r w:rsidRPr="00B3112B">
        <w:rPr>
          <w:rFonts w:cstheme="minorHAnsi"/>
          <w:b/>
          <w:bCs/>
        </w:rPr>
        <w:t>Xolos</w:t>
      </w:r>
      <w:proofErr w:type="spellEnd"/>
      <w:r w:rsidRPr="00B3112B">
        <w:rPr>
          <w:rFonts w:cstheme="minorHAnsi"/>
          <w:b/>
          <w:bCs/>
        </w:rPr>
        <w:t xml:space="preserve"> are a very old breed that was sacred to several Central American cultures. Hairless dogs are mentioned in historic records from Mexico and Central America going back at least 3000 years. The same records also indicate that </w:t>
      </w:r>
      <w:proofErr w:type="spellStart"/>
      <w:r w:rsidRPr="00B3112B">
        <w:rPr>
          <w:rFonts w:cstheme="minorHAnsi"/>
          <w:b/>
          <w:bCs/>
        </w:rPr>
        <w:t>Xolos</w:t>
      </w:r>
      <w:proofErr w:type="spellEnd"/>
      <w:r w:rsidRPr="00B3112B">
        <w:rPr>
          <w:rFonts w:cstheme="minorHAnsi"/>
          <w:b/>
          <w:bCs/>
        </w:rPr>
        <w:t xml:space="preserve"> have always given birth to a mix of hairless and coated puppies. </w:t>
      </w:r>
    </w:p>
    <w:p w14:paraId="0AE27AF4" w14:textId="77777777" w:rsidR="00764CE0" w:rsidRPr="00B3112B" w:rsidRDefault="00764CE0" w:rsidP="00491D0E">
      <w:pPr>
        <w:pStyle w:val="ListParagraph"/>
        <w:numPr>
          <w:ilvl w:val="0"/>
          <w:numId w:val="22"/>
        </w:numPr>
        <w:rPr>
          <w:rFonts w:cstheme="minorHAnsi"/>
          <w:b/>
          <w:bCs/>
        </w:rPr>
      </w:pPr>
      <w:r w:rsidRPr="00B3112B">
        <w:rPr>
          <w:rFonts w:cstheme="minorHAnsi"/>
          <w:b/>
          <w:bCs/>
        </w:rPr>
        <w:t>Given what you know about how breeds are created, and about artificial selection for traits, how is this possible?</w:t>
      </w:r>
    </w:p>
    <w:p w14:paraId="2D93A6C0" w14:textId="77777777" w:rsidR="00764CE0" w:rsidRPr="00B3112B" w:rsidRDefault="00764CE0" w:rsidP="00491D0E">
      <w:pPr>
        <w:pStyle w:val="ListParagraph"/>
        <w:numPr>
          <w:ilvl w:val="0"/>
          <w:numId w:val="22"/>
        </w:numPr>
        <w:rPr>
          <w:rFonts w:cstheme="minorHAnsi"/>
          <w:b/>
          <w:bCs/>
        </w:rPr>
      </w:pPr>
      <w:r w:rsidRPr="00B3112B">
        <w:rPr>
          <w:rFonts w:cstheme="minorHAnsi"/>
          <w:b/>
          <w:bCs/>
        </w:rPr>
        <w:t>Could this explain what the owners of Lucy, Rico, and Baja saw?</w:t>
      </w:r>
    </w:p>
    <w:p w14:paraId="1470F1DD" w14:textId="1582ABA2" w:rsidR="00764CE0" w:rsidRPr="00DD0FDB" w:rsidRDefault="00764CE0" w:rsidP="00764CE0">
      <w:pPr>
        <w:rPr>
          <w:rFonts w:cstheme="minorHAnsi"/>
        </w:rPr>
      </w:pPr>
    </w:p>
    <w:p w14:paraId="50AF798A" w14:textId="77777777" w:rsidR="00755AC4" w:rsidRPr="005F6962" w:rsidRDefault="00755AC4" w:rsidP="00755AC4">
      <w:pPr>
        <w:rPr>
          <w:rFonts w:cstheme="minorHAnsi"/>
        </w:rPr>
      </w:pPr>
      <w:r w:rsidRPr="005F6962">
        <w:rPr>
          <w:rFonts w:cstheme="minorHAnsi"/>
        </w:rPr>
        <w:lastRenderedPageBreak/>
        <w:t xml:space="preserve">Students have a hint as to the cause of the inheritance pattern in the original blog post. In the second litter, 6 of 9 pups were hairless, and 3 of 9 had coats. We see a 2:1 </w:t>
      </w:r>
      <w:proofErr w:type="spellStart"/>
      <w:r w:rsidRPr="005F6962">
        <w:rPr>
          <w:rFonts w:cstheme="minorHAnsi"/>
        </w:rPr>
        <w:t>PHENOtype</w:t>
      </w:r>
      <w:proofErr w:type="spellEnd"/>
      <w:r w:rsidRPr="005F6962">
        <w:rPr>
          <w:rFonts w:cstheme="minorHAnsi"/>
        </w:rPr>
        <w:t xml:space="preserve"> ratio when heterozygotes are crossed, and either the homozygous dominant or recessive is lethal. If the homozygous recessive was lethal, and only genotype HH and </w:t>
      </w:r>
      <w:proofErr w:type="spellStart"/>
      <w:r w:rsidRPr="005F6962">
        <w:rPr>
          <w:rFonts w:cstheme="minorHAnsi"/>
        </w:rPr>
        <w:t>Hh</w:t>
      </w:r>
      <w:proofErr w:type="spellEnd"/>
      <w:r w:rsidRPr="005F6962">
        <w:rPr>
          <w:rFonts w:cstheme="minorHAnsi"/>
        </w:rPr>
        <w:t xml:space="preserve"> dogs survived, there would be no puppies with the homozygous recessive </w:t>
      </w:r>
      <w:proofErr w:type="spellStart"/>
      <w:r w:rsidRPr="005F6962">
        <w:rPr>
          <w:rFonts w:cstheme="minorHAnsi"/>
        </w:rPr>
        <w:t>PHENOtype</w:t>
      </w:r>
      <w:proofErr w:type="spellEnd"/>
      <w:r w:rsidRPr="005F6962">
        <w:rPr>
          <w:rFonts w:cstheme="minorHAnsi"/>
        </w:rPr>
        <w:t>. If the homozygous dominant is lethal, then we see two genotypes (</w:t>
      </w:r>
      <w:proofErr w:type="spellStart"/>
      <w:r w:rsidRPr="005F6962">
        <w:rPr>
          <w:rFonts w:cstheme="minorHAnsi"/>
        </w:rPr>
        <w:t>Hh</w:t>
      </w:r>
      <w:proofErr w:type="spellEnd"/>
      <w:r w:rsidRPr="005F6962">
        <w:rPr>
          <w:rFonts w:cstheme="minorHAnsi"/>
        </w:rPr>
        <w:t xml:space="preserve">, and </w:t>
      </w:r>
      <w:proofErr w:type="spellStart"/>
      <w:r w:rsidRPr="005F6962">
        <w:rPr>
          <w:rFonts w:cstheme="minorHAnsi"/>
        </w:rPr>
        <w:t>hh</w:t>
      </w:r>
      <w:proofErr w:type="spellEnd"/>
      <w:r w:rsidRPr="005F6962">
        <w:rPr>
          <w:rFonts w:cstheme="minorHAnsi"/>
        </w:rPr>
        <w:t xml:space="preserve">) and two phenotypes (hairless and coated). </w:t>
      </w:r>
    </w:p>
    <w:p w14:paraId="3629F69B" w14:textId="77777777" w:rsidR="00755AC4" w:rsidRPr="00DD0FDB" w:rsidRDefault="00755AC4" w:rsidP="00755AC4">
      <w:pPr>
        <w:rPr>
          <w:rFonts w:cstheme="minorHAnsi"/>
        </w:rPr>
      </w:pPr>
    </w:p>
    <w:p w14:paraId="76D67567" w14:textId="1A226FDB" w:rsidR="00755AC4" w:rsidRPr="005F6962" w:rsidRDefault="00755AC4" w:rsidP="00755AC4">
      <w:pPr>
        <w:rPr>
          <w:rFonts w:cstheme="minorHAnsi"/>
        </w:rPr>
      </w:pPr>
      <w:r w:rsidRPr="005F6962">
        <w:rPr>
          <w:rFonts w:cstheme="minorHAnsi"/>
        </w:rPr>
        <w:t xml:space="preserve">Breeds are created by selecting a small pool of animals with the desired traits, and inter-breeding them until the desired traits are fixed. This never occurred in </w:t>
      </w:r>
      <w:proofErr w:type="spellStart"/>
      <w:proofErr w:type="gramStart"/>
      <w:r w:rsidRPr="005F6962">
        <w:rPr>
          <w:rFonts w:cstheme="minorHAnsi"/>
        </w:rPr>
        <w:t>Xolos</w:t>
      </w:r>
      <w:proofErr w:type="spellEnd"/>
      <w:r w:rsidRPr="005F6962">
        <w:rPr>
          <w:rFonts w:cstheme="minorHAnsi"/>
        </w:rPr>
        <w:t>, because</w:t>
      </w:r>
      <w:proofErr w:type="gramEnd"/>
      <w:r w:rsidRPr="005F6962">
        <w:rPr>
          <w:rFonts w:cstheme="minorHAnsi"/>
        </w:rPr>
        <w:t xml:space="preserve"> the desired mutation is homozygous lethal. The only way to maintain the mutation is as a heterozygote. </w:t>
      </w:r>
    </w:p>
    <w:p w14:paraId="1C62DB31" w14:textId="77777777" w:rsidR="00755AC4" w:rsidRPr="005F6962" w:rsidRDefault="00755AC4" w:rsidP="00755AC4">
      <w:pPr>
        <w:rPr>
          <w:rFonts w:cstheme="minorHAnsi"/>
        </w:rPr>
      </w:pPr>
    </w:p>
    <w:p w14:paraId="6D3DFACF" w14:textId="77777777" w:rsidR="00755AC4" w:rsidRPr="00AB39E4" w:rsidRDefault="00755AC4" w:rsidP="00764CE0">
      <w:pPr>
        <w:rPr>
          <w:rFonts w:cstheme="minorHAnsi"/>
        </w:rPr>
      </w:pPr>
    </w:p>
    <w:p w14:paraId="4BFB6428" w14:textId="77777777" w:rsidR="00764CE0" w:rsidRPr="00B3112B" w:rsidRDefault="00764CE0" w:rsidP="00491D0E">
      <w:pPr>
        <w:pStyle w:val="ListParagraph"/>
        <w:numPr>
          <w:ilvl w:val="0"/>
          <w:numId w:val="21"/>
        </w:numPr>
        <w:rPr>
          <w:rFonts w:cstheme="minorHAnsi"/>
          <w:b/>
          <w:bCs/>
        </w:rPr>
      </w:pPr>
      <w:r w:rsidRPr="00B3112B">
        <w:rPr>
          <w:rFonts w:cstheme="minorHAnsi"/>
          <w:b/>
          <w:bCs/>
        </w:rPr>
        <w:t xml:space="preserve">Based on what you have learned, how will you respond back to Lucy’s owners on the </w:t>
      </w:r>
      <w:r w:rsidRPr="00B3112B">
        <w:rPr>
          <w:rFonts w:cstheme="minorHAnsi"/>
          <w:b/>
          <w:bCs/>
          <w:i/>
        </w:rPr>
        <w:t xml:space="preserve">Ask the Vets </w:t>
      </w:r>
      <w:r w:rsidRPr="00B3112B">
        <w:rPr>
          <w:rFonts w:cstheme="minorHAnsi"/>
          <w:b/>
          <w:bCs/>
        </w:rPr>
        <w:t>blog? Write the response you will send to your supervisor for approval.</w:t>
      </w:r>
    </w:p>
    <w:p w14:paraId="063E2734" w14:textId="77777777" w:rsidR="00764CE0" w:rsidRPr="00DD0FDB" w:rsidRDefault="00764CE0" w:rsidP="00764CE0">
      <w:pPr>
        <w:rPr>
          <w:rFonts w:cstheme="minorHAnsi"/>
        </w:rPr>
      </w:pPr>
    </w:p>
    <w:p w14:paraId="68AFD0D3" w14:textId="52D04E82" w:rsidR="00764CE0" w:rsidRPr="00DD0FDB" w:rsidRDefault="00755AC4" w:rsidP="00E024CA">
      <w:pPr>
        <w:rPr>
          <w:rFonts w:cstheme="minorHAnsi"/>
        </w:rPr>
      </w:pPr>
      <w:r w:rsidRPr="005F6962">
        <w:rPr>
          <w:rFonts w:cstheme="minorHAnsi"/>
        </w:rPr>
        <w:t>This inheritance pattern is normal for the breed.</w:t>
      </w:r>
    </w:p>
    <w:p w14:paraId="455B727B" w14:textId="6043A87B" w:rsidR="005826C2" w:rsidRPr="00DD0FDB" w:rsidRDefault="005826C2" w:rsidP="00E024CA">
      <w:pPr>
        <w:rPr>
          <w:rFonts w:cstheme="minorHAnsi"/>
        </w:rPr>
      </w:pPr>
    </w:p>
    <w:p w14:paraId="2ECF5A2C" w14:textId="1C60A29A" w:rsidR="005F6962" w:rsidRPr="005F6962" w:rsidRDefault="005F6962" w:rsidP="005F6962">
      <w:pPr>
        <w:rPr>
          <w:rFonts w:cstheme="minorHAnsi"/>
          <w:u w:val="single"/>
        </w:rPr>
      </w:pPr>
    </w:p>
    <w:p w14:paraId="63C31B81" w14:textId="77777777" w:rsidR="005F6962" w:rsidRPr="005F6962" w:rsidRDefault="005F6962" w:rsidP="005F6962">
      <w:pPr>
        <w:rPr>
          <w:rFonts w:cstheme="minorHAnsi"/>
          <w:i/>
          <w:iCs/>
        </w:rPr>
      </w:pPr>
      <w:r w:rsidRPr="005F6962">
        <w:rPr>
          <w:rFonts w:cstheme="minorHAnsi"/>
          <w:i/>
          <w:iCs/>
        </w:rPr>
        <w:t>Additional Background</w:t>
      </w:r>
    </w:p>
    <w:p w14:paraId="4F0315AE" w14:textId="424AAB76" w:rsidR="005F6962" w:rsidRPr="005F6962" w:rsidRDefault="005F6962" w:rsidP="005F6962">
      <w:pPr>
        <w:rPr>
          <w:rFonts w:cstheme="minorHAnsi"/>
        </w:rPr>
      </w:pPr>
      <w:proofErr w:type="spellStart"/>
      <w:r w:rsidRPr="005F6962">
        <w:rPr>
          <w:rFonts w:cstheme="minorHAnsi"/>
        </w:rPr>
        <w:t>Xolos</w:t>
      </w:r>
      <w:proofErr w:type="spellEnd"/>
      <w:r w:rsidRPr="005F6962">
        <w:rPr>
          <w:rFonts w:cstheme="minorHAnsi"/>
        </w:rPr>
        <w:t xml:space="preserve"> are a well-documented historical example of how founder mutations ultimately become defined breeds. Molecular analysis indicates the mutation arose about 4,000 years ago. Historical records describing </w:t>
      </w:r>
      <w:proofErr w:type="spellStart"/>
      <w:r w:rsidRPr="005F6962">
        <w:rPr>
          <w:rFonts w:cstheme="minorHAnsi"/>
        </w:rPr>
        <w:t>Xolos</w:t>
      </w:r>
      <w:proofErr w:type="spellEnd"/>
      <w:r w:rsidRPr="005F6962">
        <w:rPr>
          <w:rFonts w:cstheme="minorHAnsi"/>
        </w:rPr>
        <w:t xml:space="preserve"> indicate they have been a recognized breed in Mexico for more than 3000 years. </w:t>
      </w:r>
    </w:p>
    <w:p w14:paraId="553A7C79" w14:textId="77777777" w:rsidR="00755AC4" w:rsidRPr="00DD0FDB" w:rsidRDefault="00755AC4" w:rsidP="005F6962">
      <w:pPr>
        <w:rPr>
          <w:rFonts w:cstheme="minorHAnsi"/>
        </w:rPr>
      </w:pPr>
    </w:p>
    <w:p w14:paraId="44638AAE" w14:textId="75799AF4" w:rsidR="005F6962" w:rsidRPr="005F6962" w:rsidRDefault="005F6962" w:rsidP="005F6962">
      <w:pPr>
        <w:rPr>
          <w:rFonts w:cstheme="minorHAnsi"/>
        </w:rPr>
      </w:pPr>
      <w:r w:rsidRPr="005F6962">
        <w:rPr>
          <w:rFonts w:cstheme="minorHAnsi"/>
        </w:rPr>
        <w:t xml:space="preserve">Their hairlessness is controlled by the F locus, which contains the </w:t>
      </w:r>
      <w:r w:rsidRPr="005F6962">
        <w:rPr>
          <w:rFonts w:cstheme="minorHAnsi"/>
          <w:i/>
        </w:rPr>
        <w:t>FOXI3</w:t>
      </w:r>
      <w:r w:rsidRPr="005F6962">
        <w:rPr>
          <w:rFonts w:cstheme="minorHAnsi"/>
        </w:rPr>
        <w:t xml:space="preserve"> gene on CFA 17. The exact function of FOXI3 is unknown, but other proteins in the FOX family control embryonic development in mammals. The orthologous gene in mice regulates development of teeth and fur cells. </w:t>
      </w:r>
    </w:p>
    <w:p w14:paraId="72C8BC5D" w14:textId="77777777" w:rsidR="00755AC4" w:rsidRPr="00DD0FDB" w:rsidRDefault="00755AC4" w:rsidP="005F6962">
      <w:pPr>
        <w:rPr>
          <w:rFonts w:cstheme="minorHAnsi"/>
        </w:rPr>
      </w:pPr>
    </w:p>
    <w:p w14:paraId="39CC0037" w14:textId="2D2B5781" w:rsidR="005F6962" w:rsidRPr="005F6962" w:rsidRDefault="005F6962" w:rsidP="005F6962">
      <w:pPr>
        <w:rPr>
          <w:rFonts w:cstheme="minorHAnsi"/>
        </w:rPr>
      </w:pPr>
      <w:r w:rsidRPr="005F6962">
        <w:rPr>
          <w:rFonts w:cstheme="minorHAnsi"/>
        </w:rPr>
        <w:t xml:space="preserve">The hairless allele is a 7 bp duplication in Exon 1 of the </w:t>
      </w:r>
      <w:r w:rsidRPr="005F6962">
        <w:rPr>
          <w:rFonts w:cstheme="minorHAnsi"/>
          <w:i/>
        </w:rPr>
        <w:t>FOXI3</w:t>
      </w:r>
      <w:r w:rsidRPr="005F6962">
        <w:rPr>
          <w:rFonts w:cstheme="minorHAnsi"/>
        </w:rPr>
        <w:t xml:space="preserve"> gene. The allele is inherited as an autosomal semi-dominant. Homozygous embryos (F/F) for the mutation die in utero. A Mexican hairless dog is a heterozygote (F/f), and its short-haired littermate is homozygous recessive (f/f). </w:t>
      </w:r>
    </w:p>
    <w:p w14:paraId="55FA0806" w14:textId="77777777" w:rsidR="00755AC4" w:rsidRPr="00DD0FDB" w:rsidRDefault="00755AC4" w:rsidP="005F6962">
      <w:pPr>
        <w:rPr>
          <w:rFonts w:cstheme="minorHAnsi"/>
        </w:rPr>
      </w:pPr>
    </w:p>
    <w:p w14:paraId="62311100" w14:textId="06BB2EAB" w:rsidR="005F6962" w:rsidRPr="005F6962" w:rsidRDefault="005F6962" w:rsidP="005F6962">
      <w:pPr>
        <w:rPr>
          <w:rFonts w:cstheme="minorHAnsi"/>
        </w:rPr>
      </w:pPr>
      <w:r w:rsidRPr="005F6962">
        <w:rPr>
          <w:rFonts w:cstheme="minorHAnsi"/>
        </w:rPr>
        <w:t xml:space="preserve">The mutation was intentionally introduced into two other breeds, the Peruvian hairless and Chinese crested dog. All three breeds all have the same mutation, and all three have both hairless and coated varieties. For further information see </w:t>
      </w:r>
      <w:proofErr w:type="spellStart"/>
      <w:r w:rsidRPr="005F6962">
        <w:rPr>
          <w:rFonts w:cstheme="minorHAnsi"/>
        </w:rPr>
        <w:t>Drögemüller</w:t>
      </w:r>
      <w:proofErr w:type="spellEnd"/>
      <w:r w:rsidRPr="005F6962">
        <w:rPr>
          <w:rFonts w:cstheme="minorHAnsi"/>
        </w:rPr>
        <w:t xml:space="preserve"> (2008).</w:t>
      </w:r>
    </w:p>
    <w:p w14:paraId="0F6610BC" w14:textId="2F8ADC3E" w:rsidR="005F6962" w:rsidRDefault="005F6962" w:rsidP="005F6962">
      <w:pPr>
        <w:rPr>
          <w:rFonts w:cstheme="minorHAnsi"/>
        </w:rPr>
      </w:pPr>
    </w:p>
    <w:p w14:paraId="34EE0F38" w14:textId="77777777" w:rsidR="00600E37" w:rsidRDefault="00600E37">
      <w:pPr>
        <w:rPr>
          <w:rFonts w:eastAsiaTheme="majorEastAsia" w:cstheme="minorHAnsi"/>
          <w:i/>
          <w:color w:val="3D7590"/>
          <w:sz w:val="28"/>
        </w:rPr>
      </w:pPr>
      <w:r>
        <w:rPr>
          <w:rFonts w:cstheme="minorHAnsi"/>
        </w:rPr>
        <w:br w:type="page"/>
      </w:r>
    </w:p>
    <w:p w14:paraId="339B0361" w14:textId="2D691F9A" w:rsidR="00600E37" w:rsidRPr="007A71CF" w:rsidRDefault="00600E37" w:rsidP="00600E37">
      <w:pPr>
        <w:pStyle w:val="Heading3"/>
        <w:rPr>
          <w:rFonts w:asciiTheme="minorHAnsi" w:hAnsiTheme="minorHAnsi" w:cstheme="minorHAnsi"/>
        </w:rPr>
      </w:pPr>
      <w:r w:rsidRPr="007A71CF">
        <w:rPr>
          <w:rFonts w:asciiTheme="minorHAnsi" w:hAnsiTheme="minorHAnsi" w:cstheme="minorHAnsi"/>
        </w:rPr>
        <w:lastRenderedPageBreak/>
        <w:t>Photos and Illustrations</w:t>
      </w:r>
    </w:p>
    <w:p w14:paraId="5D8F77C0" w14:textId="00D4DBDC" w:rsidR="00600E37" w:rsidRPr="00E05FFF" w:rsidRDefault="00600E37" w:rsidP="00600E37">
      <w:pPr>
        <w:numPr>
          <w:ilvl w:val="0"/>
          <w:numId w:val="32"/>
        </w:numPr>
        <w:ind w:left="720"/>
        <w:rPr>
          <w:rFonts w:cstheme="minorHAnsi"/>
        </w:rPr>
      </w:pPr>
      <w:r w:rsidRPr="00E05FFF">
        <w:rPr>
          <w:rFonts w:cstheme="minorHAnsi"/>
        </w:rPr>
        <w:t>Hopkins</w:t>
      </w:r>
      <w:r w:rsidR="00924346">
        <w:rPr>
          <w:rFonts w:cstheme="minorHAnsi"/>
        </w:rPr>
        <w:t xml:space="preserve"> the corgi</w:t>
      </w:r>
      <w:r w:rsidRPr="00E05FFF">
        <w:rPr>
          <w:rFonts w:cstheme="minorHAnsi"/>
        </w:rPr>
        <w:br/>
      </w:r>
      <w:hyperlink r:id="rId33" w:history="1">
        <w:r w:rsidRPr="00E05FFF">
          <w:rPr>
            <w:rStyle w:val="Hyperlink"/>
            <w:rFonts w:cstheme="minorHAnsi"/>
          </w:rPr>
          <w:t>https://commons.wikimedia.org/wiki/File:Welchcorgipembroke.JPG</w:t>
        </w:r>
      </w:hyperlink>
      <w:r w:rsidRPr="00E05FFF">
        <w:rPr>
          <w:rFonts w:cstheme="minorHAnsi"/>
        </w:rPr>
        <w:t xml:space="preserve"> </w:t>
      </w:r>
    </w:p>
    <w:p w14:paraId="63F1D950" w14:textId="77777777" w:rsidR="00600E37" w:rsidRPr="00E05FFF" w:rsidRDefault="00600E37" w:rsidP="00600E37">
      <w:pPr>
        <w:numPr>
          <w:ilvl w:val="0"/>
          <w:numId w:val="32"/>
        </w:numPr>
        <w:ind w:left="720"/>
        <w:rPr>
          <w:rFonts w:cstheme="minorHAnsi"/>
        </w:rPr>
      </w:pPr>
      <w:r w:rsidRPr="00E05FFF">
        <w:rPr>
          <w:rFonts w:cstheme="minorHAnsi"/>
        </w:rPr>
        <w:t>Sadie</w:t>
      </w:r>
      <w:r w:rsidRPr="00E05FFF">
        <w:rPr>
          <w:rFonts w:cstheme="minorHAnsi"/>
        </w:rPr>
        <w:br/>
      </w:r>
      <w:hyperlink r:id="rId34" w:history="1">
        <w:r w:rsidRPr="00E05FFF">
          <w:rPr>
            <w:rStyle w:val="Hyperlink"/>
            <w:rFonts w:cstheme="minorHAnsi"/>
          </w:rPr>
          <w:t>https://commons.wikimedia.org/wiki/File:Australien_Kelpie.jpg</w:t>
        </w:r>
      </w:hyperlink>
      <w:r w:rsidRPr="00E05FFF">
        <w:rPr>
          <w:rFonts w:cstheme="minorHAnsi"/>
        </w:rPr>
        <w:t xml:space="preserve"> </w:t>
      </w:r>
    </w:p>
    <w:p w14:paraId="502AC6BA" w14:textId="77777777" w:rsidR="00600E37" w:rsidRPr="00E05FFF" w:rsidRDefault="00600E37" w:rsidP="00600E37">
      <w:pPr>
        <w:numPr>
          <w:ilvl w:val="0"/>
          <w:numId w:val="32"/>
        </w:numPr>
        <w:ind w:left="720"/>
        <w:rPr>
          <w:rFonts w:cstheme="minorHAnsi"/>
        </w:rPr>
      </w:pPr>
      <w:r w:rsidRPr="00E05FFF">
        <w:rPr>
          <w:rFonts w:cstheme="minorHAnsi"/>
        </w:rPr>
        <w:t>Their Two Puppies</w:t>
      </w:r>
      <w:r w:rsidRPr="00E05FFF">
        <w:rPr>
          <w:rFonts w:cstheme="minorHAnsi"/>
        </w:rPr>
        <w:br/>
      </w:r>
      <w:hyperlink r:id="rId35" w:history="1">
        <w:r w:rsidRPr="00E05FFF">
          <w:rPr>
            <w:rStyle w:val="Hyperlink"/>
            <w:rFonts w:cstheme="minorHAnsi"/>
          </w:rPr>
          <w:t>https://commons.wikimedia.org/wiki/File:CardiganCorgi_Sue.jpg</w:t>
        </w:r>
      </w:hyperlink>
      <w:r w:rsidRPr="00E05FFF">
        <w:rPr>
          <w:rFonts w:cstheme="minorHAnsi"/>
        </w:rPr>
        <w:t xml:space="preserve"> </w:t>
      </w:r>
      <w:r w:rsidRPr="00E05FFF">
        <w:rPr>
          <w:rFonts w:cstheme="minorHAnsi"/>
        </w:rPr>
        <w:br/>
      </w:r>
      <w:hyperlink r:id="rId36" w:history="1">
        <w:r w:rsidRPr="00E05FFF">
          <w:rPr>
            <w:rStyle w:val="Hyperlink"/>
            <w:rFonts w:cstheme="minorHAnsi"/>
          </w:rPr>
          <w:t>https://commons.wikimedia.org/wiki/File:Young_dorgi.jpg</w:t>
        </w:r>
      </w:hyperlink>
      <w:r w:rsidRPr="00E05FFF">
        <w:rPr>
          <w:rFonts w:cstheme="minorHAnsi"/>
        </w:rPr>
        <w:t xml:space="preserve"> </w:t>
      </w:r>
    </w:p>
    <w:p w14:paraId="1416A04B" w14:textId="633143D2" w:rsidR="00600E37" w:rsidRPr="00E05FFF" w:rsidRDefault="00600E37" w:rsidP="00600E37">
      <w:pPr>
        <w:numPr>
          <w:ilvl w:val="0"/>
          <w:numId w:val="32"/>
        </w:numPr>
        <w:ind w:left="720"/>
        <w:rPr>
          <w:rFonts w:cstheme="minorHAnsi"/>
        </w:rPr>
      </w:pPr>
      <w:r w:rsidRPr="00E05FFF">
        <w:rPr>
          <w:rFonts w:cstheme="minorHAnsi"/>
        </w:rPr>
        <w:t>Monty</w:t>
      </w:r>
      <w:r w:rsidR="00924346">
        <w:rPr>
          <w:rFonts w:cstheme="minorHAnsi"/>
        </w:rPr>
        <w:t xml:space="preserve"> the </w:t>
      </w:r>
      <w:proofErr w:type="spellStart"/>
      <w:r w:rsidR="00924346">
        <w:rPr>
          <w:rFonts w:cstheme="minorHAnsi"/>
        </w:rPr>
        <w:t>Xolo</w:t>
      </w:r>
      <w:proofErr w:type="spellEnd"/>
      <w:r w:rsidRPr="00E05FFF">
        <w:rPr>
          <w:rFonts w:cstheme="minorHAnsi"/>
        </w:rPr>
        <w:br/>
      </w:r>
      <w:hyperlink r:id="rId37" w:history="1">
        <w:r w:rsidRPr="00E05FFF">
          <w:rPr>
            <w:rStyle w:val="Hyperlink"/>
            <w:rFonts w:cstheme="minorHAnsi"/>
          </w:rPr>
          <w:t>https://en.wikipedia.org/wiki/File:Toy_Xoloitzcuintli_Puppy.jpg</w:t>
        </w:r>
      </w:hyperlink>
      <w:r w:rsidRPr="00E05FFF">
        <w:rPr>
          <w:rFonts w:cstheme="minorHAnsi"/>
        </w:rPr>
        <w:t xml:space="preserve"> </w:t>
      </w:r>
    </w:p>
    <w:p w14:paraId="4310251A" w14:textId="77777777" w:rsidR="00600E37" w:rsidRPr="00E05FFF" w:rsidRDefault="00600E37" w:rsidP="00600E37">
      <w:pPr>
        <w:numPr>
          <w:ilvl w:val="0"/>
          <w:numId w:val="32"/>
        </w:numPr>
        <w:ind w:left="720"/>
        <w:rPr>
          <w:rFonts w:cstheme="minorHAnsi"/>
        </w:rPr>
      </w:pPr>
      <w:r w:rsidRPr="00E05FFF">
        <w:rPr>
          <w:rFonts w:cstheme="minorHAnsi"/>
        </w:rPr>
        <w:t>Lucy, Rico, Baja</w:t>
      </w:r>
      <w:r w:rsidRPr="00E05FFF">
        <w:rPr>
          <w:rFonts w:cstheme="minorHAnsi"/>
        </w:rPr>
        <w:br/>
      </w:r>
      <w:hyperlink r:id="rId38" w:history="1">
        <w:r w:rsidRPr="00E05FFF">
          <w:rPr>
            <w:rStyle w:val="Hyperlink"/>
            <w:rFonts w:cstheme="minorHAnsi"/>
          </w:rPr>
          <w:t>https://en.wikipedia.org/wiki/File:Mexico.Xoloitzcuintle.01.jpg</w:t>
        </w:r>
      </w:hyperlink>
    </w:p>
    <w:p w14:paraId="5D6C37B3" w14:textId="77777777" w:rsidR="00600E37" w:rsidRPr="00E05FFF" w:rsidRDefault="00600E37" w:rsidP="00600E37">
      <w:pPr>
        <w:numPr>
          <w:ilvl w:val="0"/>
          <w:numId w:val="32"/>
        </w:numPr>
        <w:ind w:left="720"/>
        <w:rPr>
          <w:rFonts w:cstheme="minorHAnsi"/>
        </w:rPr>
      </w:pPr>
      <w:r w:rsidRPr="00E05FFF">
        <w:rPr>
          <w:rFonts w:cstheme="minorHAnsi"/>
        </w:rPr>
        <w:t xml:space="preserve">Two </w:t>
      </w:r>
      <w:proofErr w:type="spellStart"/>
      <w:r w:rsidRPr="00E05FFF">
        <w:rPr>
          <w:rFonts w:cstheme="minorHAnsi"/>
        </w:rPr>
        <w:t>Xolo</w:t>
      </w:r>
      <w:proofErr w:type="spellEnd"/>
      <w:r w:rsidRPr="00E05FFF">
        <w:rPr>
          <w:rFonts w:cstheme="minorHAnsi"/>
        </w:rPr>
        <w:t xml:space="preserve"> Puppies</w:t>
      </w:r>
      <w:r w:rsidRPr="00E05FFF">
        <w:rPr>
          <w:rFonts w:cstheme="minorHAnsi"/>
        </w:rPr>
        <w:br/>
      </w:r>
      <w:hyperlink r:id="rId39" w:history="1">
        <w:r w:rsidRPr="00E05FFF">
          <w:rPr>
            <w:rStyle w:val="Hyperlink"/>
            <w:rFonts w:cstheme="minorHAnsi"/>
          </w:rPr>
          <w:t>https://commons.wikimedia.org/wiki/File:Hairless_and_coated_half.JPG</w:t>
        </w:r>
      </w:hyperlink>
      <w:r w:rsidRPr="00E05FFF">
        <w:rPr>
          <w:rFonts w:cstheme="minorHAnsi"/>
        </w:rPr>
        <w:t xml:space="preserve"> </w:t>
      </w:r>
    </w:p>
    <w:p w14:paraId="1FD8A977" w14:textId="77777777" w:rsidR="00924346" w:rsidRPr="00E05FFF" w:rsidRDefault="00924346" w:rsidP="00924346">
      <w:pPr>
        <w:numPr>
          <w:ilvl w:val="0"/>
          <w:numId w:val="32"/>
        </w:numPr>
        <w:ind w:left="720"/>
        <w:rPr>
          <w:rFonts w:cstheme="minorHAnsi"/>
        </w:rPr>
      </w:pPr>
      <w:r w:rsidRPr="00E05FFF">
        <w:rPr>
          <w:rFonts w:cstheme="minorHAnsi"/>
        </w:rPr>
        <w:t>African village dogs</w:t>
      </w:r>
      <w:r>
        <w:rPr>
          <w:rFonts w:cstheme="minorHAnsi"/>
        </w:rPr>
        <w:br/>
      </w:r>
      <w:hyperlink r:id="rId40" w:history="1">
        <w:r w:rsidRPr="00E05FFF">
          <w:rPr>
            <w:rStyle w:val="Hyperlink"/>
            <w:rFonts w:cstheme="minorHAnsi"/>
          </w:rPr>
          <w:t>https://retrieverman.files.wordpress.com/2012/01/african-village-dogs.jpg</w:t>
        </w:r>
      </w:hyperlink>
      <w:r>
        <w:rPr>
          <w:rFonts w:cstheme="minorHAnsi"/>
        </w:rPr>
        <w:br/>
      </w:r>
      <w:hyperlink r:id="rId41" w:history="1">
        <w:r w:rsidRPr="00E05FFF">
          <w:rPr>
            <w:rStyle w:val="Hyperlink"/>
            <w:rFonts w:cstheme="minorHAnsi"/>
          </w:rPr>
          <w:t>https://blogafya.files.wordpress.com/2013/09/1-boywith-herding-dog.jpg</w:t>
        </w:r>
      </w:hyperlink>
      <w:r>
        <w:rPr>
          <w:rFonts w:cstheme="minorHAnsi"/>
        </w:rPr>
        <w:br/>
      </w:r>
      <w:hyperlink r:id="rId42" w:history="1">
        <w:r w:rsidRPr="00E05FFF">
          <w:rPr>
            <w:rStyle w:val="Hyperlink"/>
            <w:rFonts w:cstheme="minorHAnsi"/>
          </w:rPr>
          <w:t>https://blogafya.files.wordpress.com/2013/09/4-walking-to-vaccination.jpg</w:t>
        </w:r>
      </w:hyperlink>
      <w:r>
        <w:rPr>
          <w:rFonts w:cstheme="minorHAnsi"/>
        </w:rPr>
        <w:br/>
      </w:r>
      <w:hyperlink r:id="rId43" w:history="1">
        <w:r w:rsidRPr="00E05FFF">
          <w:rPr>
            <w:rStyle w:val="Hyperlink"/>
            <w:rFonts w:cstheme="minorHAnsi"/>
          </w:rPr>
          <w:t>https://dianabuja.files.wordpress.com/2010/08/cdv-10-011.jpg</w:t>
        </w:r>
      </w:hyperlink>
    </w:p>
    <w:p w14:paraId="55EA0695" w14:textId="77777777" w:rsidR="00924346" w:rsidRPr="00E05FFF" w:rsidRDefault="00924346" w:rsidP="00924346">
      <w:pPr>
        <w:numPr>
          <w:ilvl w:val="0"/>
          <w:numId w:val="32"/>
        </w:numPr>
        <w:ind w:left="720"/>
        <w:rPr>
          <w:rFonts w:cstheme="minorHAnsi"/>
        </w:rPr>
      </w:pPr>
      <w:r w:rsidRPr="00E05FFF">
        <w:rPr>
          <w:rFonts w:cstheme="minorHAnsi"/>
        </w:rPr>
        <w:t>Canaan dog</w:t>
      </w:r>
      <w:r>
        <w:rPr>
          <w:rFonts w:cstheme="minorHAnsi"/>
        </w:rPr>
        <w:br/>
      </w:r>
      <w:hyperlink r:id="rId44" w:history="1">
        <w:r w:rsidRPr="00E05FFF">
          <w:rPr>
            <w:rStyle w:val="Hyperlink"/>
            <w:rFonts w:cstheme="minorHAnsi"/>
          </w:rPr>
          <w:t>https://commons.wikimedia.org/wiki/File:CanaanDog3.jpg</w:t>
        </w:r>
      </w:hyperlink>
    </w:p>
    <w:p w14:paraId="0E0B5F7E" w14:textId="77777777" w:rsidR="00924346" w:rsidRPr="00E05FFF" w:rsidRDefault="00924346" w:rsidP="00924346">
      <w:pPr>
        <w:numPr>
          <w:ilvl w:val="0"/>
          <w:numId w:val="32"/>
        </w:numPr>
        <w:ind w:left="720"/>
        <w:rPr>
          <w:rFonts w:cstheme="minorHAnsi"/>
        </w:rPr>
      </w:pPr>
      <w:r w:rsidRPr="00E05FFF">
        <w:rPr>
          <w:rFonts w:cstheme="minorHAnsi"/>
        </w:rPr>
        <w:t>Indian pariah dog</w:t>
      </w:r>
      <w:r>
        <w:rPr>
          <w:rFonts w:cstheme="minorHAnsi"/>
        </w:rPr>
        <w:br/>
      </w:r>
      <w:hyperlink r:id="rId45" w:history="1">
        <w:r w:rsidRPr="00E05FFF">
          <w:rPr>
            <w:rStyle w:val="Hyperlink"/>
            <w:rFonts w:cstheme="minorHAnsi"/>
          </w:rPr>
          <w:t>https://commons.wikimedia.org/wiki/File:The_Indian_Pariah_Dog.jpg</w:t>
        </w:r>
      </w:hyperlink>
    </w:p>
    <w:p w14:paraId="655B24AF" w14:textId="77777777" w:rsidR="00924346" w:rsidRPr="00E05FFF" w:rsidRDefault="00924346" w:rsidP="00924346">
      <w:pPr>
        <w:numPr>
          <w:ilvl w:val="0"/>
          <w:numId w:val="32"/>
        </w:numPr>
        <w:ind w:left="720"/>
        <w:rPr>
          <w:rFonts w:cstheme="minorHAnsi"/>
        </w:rPr>
      </w:pPr>
      <w:r w:rsidRPr="00E05FFF">
        <w:rPr>
          <w:rFonts w:cstheme="minorHAnsi"/>
        </w:rPr>
        <w:t>Carolina dogs</w:t>
      </w:r>
      <w:r>
        <w:rPr>
          <w:rFonts w:cstheme="minorHAnsi"/>
        </w:rPr>
        <w:br/>
      </w:r>
      <w:hyperlink r:id="rId46" w:history="1">
        <w:r w:rsidRPr="00E05FFF">
          <w:rPr>
            <w:rStyle w:val="Hyperlink"/>
            <w:rFonts w:cstheme="minorHAnsi"/>
          </w:rPr>
          <w:t>https://en.wikipedia.org/wiki/Carolina_Dog#/media/File:Carolina_Dog_1.jpg</w:t>
        </w:r>
      </w:hyperlink>
      <w:r w:rsidRPr="00E05FFF">
        <w:rPr>
          <w:rFonts w:cstheme="minorHAnsi"/>
        </w:rPr>
        <w:br/>
      </w:r>
      <w:hyperlink r:id="rId47" w:history="1">
        <w:r w:rsidRPr="00E05FFF">
          <w:rPr>
            <w:rStyle w:val="Hyperlink"/>
            <w:rFonts w:cstheme="minorHAnsi"/>
          </w:rPr>
          <w:t>https://commons.wikimedia.org/wiki/File:Carolina_dog_3-13-13.jpg</w:t>
        </w:r>
      </w:hyperlink>
    </w:p>
    <w:p w14:paraId="68921C7C" w14:textId="77777777" w:rsidR="00600E37" w:rsidRPr="005F6962" w:rsidRDefault="00600E37" w:rsidP="005F6962">
      <w:pPr>
        <w:rPr>
          <w:rFonts w:cstheme="minorHAnsi"/>
        </w:rPr>
      </w:pPr>
    </w:p>
    <w:p w14:paraId="6D10039D" w14:textId="095F23A6" w:rsidR="002B2A02" w:rsidRPr="00DD0FDB" w:rsidRDefault="002B2A02">
      <w:pPr>
        <w:rPr>
          <w:rFonts w:eastAsiaTheme="majorEastAsia" w:cstheme="minorHAnsi"/>
          <w:i/>
          <w:color w:val="3D7590"/>
          <w:sz w:val="28"/>
        </w:rPr>
      </w:pPr>
      <w:r w:rsidRPr="00DD0FDB">
        <w:rPr>
          <w:rFonts w:cstheme="minorHAnsi"/>
        </w:rPr>
        <w:br w:type="page"/>
      </w:r>
    </w:p>
    <w:p w14:paraId="0B222580" w14:textId="38B40426" w:rsidR="00F6301F" w:rsidRPr="00DD0FDB" w:rsidRDefault="00F6301F" w:rsidP="002E4FC8">
      <w:pPr>
        <w:pStyle w:val="Heading3"/>
        <w:rPr>
          <w:rFonts w:asciiTheme="minorHAnsi" w:hAnsiTheme="minorHAnsi" w:cstheme="minorHAnsi"/>
        </w:rPr>
      </w:pPr>
      <w:r w:rsidRPr="00DD0FDB">
        <w:rPr>
          <w:rFonts w:asciiTheme="minorHAnsi" w:hAnsiTheme="minorHAnsi" w:cstheme="minorHAnsi"/>
        </w:rPr>
        <w:lastRenderedPageBreak/>
        <w:t>Case</w:t>
      </w:r>
      <w:r w:rsidR="008E7265" w:rsidRPr="00DD0FDB">
        <w:rPr>
          <w:rFonts w:asciiTheme="minorHAnsi" w:hAnsiTheme="minorHAnsi" w:cstheme="minorHAnsi"/>
        </w:rPr>
        <w:t xml:space="preserve"> 3</w:t>
      </w:r>
      <w:r w:rsidRPr="00DD0FDB">
        <w:rPr>
          <w:rFonts w:asciiTheme="minorHAnsi" w:hAnsiTheme="minorHAnsi" w:cstheme="minorHAnsi"/>
        </w:rPr>
        <w:t>: Dog Domestication &amp; The “Friendly” Gene</w:t>
      </w:r>
      <w:r w:rsidR="008E7265" w:rsidRPr="00DD0FDB">
        <w:rPr>
          <w:rFonts w:asciiTheme="minorHAnsi" w:hAnsiTheme="minorHAnsi" w:cstheme="minorHAnsi"/>
        </w:rPr>
        <w:t>s</w:t>
      </w:r>
    </w:p>
    <w:p w14:paraId="7449101D" w14:textId="77777777" w:rsidR="008E7265" w:rsidRPr="00DD0FDB" w:rsidRDefault="008E7265" w:rsidP="008E7265">
      <w:pPr>
        <w:pStyle w:val="Heading5"/>
        <w:rPr>
          <w:rFonts w:asciiTheme="minorHAnsi" w:hAnsiTheme="minorHAnsi" w:cstheme="minorHAnsi"/>
        </w:rPr>
      </w:pPr>
      <w:r w:rsidRPr="00DD0FDB">
        <w:rPr>
          <w:rFonts w:asciiTheme="minorHAnsi" w:hAnsiTheme="minorHAnsi" w:cstheme="minorHAnsi"/>
        </w:rPr>
        <w:t>Central Question</w:t>
      </w:r>
      <w:r w:rsidRPr="00DD0FDB">
        <w:rPr>
          <w:rFonts w:asciiTheme="minorHAnsi" w:hAnsiTheme="minorHAnsi" w:cstheme="minorHAnsi"/>
          <w:u w:val="none"/>
        </w:rPr>
        <w:t>:</w:t>
      </w:r>
    </w:p>
    <w:p w14:paraId="31FC2358" w14:textId="3A4A4762" w:rsidR="008E7265" w:rsidRPr="00F6301F" w:rsidRDefault="008E7265" w:rsidP="008E7265">
      <w:pPr>
        <w:rPr>
          <w:rFonts w:cstheme="minorHAnsi"/>
        </w:rPr>
      </w:pPr>
      <w:r w:rsidRPr="00F6301F">
        <w:rPr>
          <w:rFonts w:cstheme="minorHAnsi"/>
        </w:rPr>
        <w:t xml:space="preserve">How can natural or artificial selection for one trait change many traits? </w:t>
      </w:r>
    </w:p>
    <w:p w14:paraId="30E4B5B8" w14:textId="77777777" w:rsidR="008E7265" w:rsidRPr="00DD0FDB" w:rsidRDefault="008E7265" w:rsidP="008E7265">
      <w:pPr>
        <w:rPr>
          <w:rFonts w:cstheme="minorHAnsi"/>
        </w:rPr>
      </w:pPr>
    </w:p>
    <w:p w14:paraId="511C2A03" w14:textId="77777777" w:rsidR="008E7265" w:rsidRPr="00DD0FDB" w:rsidRDefault="008E7265" w:rsidP="008E7265">
      <w:pPr>
        <w:pStyle w:val="Heading5"/>
        <w:rPr>
          <w:rFonts w:asciiTheme="minorHAnsi" w:hAnsiTheme="minorHAnsi" w:cstheme="minorHAnsi"/>
          <w:u w:val="none"/>
        </w:rPr>
      </w:pPr>
      <w:r w:rsidRPr="00DD0FDB">
        <w:rPr>
          <w:rFonts w:asciiTheme="minorHAnsi" w:hAnsiTheme="minorHAnsi" w:cstheme="minorHAnsi"/>
        </w:rPr>
        <w:t>Objectives</w:t>
      </w:r>
      <w:r w:rsidRPr="00DD0FDB">
        <w:rPr>
          <w:rFonts w:asciiTheme="minorHAnsi" w:hAnsiTheme="minorHAnsi" w:cstheme="minorHAnsi"/>
          <w:u w:val="none"/>
        </w:rPr>
        <w:t>:</w:t>
      </w:r>
    </w:p>
    <w:p w14:paraId="1060D440" w14:textId="77777777" w:rsidR="00F6301F" w:rsidRPr="00F6301F" w:rsidRDefault="00F6301F" w:rsidP="00F6301F">
      <w:pPr>
        <w:rPr>
          <w:rFonts w:cstheme="minorHAnsi"/>
        </w:rPr>
      </w:pPr>
      <w:r w:rsidRPr="00F6301F">
        <w:rPr>
          <w:rFonts w:cstheme="minorHAnsi"/>
        </w:rPr>
        <w:t>Students will learn that:</w:t>
      </w:r>
    </w:p>
    <w:p w14:paraId="6DBB5D8F" w14:textId="77777777" w:rsidR="00F6301F" w:rsidRPr="00F6301F" w:rsidRDefault="00F6301F" w:rsidP="00491D0E">
      <w:pPr>
        <w:numPr>
          <w:ilvl w:val="0"/>
          <w:numId w:val="4"/>
        </w:numPr>
        <w:rPr>
          <w:rFonts w:cstheme="minorHAnsi"/>
        </w:rPr>
      </w:pPr>
      <w:r w:rsidRPr="00F6301F">
        <w:rPr>
          <w:rFonts w:cstheme="minorHAnsi"/>
        </w:rPr>
        <w:t xml:space="preserve">One theory for how dogs were domesticated is that selection favored wolves that were not afraid of humans. </w:t>
      </w:r>
    </w:p>
    <w:p w14:paraId="48012DA3" w14:textId="7E69DA50" w:rsidR="00F6301F" w:rsidRPr="00F6301F" w:rsidRDefault="00F6301F" w:rsidP="00491D0E">
      <w:pPr>
        <w:numPr>
          <w:ilvl w:val="0"/>
          <w:numId w:val="4"/>
        </w:numPr>
        <w:rPr>
          <w:rFonts w:cstheme="minorHAnsi"/>
        </w:rPr>
      </w:pPr>
      <w:r w:rsidRPr="00F6301F">
        <w:rPr>
          <w:rFonts w:cstheme="minorHAnsi"/>
        </w:rPr>
        <w:t xml:space="preserve">During a Russian breeding experiment with foxes, selection for </w:t>
      </w:r>
      <w:r w:rsidR="00AE5699" w:rsidRPr="00DD0FDB">
        <w:rPr>
          <w:rFonts w:cstheme="minorHAnsi"/>
        </w:rPr>
        <w:t>friendliness also</w:t>
      </w:r>
      <w:r w:rsidRPr="00F6301F">
        <w:rPr>
          <w:rFonts w:cstheme="minorHAnsi"/>
        </w:rPr>
        <w:t xml:space="preserve"> produced changes in coat colors, tail shape, body structure, and behaviors. </w:t>
      </w:r>
    </w:p>
    <w:p w14:paraId="70409543" w14:textId="77777777" w:rsidR="00F6301F" w:rsidRPr="00F6301F" w:rsidRDefault="00F6301F" w:rsidP="00491D0E">
      <w:pPr>
        <w:numPr>
          <w:ilvl w:val="0"/>
          <w:numId w:val="4"/>
        </w:numPr>
        <w:rPr>
          <w:rFonts w:cstheme="minorHAnsi"/>
        </w:rPr>
      </w:pPr>
      <w:r w:rsidRPr="00F6301F">
        <w:rPr>
          <w:rFonts w:cstheme="minorHAnsi"/>
        </w:rPr>
        <w:t xml:space="preserve">Changes in one metabolic pathway could potentially explain the suite of phenotype changes that eventually led to dogs. </w:t>
      </w:r>
    </w:p>
    <w:p w14:paraId="10D002B5" w14:textId="17049C71" w:rsidR="002B2A02" w:rsidRPr="00DD0FDB" w:rsidRDefault="002B2A02" w:rsidP="00F6301F">
      <w:pPr>
        <w:rPr>
          <w:rFonts w:cstheme="minorHAnsi"/>
        </w:rPr>
      </w:pPr>
    </w:p>
    <w:p w14:paraId="19128F04" w14:textId="77777777" w:rsidR="00EB756D" w:rsidRPr="00DD0FDB" w:rsidRDefault="00EB756D" w:rsidP="00EB756D">
      <w:pPr>
        <w:pStyle w:val="Heading5"/>
        <w:rPr>
          <w:rFonts w:asciiTheme="minorHAnsi" w:hAnsiTheme="minorHAnsi" w:cstheme="minorHAnsi"/>
          <w:u w:val="none"/>
        </w:rPr>
      </w:pPr>
      <w:r w:rsidRPr="00DD0FDB">
        <w:rPr>
          <w:rFonts w:asciiTheme="minorHAnsi" w:hAnsiTheme="minorHAnsi" w:cstheme="minorHAnsi"/>
        </w:rPr>
        <w:t>Potential Pre-Case Questions</w:t>
      </w:r>
      <w:r w:rsidRPr="00DD0FDB">
        <w:rPr>
          <w:rFonts w:asciiTheme="minorHAnsi" w:hAnsiTheme="minorHAnsi" w:cstheme="minorHAnsi"/>
          <w:u w:val="none"/>
        </w:rPr>
        <w:t>:</w:t>
      </w:r>
    </w:p>
    <w:p w14:paraId="7F832753" w14:textId="2CD30B67" w:rsidR="00EB756D" w:rsidRPr="00DD0FDB" w:rsidRDefault="00EB756D" w:rsidP="00EB756D">
      <w:pPr>
        <w:rPr>
          <w:rFonts w:cstheme="minorHAnsi"/>
        </w:rPr>
      </w:pPr>
      <w:r w:rsidRPr="00DD0FDB">
        <w:rPr>
          <w:rFonts w:cstheme="minorHAnsi"/>
        </w:rPr>
        <w:t>These can be a formal pre-class assignment, or the instructor can ask them as they introduce the case.</w:t>
      </w:r>
    </w:p>
    <w:p w14:paraId="1972CC23" w14:textId="35FAB318" w:rsidR="00EB756D" w:rsidRDefault="00EB756D" w:rsidP="00491D0E">
      <w:pPr>
        <w:numPr>
          <w:ilvl w:val="0"/>
          <w:numId w:val="10"/>
        </w:numPr>
        <w:rPr>
          <w:rFonts w:cstheme="minorHAnsi"/>
        </w:rPr>
      </w:pPr>
      <w:r w:rsidRPr="00F6301F">
        <w:rPr>
          <w:rFonts w:cstheme="minorHAnsi"/>
        </w:rPr>
        <w:t xml:space="preserve">How are species domesticated? What is the </w:t>
      </w:r>
      <w:r w:rsidRPr="00F6301F">
        <w:rPr>
          <w:rFonts w:cstheme="minorHAnsi"/>
          <w:b/>
        </w:rPr>
        <w:t>process</w:t>
      </w:r>
      <w:r w:rsidRPr="00F6301F">
        <w:rPr>
          <w:rFonts w:cstheme="minorHAnsi"/>
        </w:rPr>
        <w:t xml:space="preserve"> by which it happens?</w:t>
      </w:r>
    </w:p>
    <w:p w14:paraId="6DB5609B" w14:textId="77777777" w:rsidR="00EC5336" w:rsidRPr="00F6301F" w:rsidRDefault="00EC5336" w:rsidP="00EC5336">
      <w:pPr>
        <w:rPr>
          <w:rFonts w:cstheme="minorHAnsi"/>
        </w:rPr>
      </w:pPr>
    </w:p>
    <w:p w14:paraId="640E2737" w14:textId="77777777" w:rsidR="00EB756D" w:rsidRPr="00F6301F" w:rsidRDefault="00EB756D" w:rsidP="00491D0E">
      <w:pPr>
        <w:numPr>
          <w:ilvl w:val="0"/>
          <w:numId w:val="10"/>
        </w:numPr>
        <w:rPr>
          <w:rFonts w:cstheme="minorHAnsi"/>
        </w:rPr>
      </w:pPr>
      <w:r w:rsidRPr="00F6301F">
        <w:rPr>
          <w:rFonts w:cstheme="minorHAnsi"/>
        </w:rPr>
        <w:t xml:space="preserve">We know that some phenotypes tend to occur together. </w:t>
      </w:r>
    </w:p>
    <w:p w14:paraId="0E035448" w14:textId="77777777" w:rsidR="00EB756D" w:rsidRPr="00F6301F" w:rsidRDefault="00EB756D" w:rsidP="00491D0E">
      <w:pPr>
        <w:numPr>
          <w:ilvl w:val="1"/>
          <w:numId w:val="10"/>
        </w:numPr>
        <w:rPr>
          <w:rFonts w:cstheme="minorHAnsi"/>
        </w:rPr>
      </w:pPr>
      <w:r w:rsidRPr="00F6301F">
        <w:rPr>
          <w:rFonts w:cstheme="minorHAnsi"/>
        </w:rPr>
        <w:t>Why does it happen?</w:t>
      </w:r>
    </w:p>
    <w:p w14:paraId="117D6E49" w14:textId="6247FFAF" w:rsidR="00EB756D" w:rsidRDefault="00EB756D" w:rsidP="00491D0E">
      <w:pPr>
        <w:numPr>
          <w:ilvl w:val="1"/>
          <w:numId w:val="10"/>
        </w:numPr>
        <w:rPr>
          <w:rFonts w:cstheme="minorHAnsi"/>
        </w:rPr>
      </w:pPr>
      <w:r w:rsidRPr="00F6301F">
        <w:rPr>
          <w:rFonts w:cstheme="minorHAnsi"/>
        </w:rPr>
        <w:t>What is happening at the level of DNA?</w:t>
      </w:r>
    </w:p>
    <w:p w14:paraId="7F28D3A2" w14:textId="77777777" w:rsidR="00EC5336" w:rsidRPr="00DD0FDB" w:rsidRDefault="00EC5336" w:rsidP="00EC5336">
      <w:pPr>
        <w:rPr>
          <w:rFonts w:cstheme="minorHAnsi"/>
        </w:rPr>
      </w:pPr>
    </w:p>
    <w:p w14:paraId="13FC98F3" w14:textId="5C4BDFBE" w:rsidR="00EB756D" w:rsidRDefault="00EB756D" w:rsidP="00491D0E">
      <w:pPr>
        <w:numPr>
          <w:ilvl w:val="0"/>
          <w:numId w:val="10"/>
        </w:numPr>
        <w:rPr>
          <w:rFonts w:cstheme="minorHAnsi"/>
        </w:rPr>
      </w:pPr>
      <w:r w:rsidRPr="00F6301F">
        <w:rPr>
          <w:rFonts w:cstheme="minorHAnsi"/>
        </w:rPr>
        <w:t>What is domestication?</w:t>
      </w:r>
      <w:r w:rsidRPr="00DD0FDB">
        <w:rPr>
          <w:rFonts w:cstheme="minorHAnsi"/>
        </w:rPr>
        <w:t xml:space="preserve"> How much do organisms change during domestication?</w:t>
      </w:r>
    </w:p>
    <w:p w14:paraId="65D35975" w14:textId="77777777" w:rsidR="00EC5336" w:rsidRPr="00DD0FDB" w:rsidRDefault="00EC5336" w:rsidP="00EC5336">
      <w:pPr>
        <w:rPr>
          <w:rFonts w:cstheme="minorHAnsi"/>
        </w:rPr>
      </w:pPr>
    </w:p>
    <w:p w14:paraId="456C12BE" w14:textId="77777777" w:rsidR="00EB756D" w:rsidRPr="00F6301F" w:rsidRDefault="00EB756D" w:rsidP="00491D0E">
      <w:pPr>
        <w:numPr>
          <w:ilvl w:val="0"/>
          <w:numId w:val="10"/>
        </w:numPr>
        <w:rPr>
          <w:rFonts w:cstheme="minorHAnsi"/>
        </w:rPr>
      </w:pPr>
      <w:r w:rsidRPr="00F6301F">
        <w:rPr>
          <w:rFonts w:cstheme="minorHAnsi"/>
        </w:rPr>
        <w:t>Why does one selection event bring others along with it?</w:t>
      </w:r>
    </w:p>
    <w:p w14:paraId="56F5BFFC" w14:textId="77777777" w:rsidR="00EB756D" w:rsidRPr="00F6301F" w:rsidRDefault="00EB756D" w:rsidP="00EB756D">
      <w:pPr>
        <w:rPr>
          <w:rFonts w:cstheme="minorHAnsi"/>
        </w:rPr>
      </w:pPr>
    </w:p>
    <w:p w14:paraId="78AB1D61" w14:textId="2B41FDF7" w:rsidR="00F6301F" w:rsidRPr="00F6301F" w:rsidRDefault="00F6301F" w:rsidP="00F6301F">
      <w:pPr>
        <w:rPr>
          <w:rFonts w:cstheme="minorHAnsi"/>
          <w:b/>
          <w:bCs/>
        </w:rPr>
      </w:pPr>
    </w:p>
    <w:p w14:paraId="31F8F2D0" w14:textId="47446670" w:rsidR="00F6301F" w:rsidRPr="00DD0FDB" w:rsidRDefault="00F6301F" w:rsidP="0065601B">
      <w:pPr>
        <w:pStyle w:val="Heading4"/>
        <w:rPr>
          <w:rFonts w:asciiTheme="minorHAnsi" w:hAnsiTheme="minorHAnsi" w:cstheme="minorHAnsi"/>
        </w:rPr>
      </w:pPr>
      <w:r w:rsidRPr="00DD0FDB">
        <w:rPr>
          <w:rFonts w:asciiTheme="minorHAnsi" w:hAnsiTheme="minorHAnsi" w:cstheme="minorHAnsi"/>
        </w:rPr>
        <w:t xml:space="preserve">Case </w:t>
      </w:r>
      <w:r w:rsidR="00174EEE" w:rsidRPr="00DD0FDB">
        <w:rPr>
          <w:rFonts w:asciiTheme="minorHAnsi" w:hAnsiTheme="minorHAnsi" w:cstheme="minorHAnsi"/>
        </w:rPr>
        <w:t>Handouts</w:t>
      </w:r>
      <w:r w:rsidRPr="00DD0FDB">
        <w:rPr>
          <w:rFonts w:asciiTheme="minorHAnsi" w:hAnsiTheme="minorHAnsi" w:cstheme="minorHAnsi"/>
        </w:rPr>
        <w:t>:</w:t>
      </w:r>
    </w:p>
    <w:p w14:paraId="582895B7" w14:textId="2337D6BE" w:rsidR="00F22759" w:rsidRPr="00DD0FDB" w:rsidRDefault="00F22759" w:rsidP="00F22759">
      <w:pPr>
        <w:pStyle w:val="Heading5"/>
        <w:rPr>
          <w:rFonts w:asciiTheme="minorHAnsi" w:hAnsiTheme="minorHAnsi" w:cstheme="minorHAnsi"/>
          <w:u w:val="none"/>
        </w:rPr>
      </w:pPr>
      <w:r w:rsidRPr="00DD0FDB">
        <w:rPr>
          <w:rFonts w:asciiTheme="minorHAnsi" w:hAnsiTheme="minorHAnsi" w:cstheme="minorHAnsi"/>
        </w:rPr>
        <w:t>Case Page 1</w:t>
      </w:r>
      <w:r w:rsidRPr="00DD0FDB">
        <w:rPr>
          <w:rFonts w:asciiTheme="minorHAnsi" w:hAnsiTheme="minorHAnsi" w:cstheme="minorHAnsi"/>
          <w:u w:val="none"/>
        </w:rPr>
        <w:t>:</w:t>
      </w:r>
    </w:p>
    <w:p w14:paraId="28048525" w14:textId="77777777" w:rsidR="00F22759" w:rsidRPr="00DD0FDB" w:rsidRDefault="00F22759" w:rsidP="00F22759">
      <w:pPr>
        <w:rPr>
          <w:rFonts w:cstheme="minorHAnsi"/>
        </w:rPr>
      </w:pPr>
    </w:p>
    <w:p w14:paraId="63FBE4AB" w14:textId="6E916352" w:rsidR="00F6301F" w:rsidRDefault="00F6301F" w:rsidP="00F6301F">
      <w:pPr>
        <w:rPr>
          <w:rFonts w:cstheme="minorHAnsi"/>
        </w:rPr>
      </w:pPr>
      <w:r w:rsidRPr="00F6301F">
        <w:rPr>
          <w:rFonts w:cstheme="minorHAnsi"/>
        </w:rPr>
        <w:t xml:space="preserve">Think about what wolves look like, and how they behave. Then think about what a </w:t>
      </w:r>
      <w:r w:rsidR="00AE5699" w:rsidRPr="00DD0FDB">
        <w:rPr>
          <w:rFonts w:cstheme="minorHAnsi"/>
        </w:rPr>
        <w:t>typical</w:t>
      </w:r>
      <w:r w:rsidRPr="00F6301F">
        <w:rPr>
          <w:rFonts w:cstheme="minorHAnsi"/>
        </w:rPr>
        <w:t xml:space="preserve"> dog </w:t>
      </w:r>
      <w:r w:rsidRPr="00F6301F">
        <w:rPr>
          <w:rFonts w:cstheme="minorHAnsi"/>
          <w:b/>
          <w:bCs/>
          <w:u w:val="single"/>
        </w:rPr>
        <w:t>looks</w:t>
      </w:r>
      <w:r w:rsidRPr="00F6301F">
        <w:rPr>
          <w:rFonts w:cstheme="minorHAnsi"/>
        </w:rPr>
        <w:t xml:space="preserve"> like, how it </w:t>
      </w:r>
      <w:r w:rsidRPr="00F6301F">
        <w:rPr>
          <w:rFonts w:cstheme="minorHAnsi"/>
          <w:b/>
          <w:bCs/>
          <w:u w:val="single"/>
        </w:rPr>
        <w:t>behaves</w:t>
      </w:r>
      <w:r w:rsidR="00174EEE" w:rsidRPr="00DD0FDB">
        <w:rPr>
          <w:rFonts w:cstheme="minorHAnsi"/>
        </w:rPr>
        <w:t xml:space="preserve">, and </w:t>
      </w:r>
      <w:r w:rsidRPr="00F6301F">
        <w:rPr>
          <w:rFonts w:cstheme="minorHAnsi"/>
        </w:rPr>
        <w:t xml:space="preserve">the </w:t>
      </w:r>
      <w:r w:rsidR="002B2A02" w:rsidRPr="00DD0FDB">
        <w:rPr>
          <w:rFonts w:cstheme="minorHAnsi"/>
          <w:b/>
          <w:bCs/>
          <w:u w:val="single"/>
        </w:rPr>
        <w:t>variety</w:t>
      </w:r>
      <w:r w:rsidRPr="00F6301F">
        <w:rPr>
          <w:rFonts w:cstheme="minorHAnsi"/>
        </w:rPr>
        <w:t xml:space="preserve"> of different phenotypes dogs </w:t>
      </w:r>
      <w:r w:rsidR="002B2A02" w:rsidRPr="00DD0FDB">
        <w:rPr>
          <w:rFonts w:cstheme="minorHAnsi"/>
        </w:rPr>
        <w:t>have</w:t>
      </w:r>
      <w:r w:rsidRPr="00F6301F">
        <w:rPr>
          <w:rFonts w:cstheme="minorHAnsi"/>
        </w:rPr>
        <w:t>.</w:t>
      </w:r>
    </w:p>
    <w:p w14:paraId="5A9C3719" w14:textId="77777777" w:rsidR="00EC5336" w:rsidRPr="00F6301F" w:rsidRDefault="00EC5336" w:rsidP="00F6301F">
      <w:pPr>
        <w:rPr>
          <w:rFonts w:cstheme="minorHAnsi"/>
        </w:rPr>
      </w:pPr>
    </w:p>
    <w:p w14:paraId="51806171" w14:textId="7DB84816" w:rsidR="00F6301F" w:rsidRDefault="00F6301F" w:rsidP="00491D0E">
      <w:pPr>
        <w:numPr>
          <w:ilvl w:val="0"/>
          <w:numId w:val="12"/>
        </w:numPr>
        <w:rPr>
          <w:rFonts w:cstheme="minorHAnsi"/>
        </w:rPr>
      </w:pPr>
      <w:r w:rsidRPr="00F6301F">
        <w:rPr>
          <w:rFonts w:cstheme="minorHAnsi"/>
        </w:rPr>
        <w:t>What are the differences between wolves and dogs? How are they similar?</w:t>
      </w:r>
    </w:p>
    <w:p w14:paraId="21B26A88" w14:textId="77777777" w:rsidR="00EC5336" w:rsidRPr="00F6301F" w:rsidRDefault="00EC5336" w:rsidP="00EC5336">
      <w:pPr>
        <w:rPr>
          <w:rFonts w:cstheme="minorHAnsi"/>
        </w:rPr>
      </w:pPr>
    </w:p>
    <w:p w14:paraId="4527066A" w14:textId="54ADA4AB" w:rsidR="00F6301F" w:rsidRDefault="00F6301F" w:rsidP="00491D0E">
      <w:pPr>
        <w:numPr>
          <w:ilvl w:val="0"/>
          <w:numId w:val="12"/>
        </w:numPr>
        <w:rPr>
          <w:rFonts w:cstheme="minorHAnsi"/>
        </w:rPr>
      </w:pPr>
      <w:r w:rsidRPr="00F6301F">
        <w:rPr>
          <w:rFonts w:cstheme="minorHAnsi"/>
        </w:rPr>
        <w:t xml:space="preserve">Which of </w:t>
      </w:r>
      <w:r w:rsidR="00AD6CF0" w:rsidRPr="00DD0FDB">
        <w:rPr>
          <w:rFonts w:cstheme="minorHAnsi"/>
        </w:rPr>
        <w:t>these</w:t>
      </w:r>
      <w:r w:rsidRPr="00F6301F">
        <w:rPr>
          <w:rFonts w:cstheme="minorHAnsi"/>
        </w:rPr>
        <w:t xml:space="preserve"> differences are genetically controlled? Which are not?</w:t>
      </w:r>
    </w:p>
    <w:p w14:paraId="249315FB" w14:textId="77777777" w:rsidR="00EC5336" w:rsidRPr="00F6301F" w:rsidRDefault="00EC5336" w:rsidP="00EC5336">
      <w:pPr>
        <w:ind w:left="720"/>
        <w:rPr>
          <w:rFonts w:cstheme="minorHAnsi"/>
        </w:rPr>
      </w:pPr>
    </w:p>
    <w:p w14:paraId="4DDA6620" w14:textId="437159B9" w:rsidR="00AE5699" w:rsidRPr="00DD0FDB" w:rsidRDefault="00F6301F" w:rsidP="00491D0E">
      <w:pPr>
        <w:numPr>
          <w:ilvl w:val="0"/>
          <w:numId w:val="12"/>
        </w:numPr>
        <w:rPr>
          <w:rFonts w:cstheme="minorHAnsi"/>
        </w:rPr>
      </w:pPr>
      <w:r w:rsidRPr="00F6301F">
        <w:rPr>
          <w:rFonts w:cstheme="minorHAnsi"/>
        </w:rPr>
        <w:t xml:space="preserve">How </w:t>
      </w:r>
      <w:r w:rsidR="00634ECE" w:rsidRPr="00DD0FDB">
        <w:rPr>
          <w:rFonts w:cstheme="minorHAnsi"/>
        </w:rPr>
        <w:t>many mutations do you think are needed to make a phenotypic change</w:t>
      </w:r>
      <w:r w:rsidRPr="00F6301F">
        <w:rPr>
          <w:rFonts w:cstheme="minorHAnsi"/>
        </w:rPr>
        <w:t>?</w:t>
      </w:r>
    </w:p>
    <w:p w14:paraId="35D854AD" w14:textId="1DB8BF61" w:rsidR="0065601B" w:rsidRPr="00DD0FDB" w:rsidRDefault="0065601B">
      <w:pPr>
        <w:rPr>
          <w:rFonts w:cstheme="minorHAnsi"/>
        </w:rPr>
      </w:pPr>
      <w:r w:rsidRPr="00DD0FDB">
        <w:rPr>
          <w:rFonts w:cstheme="minorHAnsi"/>
        </w:rPr>
        <w:br w:type="page"/>
      </w:r>
    </w:p>
    <w:p w14:paraId="5392AD20" w14:textId="77777777" w:rsidR="00F6301F" w:rsidRPr="00F6301F" w:rsidRDefault="00F6301F" w:rsidP="00F6301F">
      <w:pPr>
        <w:rPr>
          <w:rFonts w:cstheme="minorHAnsi"/>
        </w:rPr>
      </w:pPr>
    </w:p>
    <w:tbl>
      <w:tblPr>
        <w:tblStyle w:val="TableGrid"/>
        <w:tblW w:w="0" w:type="auto"/>
        <w:tblLook w:val="04A0" w:firstRow="1" w:lastRow="0" w:firstColumn="1" w:lastColumn="0" w:noHBand="0" w:noVBand="1"/>
      </w:tblPr>
      <w:tblGrid>
        <w:gridCol w:w="4796"/>
        <w:gridCol w:w="4554"/>
      </w:tblGrid>
      <w:tr w:rsidR="00F6301F" w:rsidRPr="00F6301F" w14:paraId="0574BD6D" w14:textId="77777777" w:rsidTr="00A448D7">
        <w:trPr>
          <w:trHeight w:val="395"/>
        </w:trPr>
        <w:tc>
          <w:tcPr>
            <w:tcW w:w="9576" w:type="dxa"/>
            <w:gridSpan w:val="2"/>
            <w:vAlign w:val="center"/>
          </w:tcPr>
          <w:p w14:paraId="4E8CAA79" w14:textId="77777777" w:rsidR="00F6301F" w:rsidRPr="00F6301F" w:rsidRDefault="00F6301F" w:rsidP="00F6301F">
            <w:pPr>
              <w:rPr>
                <w:rFonts w:cstheme="minorHAnsi"/>
              </w:rPr>
            </w:pPr>
            <w:r w:rsidRPr="00F6301F">
              <w:rPr>
                <w:rFonts w:cstheme="minorHAnsi"/>
              </w:rPr>
              <w:t>Wolves</w:t>
            </w:r>
          </w:p>
        </w:tc>
      </w:tr>
      <w:tr w:rsidR="00174EEE" w:rsidRPr="00DD0FDB" w14:paraId="1462BF93" w14:textId="77777777" w:rsidTr="00A448D7">
        <w:tc>
          <w:tcPr>
            <w:tcW w:w="4856" w:type="dxa"/>
          </w:tcPr>
          <w:p w14:paraId="6A93AD6D" w14:textId="77777777" w:rsidR="00F6301F" w:rsidRPr="00F6301F" w:rsidRDefault="00F6301F" w:rsidP="00F6301F">
            <w:pPr>
              <w:rPr>
                <w:rFonts w:cstheme="minorHAnsi"/>
              </w:rPr>
            </w:pPr>
            <w:r w:rsidRPr="00F6301F">
              <w:rPr>
                <w:rFonts w:cstheme="minorHAnsi"/>
                <w:noProof/>
              </w:rPr>
              <w:drawing>
                <wp:inline distT="0" distB="0" distL="0" distR="0" wp14:anchorId="0AC6DA60" wp14:editId="09B44A4D">
                  <wp:extent cx="2786168" cy="1864862"/>
                  <wp:effectExtent l="0" t="0" r="8255" b="0"/>
                  <wp:docPr id="20" name="Picture 1" descr="Wolf_dierenrijk_2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Wolf_dierenrijk_2009.JPG"/>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787274" cy="1865602"/>
                          </a:xfrm>
                          <a:prstGeom prst="rect">
                            <a:avLst/>
                          </a:prstGeom>
                        </pic:spPr>
                      </pic:pic>
                    </a:graphicData>
                  </a:graphic>
                </wp:inline>
              </w:drawing>
            </w:r>
          </w:p>
        </w:tc>
        <w:tc>
          <w:tcPr>
            <w:tcW w:w="4720" w:type="dxa"/>
          </w:tcPr>
          <w:p w14:paraId="3E711C98" w14:textId="77777777" w:rsidR="00F6301F" w:rsidRPr="00F6301F" w:rsidRDefault="00F6301F" w:rsidP="00F6301F">
            <w:pPr>
              <w:rPr>
                <w:rFonts w:cstheme="minorHAnsi"/>
              </w:rPr>
            </w:pPr>
            <w:r w:rsidRPr="00F6301F">
              <w:rPr>
                <w:rFonts w:cstheme="minorHAnsi"/>
                <w:noProof/>
              </w:rPr>
              <w:drawing>
                <wp:inline distT="0" distB="0" distL="0" distR="0" wp14:anchorId="64933301" wp14:editId="7E188EB1">
                  <wp:extent cx="2138468" cy="1896644"/>
                  <wp:effectExtent l="0" t="0" r="0" b="8890"/>
                  <wp:docPr id="23" name="Picture 1" descr="Lobo_en_Kolmård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Lobo_en_Kolmården.jpg"/>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2139126" cy="1897227"/>
                          </a:xfrm>
                          <a:prstGeom prst="rect">
                            <a:avLst/>
                          </a:prstGeom>
                        </pic:spPr>
                      </pic:pic>
                    </a:graphicData>
                  </a:graphic>
                </wp:inline>
              </w:drawing>
            </w:r>
          </w:p>
        </w:tc>
      </w:tr>
      <w:tr w:rsidR="00174EEE" w:rsidRPr="00DD0FDB" w14:paraId="52039065" w14:textId="77777777" w:rsidTr="00A448D7">
        <w:trPr>
          <w:trHeight w:val="359"/>
        </w:trPr>
        <w:tc>
          <w:tcPr>
            <w:tcW w:w="4856" w:type="dxa"/>
            <w:vAlign w:val="center"/>
          </w:tcPr>
          <w:p w14:paraId="2B5C2167" w14:textId="63F32945" w:rsidR="00F6301F" w:rsidRPr="00F6301F" w:rsidRDefault="00174EEE" w:rsidP="00F6301F">
            <w:pPr>
              <w:rPr>
                <w:rFonts w:cstheme="minorHAnsi"/>
              </w:rPr>
            </w:pPr>
            <w:r w:rsidRPr="00DD0FDB">
              <w:rPr>
                <w:rFonts w:cstheme="minorHAnsi"/>
              </w:rPr>
              <w:t>Examples of</w:t>
            </w:r>
            <w:r w:rsidR="00F6301F" w:rsidRPr="00F6301F">
              <w:rPr>
                <w:rFonts w:cstheme="minorHAnsi"/>
              </w:rPr>
              <w:t xml:space="preserve"> </w:t>
            </w:r>
            <w:r w:rsidRPr="00DD0FDB">
              <w:rPr>
                <w:rFonts w:cstheme="minorHAnsi"/>
              </w:rPr>
              <w:t>“</w:t>
            </w:r>
            <w:r w:rsidR="00F6301F" w:rsidRPr="00F6301F">
              <w:rPr>
                <w:rFonts w:cstheme="minorHAnsi"/>
              </w:rPr>
              <w:t>Primitive</w:t>
            </w:r>
            <w:r w:rsidRPr="00DD0FDB">
              <w:rPr>
                <w:rFonts w:cstheme="minorHAnsi"/>
              </w:rPr>
              <w:t>”</w:t>
            </w:r>
            <w:r w:rsidR="00F6301F" w:rsidRPr="00F6301F">
              <w:rPr>
                <w:rFonts w:cstheme="minorHAnsi"/>
              </w:rPr>
              <w:t xml:space="preserve"> Dogs</w:t>
            </w:r>
          </w:p>
        </w:tc>
        <w:tc>
          <w:tcPr>
            <w:tcW w:w="4720" w:type="dxa"/>
            <w:vAlign w:val="center"/>
          </w:tcPr>
          <w:p w14:paraId="087A2C56" w14:textId="2177CB67" w:rsidR="00F6301F" w:rsidRPr="00F6301F" w:rsidRDefault="00F6301F" w:rsidP="00F6301F">
            <w:pPr>
              <w:rPr>
                <w:rFonts w:cstheme="minorHAnsi"/>
              </w:rPr>
            </w:pPr>
            <w:r w:rsidRPr="00F6301F">
              <w:rPr>
                <w:rFonts w:cstheme="minorHAnsi"/>
              </w:rPr>
              <w:t xml:space="preserve">Two </w:t>
            </w:r>
            <w:r w:rsidR="00AD6CF0" w:rsidRPr="00DD0FDB">
              <w:rPr>
                <w:rFonts w:cstheme="minorHAnsi"/>
              </w:rPr>
              <w:t>Examples of “</w:t>
            </w:r>
            <w:r w:rsidRPr="00F6301F">
              <w:rPr>
                <w:rFonts w:cstheme="minorHAnsi"/>
              </w:rPr>
              <w:t>Modern</w:t>
            </w:r>
            <w:r w:rsidR="00AD6CF0" w:rsidRPr="00DD0FDB">
              <w:rPr>
                <w:rFonts w:cstheme="minorHAnsi"/>
              </w:rPr>
              <w:t>”</w:t>
            </w:r>
            <w:r w:rsidRPr="00F6301F">
              <w:rPr>
                <w:rFonts w:cstheme="minorHAnsi"/>
              </w:rPr>
              <w:t xml:space="preserve"> Breeds</w:t>
            </w:r>
          </w:p>
        </w:tc>
      </w:tr>
      <w:tr w:rsidR="00174EEE" w:rsidRPr="00DD0FDB" w14:paraId="2AD2CA38" w14:textId="77777777" w:rsidTr="00A448D7">
        <w:trPr>
          <w:trHeight w:val="3140"/>
        </w:trPr>
        <w:tc>
          <w:tcPr>
            <w:tcW w:w="4856" w:type="dxa"/>
          </w:tcPr>
          <w:p w14:paraId="6DC75286" w14:textId="77777777" w:rsidR="00F6301F" w:rsidRPr="00F6301F" w:rsidRDefault="00F6301F" w:rsidP="00F6301F">
            <w:pPr>
              <w:rPr>
                <w:rFonts w:cstheme="minorHAnsi"/>
              </w:rPr>
            </w:pPr>
            <w:r w:rsidRPr="00F6301F">
              <w:rPr>
                <w:rFonts w:cstheme="minorHAnsi"/>
                <w:noProof/>
              </w:rPr>
              <w:drawing>
                <wp:inline distT="0" distB="0" distL="0" distR="0" wp14:anchorId="0F271AA2" wp14:editId="6A3575EA">
                  <wp:extent cx="2923761" cy="1940827"/>
                  <wp:effectExtent l="0" t="0" r="0" b="0"/>
                  <wp:docPr id="26" name="Picture 26" descr="Macintosh HD:Users:danjohnson:Dropbox:NCCSTS Flipped Case:Photos:The_Indian_Pariah_D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Macintosh HD:Users:danjohnson:Dropbox:NCCSTS Flipped Case:Photos:The_Indian_Pariah_Dog.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28129" cy="1943726"/>
                          </a:xfrm>
                          <a:prstGeom prst="rect">
                            <a:avLst/>
                          </a:prstGeom>
                          <a:noFill/>
                          <a:ln>
                            <a:noFill/>
                          </a:ln>
                        </pic:spPr>
                      </pic:pic>
                    </a:graphicData>
                  </a:graphic>
                </wp:inline>
              </w:drawing>
            </w:r>
          </w:p>
        </w:tc>
        <w:tc>
          <w:tcPr>
            <w:tcW w:w="4720" w:type="dxa"/>
            <w:vMerge w:val="restart"/>
          </w:tcPr>
          <w:p w14:paraId="6249230E" w14:textId="34DE7DD5" w:rsidR="00F6301F" w:rsidRPr="00F6301F" w:rsidRDefault="00F6301F" w:rsidP="00F6301F">
            <w:pPr>
              <w:rPr>
                <w:rFonts w:cstheme="minorHAnsi"/>
              </w:rPr>
            </w:pPr>
            <w:r w:rsidRPr="00F6301F">
              <w:rPr>
                <w:rFonts w:cstheme="minorHAnsi"/>
                <w:noProof/>
              </w:rPr>
              <w:drawing>
                <wp:inline distT="0" distB="0" distL="0" distR="0" wp14:anchorId="1FF993A3" wp14:editId="33842E4B">
                  <wp:extent cx="2763276" cy="3721210"/>
                  <wp:effectExtent l="0" t="0" r="5715" b="0"/>
                  <wp:docPr id="21" name="Picture 1" descr="Great Dane and Chihuahu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Great Dane and Chihuahua.gif"/>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763276" cy="3721210"/>
                          </a:xfrm>
                          <a:prstGeom prst="rect">
                            <a:avLst/>
                          </a:prstGeom>
                        </pic:spPr>
                      </pic:pic>
                    </a:graphicData>
                  </a:graphic>
                </wp:inline>
              </w:drawing>
            </w:r>
          </w:p>
        </w:tc>
      </w:tr>
      <w:tr w:rsidR="00174EEE" w:rsidRPr="00DD0FDB" w14:paraId="78DDBC9E" w14:textId="77777777" w:rsidTr="00A448D7">
        <w:tc>
          <w:tcPr>
            <w:tcW w:w="4856" w:type="dxa"/>
          </w:tcPr>
          <w:p w14:paraId="73A4A307" w14:textId="77777777" w:rsidR="00F6301F" w:rsidRPr="00F6301F" w:rsidRDefault="00F6301F" w:rsidP="00174EEE">
            <w:pPr>
              <w:jc w:val="center"/>
              <w:rPr>
                <w:rFonts w:cstheme="minorHAnsi"/>
              </w:rPr>
            </w:pPr>
            <w:r w:rsidRPr="00F6301F">
              <w:rPr>
                <w:rFonts w:cstheme="minorHAnsi"/>
                <w:noProof/>
              </w:rPr>
              <w:drawing>
                <wp:inline distT="0" distB="0" distL="0" distR="0" wp14:anchorId="053E1333" wp14:editId="39733A82">
                  <wp:extent cx="2657777" cy="1996173"/>
                  <wp:effectExtent l="0" t="0" r="9525" b="10795"/>
                  <wp:docPr id="28" name="Picture 28" descr="Macintosh HD:Users:danjohnson:Dropbox:NCCSTS Flipped Case:Photos:CanaanDo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Macintosh HD:Users:danjohnson:Dropbox:NCCSTS Flipped Case:Photos:CanaanDog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61037" cy="1998622"/>
                          </a:xfrm>
                          <a:prstGeom prst="rect">
                            <a:avLst/>
                          </a:prstGeom>
                          <a:noFill/>
                          <a:ln>
                            <a:noFill/>
                          </a:ln>
                        </pic:spPr>
                      </pic:pic>
                    </a:graphicData>
                  </a:graphic>
                </wp:inline>
              </w:drawing>
            </w:r>
          </w:p>
        </w:tc>
        <w:tc>
          <w:tcPr>
            <w:tcW w:w="4720" w:type="dxa"/>
            <w:vMerge/>
          </w:tcPr>
          <w:p w14:paraId="0E0F37D6" w14:textId="77777777" w:rsidR="00F6301F" w:rsidRPr="00F6301F" w:rsidRDefault="00F6301F" w:rsidP="00F6301F">
            <w:pPr>
              <w:rPr>
                <w:rFonts w:cstheme="minorHAnsi"/>
              </w:rPr>
            </w:pPr>
          </w:p>
        </w:tc>
      </w:tr>
    </w:tbl>
    <w:p w14:paraId="303600E7" w14:textId="7B8DCC86" w:rsidR="00F22759" w:rsidRPr="00DD0FDB" w:rsidRDefault="00F6301F" w:rsidP="00F22759">
      <w:pPr>
        <w:pStyle w:val="Heading5"/>
        <w:rPr>
          <w:rFonts w:asciiTheme="minorHAnsi" w:hAnsiTheme="minorHAnsi" w:cstheme="minorHAnsi"/>
          <w:u w:val="none"/>
        </w:rPr>
      </w:pPr>
      <w:r w:rsidRPr="00DD0FDB">
        <w:rPr>
          <w:rFonts w:asciiTheme="minorHAnsi" w:hAnsiTheme="minorHAnsi" w:cstheme="minorHAnsi"/>
        </w:rPr>
        <w:br w:type="column"/>
      </w:r>
      <w:r w:rsidR="00F22759" w:rsidRPr="00DD0FDB">
        <w:rPr>
          <w:rFonts w:asciiTheme="minorHAnsi" w:hAnsiTheme="minorHAnsi" w:cstheme="minorHAnsi"/>
        </w:rPr>
        <w:lastRenderedPageBreak/>
        <w:t>Case Page 2</w:t>
      </w:r>
      <w:r w:rsidR="00F22759" w:rsidRPr="00DD0FDB">
        <w:rPr>
          <w:rFonts w:asciiTheme="minorHAnsi" w:hAnsiTheme="minorHAnsi" w:cstheme="minorHAnsi"/>
          <w:u w:val="none"/>
        </w:rPr>
        <w:t>:</w:t>
      </w:r>
    </w:p>
    <w:p w14:paraId="608C72C7" w14:textId="77777777" w:rsidR="00F6301F" w:rsidRPr="00F6301F" w:rsidRDefault="00F6301F" w:rsidP="00F6301F">
      <w:pPr>
        <w:rPr>
          <w:rFonts w:cstheme="minorHAnsi"/>
        </w:rPr>
      </w:pPr>
      <w:r w:rsidRPr="00F6301F">
        <w:rPr>
          <w:rFonts w:cstheme="minorHAnsi"/>
        </w:rPr>
        <w:t>We know from many different sources of evidence that dogs split off from wolves around 40,000 years ago. Evidence published in 2015 suggests dogs are descended from a sub-species of Eurasian wolves that has since gone extinct. What we still do not know yet is exactly HOW wolves became domesticated.</w:t>
      </w:r>
    </w:p>
    <w:p w14:paraId="5B9287A2" w14:textId="77777777" w:rsidR="00F6301F" w:rsidRPr="00F6301F" w:rsidRDefault="00F6301F" w:rsidP="00F6301F">
      <w:pPr>
        <w:rPr>
          <w:rFonts w:cstheme="minorHAnsi"/>
        </w:rPr>
      </w:pPr>
    </w:p>
    <w:p w14:paraId="1F6A453E" w14:textId="77777777" w:rsidR="00F6301F" w:rsidRPr="00F6301F" w:rsidRDefault="00F6301F" w:rsidP="00F6301F">
      <w:pPr>
        <w:rPr>
          <w:rFonts w:cstheme="minorHAnsi"/>
          <w:i/>
          <w:iCs/>
        </w:rPr>
      </w:pPr>
      <w:r w:rsidRPr="00F6301F">
        <w:rPr>
          <w:rFonts w:cstheme="minorHAnsi"/>
          <w:i/>
          <w:iCs/>
        </w:rPr>
        <w:t>Questions:</w:t>
      </w:r>
    </w:p>
    <w:p w14:paraId="4AEF2ADF" w14:textId="5A2F2B5A" w:rsidR="00F6301F" w:rsidRPr="00EC5336" w:rsidRDefault="00F6301F" w:rsidP="00491D0E">
      <w:pPr>
        <w:numPr>
          <w:ilvl w:val="0"/>
          <w:numId w:val="11"/>
        </w:numPr>
        <w:ind w:left="360"/>
        <w:rPr>
          <w:rFonts w:cstheme="minorHAnsi"/>
        </w:rPr>
      </w:pPr>
      <w:r w:rsidRPr="00EC5336">
        <w:rPr>
          <w:rFonts w:cstheme="minorHAnsi"/>
        </w:rPr>
        <w:t xml:space="preserve">Imagine for a moment that you are a member of a small hunter-gatherer clan living in </w:t>
      </w:r>
      <w:r w:rsidR="00AE5699" w:rsidRPr="00EC5336">
        <w:rPr>
          <w:rFonts w:cstheme="minorHAnsi"/>
        </w:rPr>
        <w:t>central Asia</w:t>
      </w:r>
      <w:r w:rsidRPr="00EC5336">
        <w:rPr>
          <w:rFonts w:cstheme="minorHAnsi"/>
        </w:rPr>
        <w:t xml:space="preserve"> 40,000 years ago. </w:t>
      </w:r>
      <w:r w:rsidRPr="00EC5336">
        <w:rPr>
          <w:rFonts w:cstheme="minorHAnsi"/>
          <w:u w:val="single"/>
        </w:rPr>
        <w:t>Why</w:t>
      </w:r>
      <w:r w:rsidRPr="00EC5336">
        <w:rPr>
          <w:rFonts w:cstheme="minorHAnsi"/>
        </w:rPr>
        <w:t xml:space="preserve"> would you want to domesticate wolves?</w:t>
      </w:r>
    </w:p>
    <w:p w14:paraId="544C9490" w14:textId="77777777" w:rsidR="00F6301F" w:rsidRPr="00EC5336" w:rsidRDefault="00F6301F" w:rsidP="00C848B8">
      <w:pPr>
        <w:rPr>
          <w:rFonts w:cstheme="minorHAnsi"/>
        </w:rPr>
      </w:pPr>
    </w:p>
    <w:p w14:paraId="18EC3334" w14:textId="77777777" w:rsidR="00F6301F" w:rsidRPr="00EC5336" w:rsidRDefault="00F6301F" w:rsidP="00491D0E">
      <w:pPr>
        <w:numPr>
          <w:ilvl w:val="0"/>
          <w:numId w:val="11"/>
        </w:numPr>
        <w:ind w:left="360"/>
        <w:rPr>
          <w:rFonts w:cstheme="minorHAnsi"/>
        </w:rPr>
      </w:pPr>
      <w:r w:rsidRPr="00EC5336">
        <w:rPr>
          <w:rFonts w:cstheme="minorHAnsi"/>
        </w:rPr>
        <w:t>How would you start the process?</w:t>
      </w:r>
    </w:p>
    <w:p w14:paraId="38751208" w14:textId="0B026679" w:rsidR="00F6301F" w:rsidRPr="00DD0FDB" w:rsidRDefault="00F6301F" w:rsidP="00F6301F">
      <w:pPr>
        <w:rPr>
          <w:rFonts w:cstheme="minorHAnsi"/>
        </w:rPr>
      </w:pPr>
    </w:p>
    <w:p w14:paraId="7621EB26" w14:textId="09EC3289" w:rsidR="0065601B" w:rsidRPr="00DD0FDB" w:rsidRDefault="0065601B" w:rsidP="00F6301F">
      <w:pPr>
        <w:rPr>
          <w:rFonts w:cstheme="minorHAnsi"/>
        </w:rPr>
      </w:pPr>
    </w:p>
    <w:p w14:paraId="5D0BC1C8" w14:textId="5BF1C58A" w:rsidR="00F22759" w:rsidRPr="00DD0FDB" w:rsidRDefault="00F22759" w:rsidP="00F22759">
      <w:pPr>
        <w:pStyle w:val="Heading5"/>
        <w:rPr>
          <w:rFonts w:asciiTheme="minorHAnsi" w:hAnsiTheme="minorHAnsi" w:cstheme="minorHAnsi"/>
          <w:u w:val="none"/>
        </w:rPr>
      </w:pPr>
      <w:r w:rsidRPr="00DD0FDB">
        <w:rPr>
          <w:rFonts w:asciiTheme="minorHAnsi" w:hAnsiTheme="minorHAnsi" w:cstheme="minorHAnsi"/>
        </w:rPr>
        <w:t>Case Page 3</w:t>
      </w:r>
      <w:r w:rsidRPr="00DD0FDB">
        <w:rPr>
          <w:rFonts w:asciiTheme="minorHAnsi" w:hAnsiTheme="minorHAnsi" w:cstheme="minorHAnsi"/>
          <w:u w:val="none"/>
        </w:rPr>
        <w:t>:</w:t>
      </w:r>
    </w:p>
    <w:p w14:paraId="6FCC76DB" w14:textId="6534349E" w:rsidR="00F6301F" w:rsidRPr="00F6301F" w:rsidRDefault="00F6301F" w:rsidP="00F6301F">
      <w:pPr>
        <w:rPr>
          <w:rFonts w:cstheme="minorHAnsi"/>
        </w:rPr>
      </w:pPr>
      <w:r w:rsidRPr="00F6301F">
        <w:rPr>
          <w:rFonts w:cstheme="minorHAnsi"/>
        </w:rPr>
        <w:t>One hypothes</w:t>
      </w:r>
      <w:r w:rsidR="00AD6CF0" w:rsidRPr="00DD0FDB">
        <w:rPr>
          <w:rFonts w:cstheme="minorHAnsi"/>
        </w:rPr>
        <w:t>i</w:t>
      </w:r>
      <w:r w:rsidRPr="00F6301F">
        <w:rPr>
          <w:rFonts w:cstheme="minorHAnsi"/>
        </w:rPr>
        <w:t xml:space="preserve">s </w:t>
      </w:r>
      <w:r w:rsidR="00AD6CF0" w:rsidRPr="00DD0FDB">
        <w:rPr>
          <w:rFonts w:cstheme="minorHAnsi"/>
        </w:rPr>
        <w:t>for</w:t>
      </w:r>
      <w:r w:rsidRPr="00F6301F">
        <w:rPr>
          <w:rFonts w:cstheme="minorHAnsi"/>
        </w:rPr>
        <w:t xml:space="preserve"> how dogs were domesticated is the “camp wol</w:t>
      </w:r>
      <w:r w:rsidR="00634ECE" w:rsidRPr="00DD0FDB">
        <w:rPr>
          <w:rFonts w:cstheme="minorHAnsi"/>
        </w:rPr>
        <w:t>f</w:t>
      </w:r>
      <w:r w:rsidRPr="00F6301F">
        <w:rPr>
          <w:rFonts w:cstheme="minorHAnsi"/>
        </w:rPr>
        <w:t xml:space="preserve"> hypothesis.” According to this hypothesis, humans did not </w:t>
      </w:r>
      <w:r w:rsidRPr="00F6301F">
        <w:rPr>
          <w:rFonts w:cstheme="minorHAnsi"/>
          <w:u w:val="single"/>
        </w:rPr>
        <w:t>inten</w:t>
      </w:r>
      <w:r w:rsidR="00F13CA4" w:rsidRPr="00DD0FDB">
        <w:rPr>
          <w:rFonts w:cstheme="minorHAnsi"/>
          <w:u w:val="single"/>
        </w:rPr>
        <w:t>d</w:t>
      </w:r>
      <w:r w:rsidRPr="00F6301F">
        <w:rPr>
          <w:rFonts w:cstheme="minorHAnsi"/>
        </w:rPr>
        <w:t xml:space="preserve"> to domesticate wolves. The process </w:t>
      </w:r>
      <w:r w:rsidR="00634ECE" w:rsidRPr="00DD0FDB">
        <w:rPr>
          <w:rFonts w:cstheme="minorHAnsi"/>
        </w:rPr>
        <w:t>began</w:t>
      </w:r>
      <w:r w:rsidRPr="00F6301F">
        <w:rPr>
          <w:rFonts w:cstheme="minorHAnsi"/>
        </w:rPr>
        <w:t xml:space="preserve"> accidentally. </w:t>
      </w:r>
    </w:p>
    <w:p w14:paraId="11F8AE31" w14:textId="77777777" w:rsidR="00F6301F" w:rsidRPr="00F6301F" w:rsidRDefault="00F6301F" w:rsidP="00F6301F">
      <w:pPr>
        <w:rPr>
          <w:rFonts w:cstheme="minorHAnsi"/>
        </w:rPr>
      </w:pPr>
    </w:p>
    <w:p w14:paraId="0C3F4062" w14:textId="614D167B" w:rsidR="00F6301F" w:rsidRPr="00F6301F" w:rsidRDefault="00F6301F" w:rsidP="00F6301F">
      <w:pPr>
        <w:rPr>
          <w:rFonts w:cstheme="minorHAnsi"/>
        </w:rPr>
      </w:pPr>
      <w:r w:rsidRPr="00F6301F">
        <w:rPr>
          <w:rFonts w:cstheme="minorHAnsi"/>
        </w:rPr>
        <w:t>Wolves are excellent predators</w:t>
      </w:r>
      <w:r w:rsidR="00AD6CF0" w:rsidRPr="00DD0FDB">
        <w:rPr>
          <w:rFonts w:cstheme="minorHAnsi"/>
        </w:rPr>
        <w:t xml:space="preserve"> </w:t>
      </w:r>
      <w:r w:rsidRPr="00F6301F">
        <w:rPr>
          <w:rFonts w:cstheme="minorHAnsi"/>
        </w:rPr>
        <w:t xml:space="preserve">but will scavenge food from carcasses if </w:t>
      </w:r>
      <w:r w:rsidR="00F13CA4" w:rsidRPr="00DD0FDB">
        <w:rPr>
          <w:rFonts w:cstheme="minorHAnsi"/>
        </w:rPr>
        <w:t>it is</w:t>
      </w:r>
      <w:r w:rsidRPr="00F6301F">
        <w:rPr>
          <w:rFonts w:cstheme="minorHAnsi"/>
        </w:rPr>
        <w:t xml:space="preserve"> available. </w:t>
      </w:r>
      <w:r w:rsidR="00F13CA4" w:rsidRPr="00DD0FDB">
        <w:rPr>
          <w:rFonts w:cstheme="minorHAnsi"/>
        </w:rPr>
        <w:t>P</w:t>
      </w:r>
      <w:r w:rsidRPr="00F6301F">
        <w:rPr>
          <w:rFonts w:cstheme="minorHAnsi"/>
        </w:rPr>
        <w:t xml:space="preserve">rior to domestication, wolves began scrounging in garbage dumps near human camps. Wolves that ran immediately when humans approached did not get as much to eat as wolves that did not </w:t>
      </w:r>
      <w:r w:rsidR="00634ECE" w:rsidRPr="00DD0FDB">
        <w:rPr>
          <w:rFonts w:cstheme="minorHAnsi"/>
        </w:rPr>
        <w:t>run</w:t>
      </w:r>
      <w:r w:rsidRPr="00F6301F">
        <w:rPr>
          <w:rFonts w:cstheme="minorHAnsi"/>
        </w:rPr>
        <w:t xml:space="preserve"> right away. Non-fleeing wolves ate more, and had more offspring, some of which inherited the alleles responsible for their parents’ calmer, “non-fleeing” phenotype. </w:t>
      </w:r>
    </w:p>
    <w:p w14:paraId="71959404" w14:textId="77777777" w:rsidR="00F6301F" w:rsidRPr="00F6301F" w:rsidRDefault="00F6301F" w:rsidP="00F6301F">
      <w:pPr>
        <w:rPr>
          <w:rFonts w:cstheme="minorHAnsi"/>
        </w:rPr>
      </w:pPr>
    </w:p>
    <w:p w14:paraId="3814F21B" w14:textId="7C3116EA" w:rsidR="00F6301F" w:rsidRPr="00F6301F" w:rsidRDefault="00F6301F" w:rsidP="00F6301F">
      <w:pPr>
        <w:rPr>
          <w:rFonts w:cstheme="minorHAnsi"/>
        </w:rPr>
      </w:pPr>
      <w:r w:rsidRPr="00F6301F">
        <w:rPr>
          <w:rFonts w:cstheme="minorHAnsi"/>
        </w:rPr>
        <w:t>The main source of evidence for this theory is a</w:t>
      </w:r>
      <w:r w:rsidR="00AD6CF0" w:rsidRPr="00DD0FDB">
        <w:rPr>
          <w:rFonts w:cstheme="minorHAnsi"/>
        </w:rPr>
        <w:t xml:space="preserve"> Russian</w:t>
      </w:r>
      <w:r w:rsidRPr="00F6301F">
        <w:rPr>
          <w:rFonts w:cstheme="minorHAnsi"/>
        </w:rPr>
        <w:t xml:space="preserve"> breeding experiment with silver foxes. The original goal was to produce tamer foxes for the fur trade. The following video</w:t>
      </w:r>
      <w:r w:rsidR="00AD6CF0" w:rsidRPr="00DD0FDB">
        <w:rPr>
          <w:rFonts w:cstheme="minorHAnsi"/>
        </w:rPr>
        <w:t>s</w:t>
      </w:r>
      <w:r w:rsidRPr="00F6301F">
        <w:rPr>
          <w:rFonts w:cstheme="minorHAnsi"/>
        </w:rPr>
        <w:t xml:space="preserve"> </w:t>
      </w:r>
      <w:r w:rsidR="0098563C" w:rsidRPr="00DD0FDB">
        <w:rPr>
          <w:rFonts w:cstheme="minorHAnsi"/>
        </w:rPr>
        <w:t>describe</w:t>
      </w:r>
      <w:r w:rsidRPr="00F6301F">
        <w:rPr>
          <w:rFonts w:cstheme="minorHAnsi"/>
        </w:rPr>
        <w:t xml:space="preserve"> the original experiment and its surprising outcomes.</w:t>
      </w:r>
      <w:r w:rsidR="00356751" w:rsidRPr="00DD0FDB">
        <w:rPr>
          <w:rFonts w:cstheme="minorHAnsi"/>
        </w:rPr>
        <w:t xml:space="preserve"> (Each link is a different source for the same story.)</w:t>
      </w:r>
    </w:p>
    <w:p w14:paraId="6FA1377B" w14:textId="77777777" w:rsidR="00F6301F" w:rsidRPr="00F6301F" w:rsidRDefault="00F6301F" w:rsidP="00491D0E">
      <w:pPr>
        <w:numPr>
          <w:ilvl w:val="0"/>
          <w:numId w:val="9"/>
        </w:numPr>
        <w:rPr>
          <w:rFonts w:cstheme="minorHAnsi"/>
        </w:rPr>
      </w:pPr>
      <w:r w:rsidRPr="00F6301F">
        <w:rPr>
          <w:rFonts w:cstheme="minorHAnsi"/>
        </w:rPr>
        <w:t>Dogs Decoded</w:t>
      </w:r>
    </w:p>
    <w:p w14:paraId="16DA66AB" w14:textId="57C8F647" w:rsidR="00F6301F" w:rsidRPr="00F6301F" w:rsidRDefault="0098563C" w:rsidP="00491D0E">
      <w:pPr>
        <w:numPr>
          <w:ilvl w:val="1"/>
          <w:numId w:val="9"/>
        </w:numPr>
        <w:rPr>
          <w:rFonts w:cstheme="minorHAnsi"/>
        </w:rPr>
      </w:pPr>
      <w:hyperlink r:id="rId51" w:history="1">
        <w:r w:rsidRPr="00F6301F">
          <w:rPr>
            <w:rStyle w:val="Hyperlink"/>
            <w:rFonts w:cstheme="minorHAnsi"/>
          </w:rPr>
          <w:t>http://topdocumentaryfilms.com/dogs-decoded/</w:t>
        </w:r>
      </w:hyperlink>
      <w:r w:rsidRPr="00DD0FDB">
        <w:rPr>
          <w:rFonts w:cstheme="minorHAnsi"/>
        </w:rPr>
        <w:t xml:space="preserve"> </w:t>
      </w:r>
    </w:p>
    <w:p w14:paraId="53A160B2" w14:textId="77777777" w:rsidR="00F6301F" w:rsidRPr="00F6301F" w:rsidRDefault="00F6301F" w:rsidP="00491D0E">
      <w:pPr>
        <w:numPr>
          <w:ilvl w:val="1"/>
          <w:numId w:val="9"/>
        </w:numPr>
        <w:rPr>
          <w:rFonts w:cstheme="minorHAnsi"/>
        </w:rPr>
      </w:pPr>
      <w:r w:rsidRPr="00F6301F">
        <w:rPr>
          <w:rFonts w:cstheme="minorHAnsi"/>
        </w:rPr>
        <w:t xml:space="preserve">Original NOVA site: </w:t>
      </w:r>
      <w:hyperlink r:id="rId52" w:history="1">
        <w:r w:rsidRPr="00F6301F">
          <w:rPr>
            <w:rStyle w:val="Hyperlink"/>
            <w:rFonts w:cstheme="minorHAnsi"/>
          </w:rPr>
          <w:t>http://www.pbs.org/wgbh/nova/nature/dogs-decoded.html</w:t>
        </w:r>
      </w:hyperlink>
      <w:r w:rsidRPr="00F6301F">
        <w:rPr>
          <w:rFonts w:cstheme="minorHAnsi"/>
        </w:rPr>
        <w:t xml:space="preserve"> </w:t>
      </w:r>
    </w:p>
    <w:p w14:paraId="021AE93C" w14:textId="4E48F5D8" w:rsidR="00F6301F" w:rsidRPr="00F6301F" w:rsidRDefault="00F6301F" w:rsidP="00491D0E">
      <w:pPr>
        <w:numPr>
          <w:ilvl w:val="1"/>
          <w:numId w:val="9"/>
        </w:numPr>
        <w:rPr>
          <w:rFonts w:cstheme="minorHAnsi"/>
        </w:rPr>
      </w:pPr>
      <w:r w:rsidRPr="00F6301F">
        <w:rPr>
          <w:rFonts w:cstheme="minorHAnsi"/>
        </w:rPr>
        <w:t xml:space="preserve">To purchase: </w:t>
      </w:r>
      <w:hyperlink r:id="rId53" w:history="1">
        <w:r w:rsidRPr="00F6301F">
          <w:rPr>
            <w:rStyle w:val="Hyperlink"/>
            <w:rFonts w:cstheme="minorHAnsi"/>
          </w:rPr>
          <w:t>http://www.amazon.com/Nova-Dogs-Decoded/dp/B0040QYRS6</w:t>
        </w:r>
      </w:hyperlink>
      <w:r w:rsidRPr="00F6301F">
        <w:rPr>
          <w:rFonts w:cstheme="minorHAnsi"/>
        </w:rPr>
        <w:t xml:space="preserve"> </w:t>
      </w:r>
    </w:p>
    <w:p w14:paraId="5D72530D" w14:textId="43ECEFEA" w:rsidR="00F6301F" w:rsidRPr="00F6301F" w:rsidRDefault="00F6301F" w:rsidP="00F6301F">
      <w:pPr>
        <w:rPr>
          <w:rFonts w:cstheme="minorHAnsi"/>
          <w:i/>
        </w:rPr>
      </w:pPr>
    </w:p>
    <w:p w14:paraId="05E8F2AB" w14:textId="77777777" w:rsidR="00F6301F" w:rsidRPr="00F6301F" w:rsidRDefault="00F6301F" w:rsidP="00F6301F">
      <w:pPr>
        <w:rPr>
          <w:rFonts w:cstheme="minorHAnsi"/>
          <w:i/>
          <w:iCs/>
        </w:rPr>
      </w:pPr>
      <w:r w:rsidRPr="00F6301F">
        <w:rPr>
          <w:rFonts w:cstheme="minorHAnsi"/>
          <w:i/>
          <w:iCs/>
        </w:rPr>
        <w:t>Questions:</w:t>
      </w:r>
    </w:p>
    <w:p w14:paraId="54B2458A" w14:textId="77777777" w:rsidR="00F6301F" w:rsidRPr="00CC3B89" w:rsidRDefault="00F6301F" w:rsidP="00491D0E">
      <w:pPr>
        <w:numPr>
          <w:ilvl w:val="0"/>
          <w:numId w:val="14"/>
        </w:numPr>
        <w:ind w:left="360"/>
        <w:rPr>
          <w:rFonts w:cstheme="minorHAnsi"/>
        </w:rPr>
      </w:pPr>
      <w:r w:rsidRPr="00CC3B89">
        <w:rPr>
          <w:rFonts w:cstheme="minorHAnsi"/>
        </w:rPr>
        <w:t>How did the breeders identify foxes with a less fearful phenotype?</w:t>
      </w:r>
    </w:p>
    <w:p w14:paraId="56229A8B" w14:textId="77777777" w:rsidR="00F6301F" w:rsidRPr="00CC3B89" w:rsidRDefault="00F6301F" w:rsidP="00C848B8">
      <w:pPr>
        <w:rPr>
          <w:rFonts w:cstheme="minorHAnsi"/>
        </w:rPr>
      </w:pPr>
    </w:p>
    <w:p w14:paraId="088FB76B" w14:textId="5E1CC239" w:rsidR="00F6301F" w:rsidRPr="00CC3B89" w:rsidRDefault="00F6301F" w:rsidP="00491D0E">
      <w:pPr>
        <w:numPr>
          <w:ilvl w:val="0"/>
          <w:numId w:val="14"/>
        </w:numPr>
        <w:ind w:left="360"/>
        <w:rPr>
          <w:rFonts w:cstheme="minorHAnsi"/>
        </w:rPr>
      </w:pPr>
      <w:r w:rsidRPr="00CC3B89">
        <w:rPr>
          <w:rFonts w:cstheme="minorHAnsi"/>
        </w:rPr>
        <w:t xml:space="preserve">What </w:t>
      </w:r>
      <w:r w:rsidR="00F13CA4" w:rsidRPr="00CC3B89">
        <w:rPr>
          <w:rFonts w:cstheme="minorHAnsi"/>
        </w:rPr>
        <w:t>other</w:t>
      </w:r>
      <w:r w:rsidRPr="00CC3B89">
        <w:rPr>
          <w:rFonts w:cstheme="minorHAnsi"/>
        </w:rPr>
        <w:t xml:space="preserve"> phenotypes appeared when the research team selected for lack of fear?</w:t>
      </w:r>
    </w:p>
    <w:p w14:paraId="0C7C2D16" w14:textId="77777777" w:rsidR="00F6301F" w:rsidRPr="00CC3B89" w:rsidRDefault="00F6301F" w:rsidP="00C848B8">
      <w:pPr>
        <w:rPr>
          <w:rFonts w:cstheme="minorHAnsi"/>
        </w:rPr>
      </w:pPr>
    </w:p>
    <w:p w14:paraId="12DA54B9" w14:textId="77777777" w:rsidR="00F6301F" w:rsidRPr="00CC3B89" w:rsidRDefault="00F6301F" w:rsidP="00491D0E">
      <w:pPr>
        <w:numPr>
          <w:ilvl w:val="0"/>
          <w:numId w:val="14"/>
        </w:numPr>
        <w:ind w:left="360"/>
        <w:rPr>
          <w:rFonts w:cstheme="minorHAnsi"/>
        </w:rPr>
      </w:pPr>
      <w:r w:rsidRPr="00CC3B89">
        <w:rPr>
          <w:rFonts w:cstheme="minorHAnsi"/>
        </w:rPr>
        <w:t>What are your hypotheses for WHY these secondary phenotypes appeared? Why are they linked to lack of fear?</w:t>
      </w:r>
    </w:p>
    <w:p w14:paraId="5CF10BBB" w14:textId="77777777" w:rsidR="00F6301F" w:rsidRPr="00CC3B89" w:rsidRDefault="00F6301F" w:rsidP="00C848B8">
      <w:pPr>
        <w:rPr>
          <w:rFonts w:cstheme="minorHAnsi"/>
        </w:rPr>
      </w:pPr>
    </w:p>
    <w:p w14:paraId="110C8D26" w14:textId="77777777" w:rsidR="0098563C" w:rsidRPr="00CC3B89" w:rsidRDefault="00F6301F" w:rsidP="00491D0E">
      <w:pPr>
        <w:numPr>
          <w:ilvl w:val="0"/>
          <w:numId w:val="14"/>
        </w:numPr>
        <w:ind w:left="360"/>
        <w:rPr>
          <w:rFonts w:cstheme="minorHAnsi"/>
        </w:rPr>
      </w:pPr>
      <w:r w:rsidRPr="00CC3B89">
        <w:rPr>
          <w:rFonts w:cstheme="minorHAnsi"/>
        </w:rPr>
        <w:t>Look at the “domesticated” foxes created during this experiment. Do they all have the same phenotype, or do they have different phenotypes? Based on what you see, how do you explain that primitive dogs all have very similar same phenotypes?</w:t>
      </w:r>
    </w:p>
    <w:p w14:paraId="298F979D" w14:textId="77777777" w:rsidR="0098563C" w:rsidRPr="00CC3B89" w:rsidRDefault="0098563C" w:rsidP="0098563C">
      <w:pPr>
        <w:pStyle w:val="ListParagraph"/>
        <w:rPr>
          <w:rFonts w:cstheme="minorHAnsi"/>
        </w:rPr>
      </w:pPr>
    </w:p>
    <w:p w14:paraId="09816926" w14:textId="4C55C251" w:rsidR="0098563C" w:rsidRPr="00F6301F" w:rsidRDefault="0098563C" w:rsidP="00491D0E">
      <w:pPr>
        <w:numPr>
          <w:ilvl w:val="0"/>
          <w:numId w:val="14"/>
        </w:numPr>
        <w:rPr>
          <w:rFonts w:cstheme="minorHAnsi"/>
        </w:rPr>
      </w:pPr>
      <w:r w:rsidRPr="00DD0FDB">
        <w:rPr>
          <w:rFonts w:cstheme="minorHAnsi"/>
        </w:rPr>
        <w:lastRenderedPageBreak/>
        <w:t>Based on the evidence described in the video, what was the FIRST genetic change that triggered the other changes required for domestication?</w:t>
      </w:r>
    </w:p>
    <w:p w14:paraId="7751A43D" w14:textId="55FF384B" w:rsidR="00F6301F" w:rsidRPr="00DD0FDB" w:rsidRDefault="00F6301F" w:rsidP="00F6301F">
      <w:pPr>
        <w:rPr>
          <w:rFonts w:cstheme="minorHAnsi"/>
        </w:rPr>
      </w:pPr>
    </w:p>
    <w:p w14:paraId="406E423C" w14:textId="77777777" w:rsidR="0098563C" w:rsidRPr="00F6301F" w:rsidRDefault="0098563C" w:rsidP="00491D0E">
      <w:pPr>
        <w:numPr>
          <w:ilvl w:val="0"/>
          <w:numId w:val="14"/>
        </w:numPr>
        <w:rPr>
          <w:rFonts w:cstheme="minorHAnsi"/>
        </w:rPr>
      </w:pPr>
      <w:r w:rsidRPr="00F6301F">
        <w:rPr>
          <w:rFonts w:cstheme="minorHAnsi"/>
        </w:rPr>
        <w:t>If all primitive dogs have similar phenotype, how do you explain the development of different types and breeds of dogs?</w:t>
      </w:r>
    </w:p>
    <w:p w14:paraId="3B1F723C" w14:textId="375F5025" w:rsidR="0098563C" w:rsidRPr="00DD0FDB" w:rsidRDefault="0098563C" w:rsidP="00F6301F">
      <w:pPr>
        <w:rPr>
          <w:rFonts w:cstheme="minorHAnsi"/>
        </w:rPr>
      </w:pPr>
    </w:p>
    <w:p w14:paraId="5E926000" w14:textId="77777777" w:rsidR="00F22759" w:rsidRPr="00DD0FDB" w:rsidRDefault="00F22759" w:rsidP="00F6301F">
      <w:pPr>
        <w:rPr>
          <w:rFonts w:cstheme="minorHAnsi"/>
        </w:rPr>
      </w:pPr>
    </w:p>
    <w:p w14:paraId="34719F09" w14:textId="4A035175" w:rsidR="00F22759" w:rsidRPr="00DD0FDB" w:rsidRDefault="00F22759" w:rsidP="00F22759">
      <w:pPr>
        <w:pStyle w:val="Heading5"/>
        <w:rPr>
          <w:rFonts w:asciiTheme="minorHAnsi" w:hAnsiTheme="minorHAnsi" w:cstheme="minorHAnsi"/>
          <w:u w:val="none"/>
        </w:rPr>
      </w:pPr>
      <w:r w:rsidRPr="00DD0FDB">
        <w:rPr>
          <w:rFonts w:asciiTheme="minorHAnsi" w:hAnsiTheme="minorHAnsi" w:cstheme="minorHAnsi"/>
        </w:rPr>
        <w:t>Case Page 4</w:t>
      </w:r>
      <w:r w:rsidRPr="00DD0FDB">
        <w:rPr>
          <w:rFonts w:asciiTheme="minorHAnsi" w:hAnsiTheme="minorHAnsi" w:cstheme="minorHAnsi"/>
          <w:u w:val="none"/>
        </w:rPr>
        <w:t>:</w:t>
      </w:r>
    </w:p>
    <w:p w14:paraId="5DF0ED87" w14:textId="07A06F28" w:rsidR="00F6301F" w:rsidRPr="00F6301F" w:rsidRDefault="00F6301F" w:rsidP="00F6301F">
      <w:pPr>
        <w:rPr>
          <w:rFonts w:cstheme="minorHAnsi"/>
        </w:rPr>
      </w:pPr>
      <w:r w:rsidRPr="00F6301F">
        <w:rPr>
          <w:rFonts w:cstheme="minorHAnsi"/>
        </w:rPr>
        <w:t xml:space="preserve">The figure </w:t>
      </w:r>
      <w:r w:rsidR="00F13CA4" w:rsidRPr="00DD0FDB">
        <w:rPr>
          <w:rFonts w:cstheme="minorHAnsi"/>
        </w:rPr>
        <w:t xml:space="preserve">below shows two paths that </w:t>
      </w:r>
      <w:r w:rsidRPr="00F6301F">
        <w:rPr>
          <w:rFonts w:cstheme="minorHAnsi"/>
        </w:rPr>
        <w:t xml:space="preserve">mammals </w:t>
      </w:r>
      <w:r w:rsidR="00F13CA4" w:rsidRPr="00DD0FDB">
        <w:rPr>
          <w:rFonts w:cstheme="minorHAnsi"/>
        </w:rPr>
        <w:t xml:space="preserve">use to </w:t>
      </w:r>
      <w:r w:rsidRPr="00F6301F">
        <w:rPr>
          <w:rFonts w:cstheme="minorHAnsi"/>
        </w:rPr>
        <w:t>convert essential amino acid</w:t>
      </w:r>
      <w:r w:rsidR="00F13CA4" w:rsidRPr="00DD0FDB">
        <w:rPr>
          <w:rFonts w:cstheme="minorHAnsi"/>
        </w:rPr>
        <w:t>s</w:t>
      </w:r>
      <w:r w:rsidRPr="00F6301F">
        <w:rPr>
          <w:rFonts w:cstheme="minorHAnsi"/>
        </w:rPr>
        <w:t xml:space="preserve"> into other important molecules. Use the Legend to orient yourself.</w:t>
      </w:r>
    </w:p>
    <w:p w14:paraId="568143EA" w14:textId="77777777" w:rsidR="00F6301F" w:rsidRPr="00F6301F" w:rsidRDefault="00F6301F" w:rsidP="00F6301F">
      <w:pPr>
        <w:rPr>
          <w:rFonts w:cstheme="minorHAnsi"/>
        </w:rPr>
      </w:pPr>
    </w:p>
    <w:p w14:paraId="3817503C" w14:textId="77777777" w:rsidR="00F6301F" w:rsidRPr="00F6301F" w:rsidRDefault="00F6301F" w:rsidP="00A46690">
      <w:pPr>
        <w:jc w:val="center"/>
        <w:rPr>
          <w:rFonts w:cstheme="minorHAnsi"/>
        </w:rPr>
      </w:pPr>
      <w:r w:rsidRPr="00F6301F">
        <w:rPr>
          <w:rFonts w:cstheme="minorHAnsi"/>
          <w:noProof/>
        </w:rPr>
        <w:drawing>
          <wp:inline distT="0" distB="0" distL="0" distR="0" wp14:anchorId="149862CC" wp14:editId="1E232481">
            <wp:extent cx="5340227" cy="3323646"/>
            <wp:effectExtent l="0" t="0" r="0" b="3810"/>
            <wp:docPr id="18" name="Picture 18" descr="Macintosh HD:Users:danjohnson:Desktop:Amino Acid Metabolis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njohnson:Desktop:Amino Acid Metabolism.pd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47010" cy="3327867"/>
                    </a:xfrm>
                    <a:prstGeom prst="rect">
                      <a:avLst/>
                    </a:prstGeom>
                    <a:noFill/>
                    <a:ln>
                      <a:noFill/>
                    </a:ln>
                  </pic:spPr>
                </pic:pic>
              </a:graphicData>
            </a:graphic>
          </wp:inline>
        </w:drawing>
      </w:r>
    </w:p>
    <w:p w14:paraId="716DDAAC" w14:textId="77777777" w:rsidR="00F6301F" w:rsidRPr="00F6301F" w:rsidRDefault="00F6301F" w:rsidP="00F6301F">
      <w:pPr>
        <w:rPr>
          <w:rFonts w:cstheme="minorHAnsi"/>
        </w:rPr>
      </w:pPr>
    </w:p>
    <w:p w14:paraId="052A33D9" w14:textId="0FD53089" w:rsidR="00F6301F" w:rsidRPr="00F6301F" w:rsidRDefault="00F6301F" w:rsidP="00F6301F">
      <w:pPr>
        <w:rPr>
          <w:rFonts w:cstheme="minorHAnsi"/>
          <w:i/>
          <w:iCs/>
        </w:rPr>
      </w:pPr>
      <w:r w:rsidRPr="00F6301F">
        <w:rPr>
          <w:rFonts w:cstheme="minorHAnsi"/>
          <w:i/>
          <w:iCs/>
        </w:rPr>
        <w:t>Questions:</w:t>
      </w:r>
    </w:p>
    <w:p w14:paraId="3F13C694" w14:textId="77777777" w:rsidR="00F6301F" w:rsidRPr="00CC3B89" w:rsidRDefault="00F6301F" w:rsidP="00491D0E">
      <w:pPr>
        <w:numPr>
          <w:ilvl w:val="0"/>
          <w:numId w:val="15"/>
        </w:numPr>
        <w:ind w:left="360"/>
        <w:rPr>
          <w:rFonts w:cstheme="minorHAnsi"/>
        </w:rPr>
      </w:pPr>
      <w:r w:rsidRPr="00CC3B89">
        <w:rPr>
          <w:rFonts w:cstheme="minorHAnsi"/>
        </w:rPr>
        <w:t>What are essential amino acids? What are the primary sources of essential amino acids in human and canid diets?</w:t>
      </w:r>
    </w:p>
    <w:p w14:paraId="74B5DED3" w14:textId="77777777" w:rsidR="00F6301F" w:rsidRPr="00CC3B89" w:rsidRDefault="00F6301F" w:rsidP="00C848B8">
      <w:pPr>
        <w:rPr>
          <w:rFonts w:cstheme="minorHAnsi"/>
        </w:rPr>
      </w:pPr>
    </w:p>
    <w:p w14:paraId="0032344D" w14:textId="77777777" w:rsidR="00F6301F" w:rsidRPr="00CC3B89" w:rsidRDefault="00F6301F" w:rsidP="00491D0E">
      <w:pPr>
        <w:numPr>
          <w:ilvl w:val="0"/>
          <w:numId w:val="15"/>
        </w:numPr>
        <w:ind w:left="360"/>
        <w:rPr>
          <w:rFonts w:cstheme="minorHAnsi"/>
        </w:rPr>
      </w:pPr>
      <w:r w:rsidRPr="00CC3B89">
        <w:rPr>
          <w:rFonts w:cstheme="minorHAnsi"/>
        </w:rPr>
        <w:t xml:space="preserve">Based on these pathways, what are the main products that organisms produce from the amino </w:t>
      </w:r>
      <w:proofErr w:type="gramStart"/>
      <w:r w:rsidRPr="00CC3B89">
        <w:rPr>
          <w:rFonts w:cstheme="minorHAnsi"/>
        </w:rPr>
        <w:t>acids</w:t>
      </w:r>
      <w:proofErr w:type="gramEnd"/>
      <w:r w:rsidRPr="00CC3B89">
        <w:rPr>
          <w:rFonts w:cstheme="minorHAnsi"/>
        </w:rPr>
        <w:t xml:space="preserve"> phenylalanine and tryptophan? </w:t>
      </w:r>
    </w:p>
    <w:p w14:paraId="210D13F7" w14:textId="77777777" w:rsidR="00F6301F" w:rsidRPr="00CC3B89" w:rsidRDefault="00F6301F" w:rsidP="00C848B8">
      <w:pPr>
        <w:rPr>
          <w:rFonts w:cstheme="minorHAnsi"/>
        </w:rPr>
      </w:pPr>
    </w:p>
    <w:p w14:paraId="0DC3A1BC" w14:textId="77777777" w:rsidR="00F6301F" w:rsidRPr="00CC3B89" w:rsidRDefault="00F6301F" w:rsidP="00491D0E">
      <w:pPr>
        <w:numPr>
          <w:ilvl w:val="0"/>
          <w:numId w:val="15"/>
        </w:numPr>
        <w:ind w:left="360"/>
        <w:rPr>
          <w:rFonts w:cstheme="minorHAnsi"/>
        </w:rPr>
      </w:pPr>
      <w:r w:rsidRPr="00CC3B89">
        <w:rPr>
          <w:rFonts w:cstheme="minorHAnsi"/>
        </w:rPr>
        <w:t>Which (if any) of the molecules produced from phenylalanine or tryptophan metabolism might be linked to the “non- fearful” phenotype?</w:t>
      </w:r>
    </w:p>
    <w:p w14:paraId="2520513C" w14:textId="77777777" w:rsidR="00F6301F" w:rsidRPr="00CC3B89" w:rsidRDefault="00F6301F" w:rsidP="00C848B8">
      <w:pPr>
        <w:rPr>
          <w:rFonts w:cstheme="minorHAnsi"/>
        </w:rPr>
      </w:pPr>
    </w:p>
    <w:p w14:paraId="1B937C3E" w14:textId="178A83FF" w:rsidR="00F6301F" w:rsidRPr="00CC3B89" w:rsidRDefault="00F6301F" w:rsidP="00491D0E">
      <w:pPr>
        <w:numPr>
          <w:ilvl w:val="0"/>
          <w:numId w:val="15"/>
        </w:numPr>
        <w:ind w:left="360"/>
        <w:rPr>
          <w:rFonts w:cstheme="minorHAnsi"/>
        </w:rPr>
      </w:pPr>
      <w:r w:rsidRPr="00CC3B89">
        <w:rPr>
          <w:rFonts w:cstheme="minorHAnsi"/>
        </w:rPr>
        <w:t>Look at the molecular pathways again. Where SPECIFICALLY in the pathways could a mutation have occurred that would produce the suite of distinctive traits that primitive dogs and “domesticated” foxes have, but wolves do not?</w:t>
      </w:r>
      <w:r w:rsidRPr="00CC3B89">
        <w:rPr>
          <w:rFonts w:cstheme="minorHAnsi"/>
        </w:rPr>
        <w:br w:type="page"/>
      </w:r>
    </w:p>
    <w:p w14:paraId="5D3DFB25" w14:textId="69B494B4" w:rsidR="00EC5336" w:rsidRDefault="00EC5336" w:rsidP="00EC5336">
      <w:pPr>
        <w:pStyle w:val="Heading4"/>
        <w:rPr>
          <w:rFonts w:asciiTheme="minorHAnsi" w:hAnsiTheme="minorHAnsi" w:cstheme="minorHAnsi"/>
        </w:rPr>
      </w:pPr>
      <w:r w:rsidRPr="00DD0FDB">
        <w:rPr>
          <w:rFonts w:asciiTheme="minorHAnsi" w:hAnsiTheme="minorHAnsi" w:cstheme="minorHAnsi"/>
        </w:rPr>
        <w:lastRenderedPageBreak/>
        <w:t xml:space="preserve">Instructor Notes: Case </w:t>
      </w:r>
      <w:r>
        <w:rPr>
          <w:rFonts w:asciiTheme="minorHAnsi" w:hAnsiTheme="minorHAnsi" w:cstheme="minorHAnsi"/>
        </w:rPr>
        <w:t>3</w:t>
      </w:r>
    </w:p>
    <w:p w14:paraId="07BF5FCD" w14:textId="4834155D" w:rsidR="00F6301F" w:rsidRPr="00F6301F" w:rsidRDefault="00F6301F" w:rsidP="00F6301F">
      <w:pPr>
        <w:rPr>
          <w:rFonts w:cstheme="minorHAnsi"/>
        </w:rPr>
      </w:pPr>
      <w:r w:rsidRPr="00F6301F">
        <w:rPr>
          <w:rFonts w:cstheme="minorHAnsi"/>
        </w:rPr>
        <w:t xml:space="preserve">The primary goals of this part of the case are for students to make reasonable hypotheses and predictions about inheritance pattern. The story intentionally stops short of providing a complete answer to the mystery, so students think through the molecular processes logically, and on their own. </w:t>
      </w:r>
    </w:p>
    <w:p w14:paraId="4DB8F08F" w14:textId="77777777" w:rsidR="00634ECE" w:rsidRPr="00DD0FDB" w:rsidRDefault="00634ECE" w:rsidP="00F6301F">
      <w:pPr>
        <w:rPr>
          <w:rFonts w:cstheme="minorHAnsi"/>
        </w:rPr>
      </w:pPr>
    </w:p>
    <w:p w14:paraId="53CADD7D" w14:textId="731DA163" w:rsidR="00F6301F" w:rsidRPr="00F6301F" w:rsidRDefault="00F6301F" w:rsidP="00F6301F">
      <w:pPr>
        <w:rPr>
          <w:rFonts w:cstheme="minorHAnsi"/>
        </w:rPr>
      </w:pPr>
      <w:r w:rsidRPr="00F6301F">
        <w:rPr>
          <w:rFonts w:cstheme="minorHAnsi"/>
        </w:rPr>
        <w:t xml:space="preserve">Students are asked to write responses to questions BEFORE they </w:t>
      </w:r>
      <w:r w:rsidR="0065601B" w:rsidRPr="00DD0FDB">
        <w:rPr>
          <w:rFonts w:cstheme="minorHAnsi"/>
        </w:rPr>
        <w:t>see supporting resources</w:t>
      </w:r>
      <w:r w:rsidRPr="00F6301F">
        <w:rPr>
          <w:rFonts w:cstheme="minorHAnsi"/>
        </w:rPr>
        <w:t>. This is intentional</w:t>
      </w:r>
      <w:r w:rsidR="0065601B" w:rsidRPr="00DD0FDB">
        <w:rPr>
          <w:rFonts w:cstheme="minorHAnsi"/>
        </w:rPr>
        <w:t xml:space="preserve"> in it</w:t>
      </w:r>
      <w:r w:rsidRPr="00F6301F">
        <w:rPr>
          <w:rFonts w:cstheme="minorHAnsi"/>
        </w:rPr>
        <w:t xml:space="preserve"> primes students </w:t>
      </w:r>
      <w:r w:rsidR="0065601B" w:rsidRPr="00DD0FDB">
        <w:rPr>
          <w:rFonts w:cstheme="minorHAnsi"/>
        </w:rPr>
        <w:t>to think more deeply about the central questions</w:t>
      </w:r>
      <w:r w:rsidRPr="00F6301F">
        <w:rPr>
          <w:rFonts w:cstheme="minorHAnsi"/>
        </w:rPr>
        <w:t xml:space="preserve"> and strengthens subsequent learning by linking what they already do or do not know with the learning activity. (To learn more about this approach, refer to [Brown, 2014].) </w:t>
      </w:r>
    </w:p>
    <w:p w14:paraId="289FF015" w14:textId="4FB9B400" w:rsidR="00F6301F" w:rsidRDefault="00F6301F" w:rsidP="00F6301F">
      <w:pPr>
        <w:rPr>
          <w:rFonts w:cstheme="minorHAnsi"/>
        </w:rPr>
      </w:pPr>
    </w:p>
    <w:p w14:paraId="223B5272" w14:textId="58D6AF36" w:rsidR="00EC5336" w:rsidRDefault="00EC5336" w:rsidP="00F6301F">
      <w:pPr>
        <w:rPr>
          <w:rFonts w:cstheme="minorHAnsi"/>
        </w:rPr>
      </w:pPr>
    </w:p>
    <w:p w14:paraId="211756A2" w14:textId="0A3834B6" w:rsidR="00EC5336" w:rsidRPr="00DD0FDB" w:rsidRDefault="00EC5336" w:rsidP="00EC5336">
      <w:pPr>
        <w:pStyle w:val="Heading5"/>
        <w:rPr>
          <w:rFonts w:asciiTheme="minorHAnsi" w:hAnsiTheme="minorHAnsi" w:cstheme="minorHAnsi"/>
          <w:u w:val="none"/>
        </w:rPr>
      </w:pPr>
      <w:r w:rsidRPr="00DD0FDB">
        <w:rPr>
          <w:rFonts w:asciiTheme="minorHAnsi" w:hAnsiTheme="minorHAnsi" w:cstheme="minorHAnsi"/>
        </w:rPr>
        <w:t>Pre-Case Questions</w:t>
      </w:r>
      <w:r w:rsidRPr="00DD0FDB">
        <w:rPr>
          <w:rFonts w:asciiTheme="minorHAnsi" w:hAnsiTheme="minorHAnsi" w:cstheme="minorHAnsi"/>
          <w:u w:val="none"/>
        </w:rPr>
        <w:t>:</w:t>
      </w:r>
    </w:p>
    <w:p w14:paraId="554C567D" w14:textId="77777777" w:rsidR="00EC5336" w:rsidRPr="009E5628" w:rsidRDefault="00EC5336" w:rsidP="009E5628">
      <w:pPr>
        <w:numPr>
          <w:ilvl w:val="0"/>
          <w:numId w:val="33"/>
        </w:numPr>
        <w:rPr>
          <w:rFonts w:cstheme="minorHAnsi"/>
          <w:b/>
          <w:bCs/>
        </w:rPr>
      </w:pPr>
      <w:r w:rsidRPr="009E5628">
        <w:rPr>
          <w:rFonts w:cstheme="minorHAnsi"/>
          <w:b/>
          <w:bCs/>
        </w:rPr>
        <w:t>How are species domesticated? What is the process by which it happens?</w:t>
      </w:r>
    </w:p>
    <w:p w14:paraId="6C9ED0A0" w14:textId="4836F82A" w:rsidR="00EC5336" w:rsidRDefault="00EC5336" w:rsidP="00EC5336">
      <w:pPr>
        <w:rPr>
          <w:rFonts w:cstheme="minorHAnsi"/>
        </w:rPr>
      </w:pPr>
    </w:p>
    <w:p w14:paraId="7FDB4C87" w14:textId="2F704877" w:rsidR="00536A0A" w:rsidRDefault="00536A0A" w:rsidP="00EC5336">
      <w:pPr>
        <w:rPr>
          <w:rFonts w:cstheme="minorHAnsi"/>
        </w:rPr>
      </w:pPr>
      <w:r>
        <w:rPr>
          <w:rFonts w:cstheme="minorHAnsi"/>
        </w:rPr>
        <w:t>This is a priming question that gets students thinking about the process. Encourage students to develop a range of ideas.</w:t>
      </w:r>
    </w:p>
    <w:p w14:paraId="56AAF0D1" w14:textId="77777777" w:rsidR="009E5628" w:rsidRPr="00F6301F" w:rsidRDefault="009E5628" w:rsidP="00EC5336">
      <w:pPr>
        <w:rPr>
          <w:rFonts w:cstheme="minorHAnsi"/>
        </w:rPr>
      </w:pPr>
    </w:p>
    <w:p w14:paraId="34A544A0" w14:textId="3E249647" w:rsidR="00EC5336" w:rsidRPr="00536A0A" w:rsidRDefault="00EC5336" w:rsidP="00536A0A">
      <w:pPr>
        <w:numPr>
          <w:ilvl w:val="0"/>
          <w:numId w:val="33"/>
        </w:numPr>
        <w:rPr>
          <w:rFonts w:cstheme="minorHAnsi"/>
          <w:b/>
          <w:bCs/>
        </w:rPr>
      </w:pPr>
      <w:r w:rsidRPr="009E5628">
        <w:rPr>
          <w:rFonts w:cstheme="minorHAnsi"/>
          <w:b/>
          <w:bCs/>
        </w:rPr>
        <w:t>We know that some phenotypes tend to occur together.</w:t>
      </w:r>
      <w:r w:rsidR="00536A0A">
        <w:rPr>
          <w:rFonts w:cstheme="minorHAnsi"/>
          <w:b/>
          <w:bCs/>
        </w:rPr>
        <w:t xml:space="preserve"> </w:t>
      </w:r>
      <w:r w:rsidRPr="00536A0A">
        <w:rPr>
          <w:rFonts w:cstheme="minorHAnsi"/>
          <w:b/>
          <w:bCs/>
        </w:rPr>
        <w:t>Why does it happen?</w:t>
      </w:r>
      <w:r w:rsidR="00536A0A">
        <w:rPr>
          <w:rFonts w:cstheme="minorHAnsi"/>
          <w:b/>
          <w:bCs/>
        </w:rPr>
        <w:t xml:space="preserve"> </w:t>
      </w:r>
      <w:r w:rsidRPr="00536A0A">
        <w:rPr>
          <w:rFonts w:cstheme="minorHAnsi"/>
          <w:b/>
          <w:bCs/>
        </w:rPr>
        <w:t>What is happening at the level of DNA?</w:t>
      </w:r>
    </w:p>
    <w:p w14:paraId="43467DEC" w14:textId="090F93D6" w:rsidR="00EC5336" w:rsidRDefault="00EC5336" w:rsidP="00EC5336">
      <w:pPr>
        <w:rPr>
          <w:rFonts w:cstheme="minorHAnsi"/>
        </w:rPr>
      </w:pPr>
    </w:p>
    <w:p w14:paraId="35A73D3A" w14:textId="7F4A2686" w:rsidR="00BE1C76" w:rsidRDefault="00BE1C76" w:rsidP="00EC5336">
      <w:pPr>
        <w:rPr>
          <w:rFonts w:cstheme="minorHAnsi"/>
        </w:rPr>
      </w:pPr>
      <w:r>
        <w:rPr>
          <w:rFonts w:cstheme="minorHAnsi"/>
        </w:rPr>
        <w:t>There are two ways this can occur. Two genes located close together on one chromosome can be inherited together. The other way (and what is relevant to this case) is one protein or metabolic product may affect multiple cell or physiological processes, producing two linked phenotypes.</w:t>
      </w:r>
    </w:p>
    <w:p w14:paraId="0FD3EB7D" w14:textId="77777777" w:rsidR="009E5628" w:rsidRPr="00DD0FDB" w:rsidRDefault="009E5628" w:rsidP="00EC5336">
      <w:pPr>
        <w:rPr>
          <w:rFonts w:cstheme="minorHAnsi"/>
        </w:rPr>
      </w:pPr>
    </w:p>
    <w:p w14:paraId="0259B1BC" w14:textId="77777777" w:rsidR="00EC5336" w:rsidRPr="009E5628" w:rsidRDefault="00EC5336" w:rsidP="009E5628">
      <w:pPr>
        <w:numPr>
          <w:ilvl w:val="0"/>
          <w:numId w:val="33"/>
        </w:numPr>
        <w:rPr>
          <w:rFonts w:cstheme="minorHAnsi"/>
          <w:b/>
          <w:bCs/>
        </w:rPr>
      </w:pPr>
      <w:r w:rsidRPr="009E5628">
        <w:rPr>
          <w:rFonts w:cstheme="minorHAnsi"/>
          <w:b/>
          <w:bCs/>
        </w:rPr>
        <w:t>What is domestication? How much do organisms change during domestication?</w:t>
      </w:r>
    </w:p>
    <w:p w14:paraId="46043B75" w14:textId="1E940DB3" w:rsidR="00EC5336" w:rsidRDefault="00EC5336" w:rsidP="00EC5336">
      <w:pPr>
        <w:rPr>
          <w:rFonts w:cstheme="minorHAnsi"/>
        </w:rPr>
      </w:pPr>
    </w:p>
    <w:p w14:paraId="30DE5349" w14:textId="7B17DAD3" w:rsidR="000103BA" w:rsidRDefault="000103BA" w:rsidP="00EC5336">
      <w:pPr>
        <w:rPr>
          <w:rFonts w:cstheme="minorHAnsi"/>
        </w:rPr>
      </w:pPr>
      <w:r>
        <w:rPr>
          <w:rFonts w:cstheme="minorHAnsi"/>
        </w:rPr>
        <w:t xml:space="preserve">Domestication is a process of artificial selection for traits desired by humans. There is great variation in how much domestication changes the ancestral species. Primitive dogs have minimal changes, in they closely resemble desert subspecies of wolves, and can interbreed with wolves. </w:t>
      </w:r>
      <w:r w:rsidR="00444B97">
        <w:rPr>
          <w:rFonts w:cstheme="minorHAnsi"/>
        </w:rPr>
        <w:t>A</w:t>
      </w:r>
      <w:r>
        <w:rPr>
          <w:rFonts w:cstheme="minorHAnsi"/>
        </w:rPr>
        <w:t xml:space="preserve">t the other </w:t>
      </w:r>
      <w:proofErr w:type="gramStart"/>
      <w:r>
        <w:rPr>
          <w:rFonts w:cstheme="minorHAnsi"/>
        </w:rPr>
        <w:t>extreme;</w:t>
      </w:r>
      <w:proofErr w:type="gramEnd"/>
      <w:r>
        <w:rPr>
          <w:rFonts w:cstheme="minorHAnsi"/>
        </w:rPr>
        <w:t xml:space="preserve"> </w:t>
      </w:r>
      <w:r w:rsidR="00444B97">
        <w:rPr>
          <w:rFonts w:cstheme="minorHAnsi"/>
        </w:rPr>
        <w:t>modern corn and teosinte do not resemble each other, and are completely separated reproductively.</w:t>
      </w:r>
    </w:p>
    <w:p w14:paraId="5A348666" w14:textId="77777777" w:rsidR="009E5628" w:rsidRPr="00DD0FDB" w:rsidRDefault="009E5628" w:rsidP="00EC5336">
      <w:pPr>
        <w:rPr>
          <w:rFonts w:cstheme="minorHAnsi"/>
        </w:rPr>
      </w:pPr>
    </w:p>
    <w:p w14:paraId="2B69E042" w14:textId="77777777" w:rsidR="00EC5336" w:rsidRPr="009E5628" w:rsidRDefault="00EC5336" w:rsidP="009E5628">
      <w:pPr>
        <w:numPr>
          <w:ilvl w:val="0"/>
          <w:numId w:val="33"/>
        </w:numPr>
        <w:rPr>
          <w:rFonts w:cstheme="minorHAnsi"/>
          <w:b/>
          <w:bCs/>
        </w:rPr>
      </w:pPr>
      <w:r w:rsidRPr="009E5628">
        <w:rPr>
          <w:rFonts w:cstheme="minorHAnsi"/>
          <w:b/>
          <w:bCs/>
        </w:rPr>
        <w:t>Why does one selection event bring others along with it?</w:t>
      </w:r>
    </w:p>
    <w:p w14:paraId="17CD0BE9" w14:textId="2B8A03C7" w:rsidR="00EC5336" w:rsidRDefault="00EC5336" w:rsidP="00EC5336">
      <w:pPr>
        <w:rPr>
          <w:rFonts w:cstheme="minorHAnsi"/>
        </w:rPr>
      </w:pPr>
    </w:p>
    <w:p w14:paraId="68BFBBC9" w14:textId="51A2E191" w:rsidR="000103BA" w:rsidRPr="00F6301F" w:rsidRDefault="00444B97" w:rsidP="00EC5336">
      <w:pPr>
        <w:rPr>
          <w:rFonts w:cstheme="minorHAnsi"/>
        </w:rPr>
      </w:pPr>
      <w:r>
        <w:rPr>
          <w:rFonts w:cstheme="minorHAnsi"/>
        </w:rPr>
        <w:t xml:space="preserve">This is another way to </w:t>
      </w:r>
      <w:r w:rsidR="00166938">
        <w:rPr>
          <w:rFonts w:cstheme="minorHAnsi"/>
        </w:rPr>
        <w:t xml:space="preserve">get students to </w:t>
      </w:r>
      <w:r>
        <w:rPr>
          <w:rFonts w:cstheme="minorHAnsi"/>
        </w:rPr>
        <w:t xml:space="preserve">think about </w:t>
      </w:r>
      <w:r w:rsidR="00166938">
        <w:rPr>
          <w:rFonts w:cstheme="minorHAnsi"/>
        </w:rPr>
        <w:t>how multiple phenotypes can be selected for simultaneously.</w:t>
      </w:r>
    </w:p>
    <w:p w14:paraId="304EAB82" w14:textId="77777777" w:rsidR="00EC5336" w:rsidRPr="00F6301F" w:rsidRDefault="00EC5336" w:rsidP="00EC5336">
      <w:pPr>
        <w:rPr>
          <w:rFonts w:cstheme="minorHAnsi"/>
          <w:b/>
          <w:bCs/>
        </w:rPr>
      </w:pPr>
    </w:p>
    <w:p w14:paraId="4F3AF70C" w14:textId="77777777" w:rsidR="00166938" w:rsidRDefault="00166938">
      <w:pPr>
        <w:rPr>
          <w:rFonts w:eastAsiaTheme="majorEastAsia" w:cstheme="minorHAnsi"/>
          <w:color w:val="000000" w:themeColor="text1"/>
          <w:u w:val="single"/>
        </w:rPr>
      </w:pPr>
      <w:r>
        <w:rPr>
          <w:rFonts w:cstheme="minorHAnsi"/>
        </w:rPr>
        <w:br w:type="page"/>
      </w:r>
    </w:p>
    <w:p w14:paraId="484A5CBE" w14:textId="70B447FF" w:rsidR="00EC5336" w:rsidRPr="009E5628" w:rsidRDefault="00EC5336" w:rsidP="009E5628">
      <w:pPr>
        <w:pStyle w:val="Heading5"/>
        <w:rPr>
          <w:rFonts w:asciiTheme="minorHAnsi" w:hAnsiTheme="minorHAnsi" w:cstheme="minorHAnsi"/>
          <w:u w:val="none"/>
        </w:rPr>
      </w:pPr>
      <w:r w:rsidRPr="00DD0FDB">
        <w:rPr>
          <w:rFonts w:asciiTheme="minorHAnsi" w:hAnsiTheme="minorHAnsi" w:cstheme="minorHAnsi"/>
        </w:rPr>
        <w:lastRenderedPageBreak/>
        <w:t>Case Page 1</w:t>
      </w:r>
      <w:r w:rsidRPr="00DD0FDB">
        <w:rPr>
          <w:rFonts w:asciiTheme="minorHAnsi" w:hAnsiTheme="minorHAnsi" w:cstheme="minorHAnsi"/>
          <w:u w:val="none"/>
        </w:rPr>
        <w:t>:</w:t>
      </w:r>
    </w:p>
    <w:p w14:paraId="67D4ADED" w14:textId="77777777" w:rsidR="00EC5336" w:rsidRPr="009E5628" w:rsidRDefault="00EC5336" w:rsidP="009E5628">
      <w:pPr>
        <w:numPr>
          <w:ilvl w:val="0"/>
          <w:numId w:val="34"/>
        </w:numPr>
        <w:rPr>
          <w:rFonts w:cstheme="minorHAnsi"/>
          <w:b/>
          <w:bCs/>
        </w:rPr>
      </w:pPr>
      <w:r w:rsidRPr="009E5628">
        <w:rPr>
          <w:rFonts w:cstheme="minorHAnsi"/>
          <w:b/>
          <w:bCs/>
        </w:rPr>
        <w:t>What are the differences between wolves and dogs? How are they similar?</w:t>
      </w:r>
    </w:p>
    <w:p w14:paraId="6521532F" w14:textId="69A419C4" w:rsidR="00EC5336" w:rsidRDefault="00EC5336" w:rsidP="00EC5336">
      <w:pPr>
        <w:rPr>
          <w:rFonts w:cstheme="minorHAnsi"/>
        </w:rPr>
      </w:pPr>
    </w:p>
    <w:p w14:paraId="303A4E77" w14:textId="2A86B2C6" w:rsidR="00360485" w:rsidRPr="00360485" w:rsidRDefault="00360485" w:rsidP="00360485">
      <w:pPr>
        <w:rPr>
          <w:rFonts w:cstheme="minorHAnsi"/>
        </w:rPr>
      </w:pPr>
      <w:r w:rsidRPr="00360485">
        <w:rPr>
          <w:rFonts w:cstheme="minorHAnsi"/>
        </w:rPr>
        <w:t xml:space="preserve">This question helps students build a list of all the phenotypic variations that have developed through the selection process. The instructor or a class scribe should record their list of features on a </w:t>
      </w:r>
      <w:proofErr w:type="gramStart"/>
      <w:r w:rsidRPr="00360485">
        <w:rPr>
          <w:rFonts w:cstheme="minorHAnsi"/>
        </w:rPr>
        <w:t>whiteboard, and</w:t>
      </w:r>
      <w:proofErr w:type="gramEnd"/>
      <w:r w:rsidRPr="00360485">
        <w:rPr>
          <w:rFonts w:cstheme="minorHAnsi"/>
        </w:rPr>
        <w:t xml:space="preserve"> provide a copy (print or online) as a point to return to for future discussion. Keep the initial discussion focused on wolves vs. primitive dogs. Avoid discussing modern pure breeds yet.</w:t>
      </w:r>
    </w:p>
    <w:p w14:paraId="066016F1" w14:textId="77777777" w:rsidR="00360485" w:rsidRDefault="00360485" w:rsidP="00360485">
      <w:pPr>
        <w:rPr>
          <w:rFonts w:cstheme="minorHAnsi"/>
        </w:rPr>
      </w:pPr>
    </w:p>
    <w:p w14:paraId="47E0E573" w14:textId="673F6705" w:rsidR="00360485" w:rsidRPr="00360485" w:rsidRDefault="00360485" w:rsidP="00360485">
      <w:pPr>
        <w:rPr>
          <w:rFonts w:cstheme="minorHAnsi"/>
        </w:rPr>
      </w:pPr>
      <w:r w:rsidRPr="00360485">
        <w:rPr>
          <w:rFonts w:cstheme="minorHAnsi"/>
        </w:rPr>
        <w:t>These are some of the major phenotypic differences:</w:t>
      </w:r>
    </w:p>
    <w:p w14:paraId="19CF4BCA" w14:textId="77777777" w:rsidR="00360485" w:rsidRPr="00360485" w:rsidRDefault="00360485" w:rsidP="00360485">
      <w:pPr>
        <w:numPr>
          <w:ilvl w:val="0"/>
          <w:numId w:val="16"/>
        </w:numPr>
        <w:rPr>
          <w:rFonts w:cstheme="minorHAnsi"/>
        </w:rPr>
      </w:pPr>
      <w:r w:rsidRPr="00360485">
        <w:rPr>
          <w:rFonts w:cstheme="minorHAnsi"/>
        </w:rPr>
        <w:t>Physical</w:t>
      </w:r>
    </w:p>
    <w:p w14:paraId="409B4426" w14:textId="77777777" w:rsidR="00360485" w:rsidRPr="00360485" w:rsidRDefault="00360485" w:rsidP="00360485">
      <w:pPr>
        <w:numPr>
          <w:ilvl w:val="1"/>
          <w:numId w:val="16"/>
        </w:numPr>
        <w:rPr>
          <w:rFonts w:cstheme="minorHAnsi"/>
        </w:rPr>
      </w:pPr>
      <w:r w:rsidRPr="00360485">
        <w:rPr>
          <w:rFonts w:cstheme="minorHAnsi"/>
        </w:rPr>
        <w:t>Wolves are very similar in size and relative proportions within a subspecies, and only experts can tell most of the wolf subspecies apart. In contrast, dogs are clearly different from wolves, and most breeds are extremely distinctive.</w:t>
      </w:r>
    </w:p>
    <w:p w14:paraId="1F922F63" w14:textId="77777777" w:rsidR="00360485" w:rsidRPr="00360485" w:rsidRDefault="00360485" w:rsidP="00360485">
      <w:pPr>
        <w:numPr>
          <w:ilvl w:val="1"/>
          <w:numId w:val="16"/>
        </w:numPr>
        <w:rPr>
          <w:rFonts w:cstheme="minorHAnsi"/>
        </w:rPr>
      </w:pPr>
      <w:r w:rsidRPr="00360485">
        <w:rPr>
          <w:rFonts w:cstheme="minorHAnsi"/>
        </w:rPr>
        <w:t xml:space="preserve">Wolves have flat double coats. Primitive dogs have a coat that is much shorter than the coat of a typical wolf. Pure breed </w:t>
      </w:r>
      <w:proofErr w:type="gramStart"/>
      <w:r w:rsidRPr="00360485">
        <w:rPr>
          <w:rFonts w:cstheme="minorHAnsi"/>
        </w:rPr>
        <w:t>dogs</w:t>
      </w:r>
      <w:proofErr w:type="gramEnd"/>
      <w:r w:rsidRPr="00360485">
        <w:rPr>
          <w:rFonts w:cstheme="minorHAnsi"/>
        </w:rPr>
        <w:t xml:space="preserve"> range in coat types and length.</w:t>
      </w:r>
    </w:p>
    <w:p w14:paraId="4630AAAD" w14:textId="77777777" w:rsidR="00360485" w:rsidRPr="00360485" w:rsidRDefault="00360485" w:rsidP="00360485">
      <w:pPr>
        <w:numPr>
          <w:ilvl w:val="1"/>
          <w:numId w:val="16"/>
        </w:numPr>
        <w:rPr>
          <w:rFonts w:cstheme="minorHAnsi"/>
        </w:rPr>
      </w:pPr>
      <w:r w:rsidRPr="00360485">
        <w:rPr>
          <w:rFonts w:cstheme="minorHAnsi"/>
        </w:rPr>
        <w:t>A wolf’s tail is mostly straight. A primitive dog’s tail is curled.</w:t>
      </w:r>
    </w:p>
    <w:p w14:paraId="54109426" w14:textId="77777777" w:rsidR="00360485" w:rsidRPr="00360485" w:rsidRDefault="00360485" w:rsidP="00360485">
      <w:pPr>
        <w:numPr>
          <w:ilvl w:val="1"/>
          <w:numId w:val="16"/>
        </w:numPr>
        <w:rPr>
          <w:rFonts w:cstheme="minorHAnsi"/>
        </w:rPr>
      </w:pPr>
      <w:r w:rsidRPr="00360485">
        <w:rPr>
          <w:rFonts w:cstheme="minorHAnsi"/>
        </w:rPr>
        <w:t xml:space="preserve">A wolf’s foot is much larger in proportion to its </w:t>
      </w:r>
      <w:proofErr w:type="gramStart"/>
      <w:r w:rsidRPr="00360485">
        <w:rPr>
          <w:rFonts w:cstheme="minorHAnsi"/>
        </w:rPr>
        <w:t>both size</w:t>
      </w:r>
      <w:proofErr w:type="gramEnd"/>
      <w:r w:rsidRPr="00360485">
        <w:rPr>
          <w:rFonts w:cstheme="minorHAnsi"/>
        </w:rPr>
        <w:t xml:space="preserve"> than a dog. The track print of an average size wolf is 50% larger than the largest Great Danes. </w:t>
      </w:r>
    </w:p>
    <w:p w14:paraId="1B1065D3" w14:textId="77777777" w:rsidR="00360485" w:rsidRPr="00360485" w:rsidRDefault="00360485" w:rsidP="00360485">
      <w:pPr>
        <w:numPr>
          <w:ilvl w:val="1"/>
          <w:numId w:val="16"/>
        </w:numPr>
        <w:rPr>
          <w:rFonts w:cstheme="minorHAnsi"/>
        </w:rPr>
      </w:pPr>
      <w:r w:rsidRPr="00360485">
        <w:rPr>
          <w:rFonts w:cstheme="minorHAnsi"/>
        </w:rPr>
        <w:t>Wolves have a different gait than dogs. Wolves are said to “walk with a purpose,” meaning they walk in a straight line with rear and front feet aligned. Dogs tend to walk angled or even sideways, and their track path wanders much more.</w:t>
      </w:r>
    </w:p>
    <w:p w14:paraId="5F1F1855" w14:textId="77777777" w:rsidR="00360485" w:rsidRPr="00360485" w:rsidRDefault="00360485" w:rsidP="00360485">
      <w:pPr>
        <w:numPr>
          <w:ilvl w:val="0"/>
          <w:numId w:val="16"/>
        </w:numPr>
        <w:rPr>
          <w:rFonts w:cstheme="minorHAnsi"/>
        </w:rPr>
      </w:pPr>
      <w:r w:rsidRPr="00360485">
        <w:rPr>
          <w:rFonts w:cstheme="minorHAnsi"/>
        </w:rPr>
        <w:t>Reproductive</w:t>
      </w:r>
    </w:p>
    <w:p w14:paraId="46F55610" w14:textId="77777777" w:rsidR="00360485" w:rsidRPr="00360485" w:rsidRDefault="00360485" w:rsidP="00360485">
      <w:pPr>
        <w:numPr>
          <w:ilvl w:val="1"/>
          <w:numId w:val="16"/>
        </w:numPr>
        <w:rPr>
          <w:rFonts w:cstheme="minorHAnsi"/>
        </w:rPr>
      </w:pPr>
      <w:r w:rsidRPr="00360485">
        <w:rPr>
          <w:rFonts w:cstheme="minorHAnsi"/>
        </w:rPr>
        <w:t xml:space="preserve">Wolves usually enter estrus once annually; dogs enter estrus twice annually. </w:t>
      </w:r>
    </w:p>
    <w:p w14:paraId="4CF36DD7" w14:textId="77777777" w:rsidR="00360485" w:rsidRPr="00360485" w:rsidRDefault="00360485" w:rsidP="00360485">
      <w:pPr>
        <w:numPr>
          <w:ilvl w:val="1"/>
          <w:numId w:val="16"/>
        </w:numPr>
        <w:rPr>
          <w:rFonts w:cstheme="minorHAnsi"/>
        </w:rPr>
      </w:pPr>
      <w:r w:rsidRPr="00360485">
        <w:rPr>
          <w:rFonts w:cstheme="minorHAnsi"/>
        </w:rPr>
        <w:t>In wolf packs, only the alpha female wolf reproduces each year. All female dogs breed readily, and often allow multiple males to inseminate them during the same cycle.</w:t>
      </w:r>
    </w:p>
    <w:p w14:paraId="31C9BCA1" w14:textId="77777777" w:rsidR="00360485" w:rsidRPr="00360485" w:rsidRDefault="00360485" w:rsidP="00360485">
      <w:pPr>
        <w:numPr>
          <w:ilvl w:val="0"/>
          <w:numId w:val="16"/>
        </w:numPr>
        <w:rPr>
          <w:rFonts w:cstheme="minorHAnsi"/>
        </w:rPr>
      </w:pPr>
      <w:r w:rsidRPr="00360485">
        <w:rPr>
          <w:rFonts w:cstheme="minorHAnsi"/>
        </w:rPr>
        <w:t>Social and Behavioral</w:t>
      </w:r>
    </w:p>
    <w:p w14:paraId="23563911" w14:textId="77777777" w:rsidR="00360485" w:rsidRPr="00360485" w:rsidRDefault="00360485" w:rsidP="00360485">
      <w:pPr>
        <w:numPr>
          <w:ilvl w:val="1"/>
          <w:numId w:val="16"/>
        </w:numPr>
        <w:rPr>
          <w:rFonts w:cstheme="minorHAnsi"/>
        </w:rPr>
      </w:pPr>
      <w:r w:rsidRPr="00360485">
        <w:rPr>
          <w:rFonts w:cstheme="minorHAnsi"/>
        </w:rPr>
        <w:t xml:space="preserve">Wolves and dogs communicate extensively through body posture, positions of their tails and ears, and scent. </w:t>
      </w:r>
    </w:p>
    <w:p w14:paraId="3DD80D14" w14:textId="77777777" w:rsidR="00360485" w:rsidRPr="00360485" w:rsidRDefault="00360485" w:rsidP="00360485">
      <w:pPr>
        <w:numPr>
          <w:ilvl w:val="1"/>
          <w:numId w:val="16"/>
        </w:numPr>
        <w:rPr>
          <w:rFonts w:cstheme="minorHAnsi"/>
        </w:rPr>
      </w:pPr>
      <w:r w:rsidRPr="00360485">
        <w:rPr>
          <w:rFonts w:cstheme="minorHAnsi"/>
        </w:rPr>
        <w:t xml:space="preserve">Both dogs and wolves have a range of sounds (whines, pants, growls, and others) they use for communicating </w:t>
      </w:r>
      <w:proofErr w:type="gramStart"/>
      <w:r w:rsidRPr="00360485">
        <w:rPr>
          <w:rFonts w:cstheme="minorHAnsi"/>
        </w:rPr>
        <w:t>in close proximity to</w:t>
      </w:r>
      <w:proofErr w:type="gramEnd"/>
      <w:r w:rsidRPr="00360485">
        <w:rPr>
          <w:rFonts w:cstheme="minorHAnsi"/>
        </w:rPr>
        <w:t xml:space="preserve"> each other. </w:t>
      </w:r>
    </w:p>
    <w:p w14:paraId="247A922E" w14:textId="77777777" w:rsidR="00360485" w:rsidRPr="00360485" w:rsidRDefault="00360485" w:rsidP="00360485">
      <w:pPr>
        <w:numPr>
          <w:ilvl w:val="1"/>
          <w:numId w:val="16"/>
        </w:numPr>
        <w:rPr>
          <w:rFonts w:cstheme="minorHAnsi"/>
        </w:rPr>
      </w:pPr>
      <w:r w:rsidRPr="00360485">
        <w:rPr>
          <w:rFonts w:cstheme="minorHAnsi"/>
        </w:rPr>
        <w:t xml:space="preserve">Dogs communicate primarily by barking. Adult wolves howl frequently, and rarely bark. Dogs DO howl, but not necessarily for the same purposes, and </w:t>
      </w:r>
      <w:proofErr w:type="gramStart"/>
      <w:r w:rsidRPr="00360485">
        <w:rPr>
          <w:rFonts w:cstheme="minorHAnsi"/>
        </w:rPr>
        <w:t>definitely not</w:t>
      </w:r>
      <w:proofErr w:type="gramEnd"/>
      <w:r w:rsidRPr="00360485">
        <w:rPr>
          <w:rFonts w:cstheme="minorHAnsi"/>
        </w:rPr>
        <w:t xml:space="preserve"> as much. </w:t>
      </w:r>
    </w:p>
    <w:p w14:paraId="0D46C75B" w14:textId="77777777" w:rsidR="00360485" w:rsidRPr="00360485" w:rsidRDefault="00360485" w:rsidP="00360485">
      <w:pPr>
        <w:numPr>
          <w:ilvl w:val="2"/>
          <w:numId w:val="16"/>
        </w:numPr>
        <w:rPr>
          <w:rFonts w:cstheme="minorHAnsi"/>
        </w:rPr>
      </w:pPr>
      <w:r w:rsidRPr="00360485">
        <w:rPr>
          <w:rFonts w:cstheme="minorHAnsi"/>
        </w:rPr>
        <w:t xml:space="preserve">In feral packs, dogs that remain at home base will howl to orient others out scouting or hunting. This form of howling IS </w:t>
      </w:r>
      <w:proofErr w:type="gramStart"/>
      <w:r w:rsidRPr="00360485">
        <w:rPr>
          <w:rFonts w:cstheme="minorHAnsi"/>
        </w:rPr>
        <w:t>similar to</w:t>
      </w:r>
      <w:proofErr w:type="gramEnd"/>
      <w:r w:rsidRPr="00360485">
        <w:rPr>
          <w:rFonts w:cstheme="minorHAnsi"/>
        </w:rPr>
        <w:t xml:space="preserve"> what wolves do. It is thought that domestic dogs left alone howl to call back their pack members (i.e., owners).</w:t>
      </w:r>
    </w:p>
    <w:p w14:paraId="6F5A9CF6" w14:textId="77777777" w:rsidR="00360485" w:rsidRPr="00360485" w:rsidRDefault="00360485" w:rsidP="00360485">
      <w:pPr>
        <w:numPr>
          <w:ilvl w:val="2"/>
          <w:numId w:val="16"/>
        </w:numPr>
        <w:rPr>
          <w:rFonts w:cstheme="minorHAnsi"/>
        </w:rPr>
      </w:pPr>
      <w:r w:rsidRPr="00360485">
        <w:rPr>
          <w:rFonts w:cstheme="minorHAnsi"/>
        </w:rPr>
        <w:t>Boundary warnings. Wolf packs howl to maintain territory boundaries with distant packs. Dogs may howl when intruders get close, usually in visual range.</w:t>
      </w:r>
    </w:p>
    <w:p w14:paraId="02447E56" w14:textId="77777777" w:rsidR="00360485" w:rsidRPr="00360485" w:rsidRDefault="00360485" w:rsidP="00360485">
      <w:pPr>
        <w:numPr>
          <w:ilvl w:val="2"/>
          <w:numId w:val="16"/>
        </w:numPr>
        <w:rPr>
          <w:rFonts w:cstheme="minorHAnsi"/>
        </w:rPr>
      </w:pPr>
      <w:r w:rsidRPr="00360485">
        <w:rPr>
          <w:rFonts w:cstheme="minorHAnsi"/>
        </w:rPr>
        <w:t>Some breeds howl to alert their pack (owners) that they have treed or cornered a prey item. Wolves rarely recall a group this way while hunting.</w:t>
      </w:r>
    </w:p>
    <w:p w14:paraId="18AF4B30" w14:textId="77777777" w:rsidR="00360485" w:rsidRPr="00360485" w:rsidRDefault="00360485" w:rsidP="00360485">
      <w:pPr>
        <w:numPr>
          <w:ilvl w:val="2"/>
          <w:numId w:val="16"/>
        </w:numPr>
        <w:rPr>
          <w:rFonts w:cstheme="minorHAnsi"/>
        </w:rPr>
      </w:pPr>
      <w:r w:rsidRPr="00360485">
        <w:rPr>
          <w:rFonts w:cstheme="minorHAnsi"/>
        </w:rPr>
        <w:lastRenderedPageBreak/>
        <w:t>Dogs may howl when anxious, bored, injured, or in pain. Wolves will not attract unnecessary attention from other predators, so do not howl when anxious or injured.</w:t>
      </w:r>
    </w:p>
    <w:p w14:paraId="17E42EC8" w14:textId="77777777" w:rsidR="00360485" w:rsidRPr="00360485" w:rsidRDefault="00360485" w:rsidP="00360485">
      <w:pPr>
        <w:numPr>
          <w:ilvl w:val="2"/>
          <w:numId w:val="16"/>
        </w:numPr>
        <w:rPr>
          <w:rFonts w:cstheme="minorHAnsi"/>
        </w:rPr>
      </w:pPr>
      <w:r w:rsidRPr="00360485">
        <w:rPr>
          <w:rFonts w:cstheme="minorHAnsi"/>
        </w:rPr>
        <w:t xml:space="preserve">Dogs often howl in response to sirens, alarms, or other sounds. The precise pitch or sound in an alarm that triggers howling may be </w:t>
      </w:r>
      <w:proofErr w:type="gramStart"/>
      <w:r w:rsidRPr="00360485">
        <w:rPr>
          <w:rFonts w:cstheme="minorHAnsi"/>
        </w:rPr>
        <w:t>similar to</w:t>
      </w:r>
      <w:proofErr w:type="gramEnd"/>
      <w:r w:rsidRPr="00360485">
        <w:rPr>
          <w:rFonts w:cstheme="minorHAnsi"/>
        </w:rPr>
        <w:t xml:space="preserve"> an auditory cue that triggers wolves to howl. </w:t>
      </w:r>
    </w:p>
    <w:p w14:paraId="27E37DEF" w14:textId="77777777" w:rsidR="00360485" w:rsidRPr="00360485" w:rsidRDefault="00360485" w:rsidP="00360485">
      <w:pPr>
        <w:numPr>
          <w:ilvl w:val="2"/>
          <w:numId w:val="16"/>
        </w:numPr>
        <w:rPr>
          <w:rFonts w:cstheme="minorHAnsi"/>
        </w:rPr>
      </w:pPr>
      <w:r w:rsidRPr="00360485">
        <w:rPr>
          <w:rFonts w:cstheme="minorHAnsi"/>
        </w:rPr>
        <w:t xml:space="preserve">Both dogs and wolves howl for social bonding. Humans who imitate wolf howls at the right time of day can elicit howling from both wild and captive wolves. Dogs will howl communally if they have been conditioned to do so by their owners.  </w:t>
      </w:r>
    </w:p>
    <w:p w14:paraId="5D62F40B" w14:textId="77777777" w:rsidR="00360485" w:rsidRPr="00360485" w:rsidRDefault="00360485" w:rsidP="00360485">
      <w:pPr>
        <w:numPr>
          <w:ilvl w:val="2"/>
          <w:numId w:val="16"/>
        </w:numPr>
        <w:rPr>
          <w:rFonts w:cstheme="minorHAnsi"/>
        </w:rPr>
      </w:pPr>
      <w:r w:rsidRPr="00360485">
        <w:rPr>
          <w:rFonts w:cstheme="minorHAnsi"/>
        </w:rPr>
        <w:t>Certain breeds are known for howling or “singing” rather than barking. Malamutes and huskies are notorious for this behavior, often at night or very early in the morning. YouTube has many examples, like this one: (</w:t>
      </w:r>
      <w:hyperlink r:id="rId55" w:history="1">
        <w:r w:rsidRPr="00360485">
          <w:rPr>
            <w:rStyle w:val="Hyperlink"/>
            <w:rFonts w:cstheme="minorHAnsi"/>
          </w:rPr>
          <w:t>https://www.youtube.com/watch?v=ERsXADxdGKI</w:t>
        </w:r>
      </w:hyperlink>
      <w:r w:rsidRPr="00360485">
        <w:rPr>
          <w:rFonts w:cstheme="minorHAnsi"/>
        </w:rPr>
        <w:t>)</w:t>
      </w:r>
    </w:p>
    <w:p w14:paraId="4A9B8DE0" w14:textId="77777777" w:rsidR="009E5628" w:rsidRPr="00F6301F" w:rsidRDefault="009E5628" w:rsidP="00EC5336">
      <w:pPr>
        <w:rPr>
          <w:rFonts w:cstheme="minorHAnsi"/>
        </w:rPr>
      </w:pPr>
    </w:p>
    <w:p w14:paraId="4A81161A" w14:textId="77ECC5AC" w:rsidR="00EC5336" w:rsidRPr="009E5628" w:rsidRDefault="00EC5336" w:rsidP="009E5628">
      <w:pPr>
        <w:numPr>
          <w:ilvl w:val="0"/>
          <w:numId w:val="34"/>
        </w:numPr>
        <w:rPr>
          <w:rFonts w:cstheme="minorHAnsi"/>
          <w:b/>
          <w:bCs/>
        </w:rPr>
      </w:pPr>
      <w:r w:rsidRPr="009E5628">
        <w:rPr>
          <w:rFonts w:cstheme="minorHAnsi"/>
          <w:b/>
          <w:bCs/>
        </w:rPr>
        <w:t>Which of these differences are genetically controlled? Which are not?</w:t>
      </w:r>
    </w:p>
    <w:p w14:paraId="516848ED" w14:textId="2752897E" w:rsidR="009E5628" w:rsidRDefault="009E5628" w:rsidP="009E5628">
      <w:pPr>
        <w:rPr>
          <w:rFonts w:cstheme="minorHAnsi"/>
        </w:rPr>
      </w:pPr>
    </w:p>
    <w:p w14:paraId="5D70A395" w14:textId="323EE62B" w:rsidR="00166938" w:rsidRPr="00166938" w:rsidRDefault="00166938" w:rsidP="00166938">
      <w:pPr>
        <w:rPr>
          <w:rFonts w:cstheme="minorHAnsi"/>
        </w:rPr>
      </w:pPr>
      <w:r w:rsidRPr="00166938">
        <w:rPr>
          <w:rFonts w:cstheme="minorHAnsi"/>
        </w:rPr>
        <w:t xml:space="preserve">This question sets up a false dichotomy to uncover a common student misconception about basic genetics. Essentially all differences between dogs and wolves, and between different breeds of dogs, are genetically determined by differences in either coding sequence or epigenetic markers. This includes most breed-specific behaviors (herding, pointing, retrieving), which basically are elements of the wolf’s stalk and kill behavioral sequence. </w:t>
      </w:r>
    </w:p>
    <w:p w14:paraId="55CC29AE" w14:textId="77777777" w:rsidR="00166938" w:rsidRDefault="00166938" w:rsidP="00166938">
      <w:pPr>
        <w:rPr>
          <w:rFonts w:cstheme="minorHAnsi"/>
        </w:rPr>
      </w:pPr>
    </w:p>
    <w:p w14:paraId="24717B4B" w14:textId="1467D02E" w:rsidR="00166938" w:rsidRDefault="00166938" w:rsidP="009E5628">
      <w:pPr>
        <w:rPr>
          <w:rFonts w:cstheme="minorHAnsi"/>
        </w:rPr>
      </w:pPr>
      <w:r w:rsidRPr="00166938">
        <w:rPr>
          <w:rFonts w:cstheme="minorHAnsi"/>
        </w:rPr>
        <w:t>A more appropriate question that the instructor can ask as a follow-up is, “which differences are due to simple Mendelian inheritance, and which are more complex polygenic traits?”</w:t>
      </w:r>
    </w:p>
    <w:p w14:paraId="5539D017" w14:textId="77777777" w:rsidR="00EC5336" w:rsidRPr="00F6301F" w:rsidRDefault="00EC5336" w:rsidP="009E5628">
      <w:pPr>
        <w:rPr>
          <w:rFonts w:cstheme="minorHAnsi"/>
        </w:rPr>
      </w:pPr>
    </w:p>
    <w:p w14:paraId="25F0EABC" w14:textId="4C9E9A19" w:rsidR="00EC5336" w:rsidRPr="009E5628" w:rsidRDefault="00EC5336" w:rsidP="009E5628">
      <w:pPr>
        <w:numPr>
          <w:ilvl w:val="0"/>
          <w:numId w:val="34"/>
        </w:numPr>
        <w:rPr>
          <w:rFonts w:cstheme="minorHAnsi"/>
          <w:b/>
          <w:bCs/>
        </w:rPr>
      </w:pPr>
      <w:r w:rsidRPr="009E5628">
        <w:rPr>
          <w:rFonts w:cstheme="minorHAnsi"/>
          <w:b/>
          <w:bCs/>
        </w:rPr>
        <w:t>How many mutations do you think are needed to make a phenotypic change?</w:t>
      </w:r>
    </w:p>
    <w:p w14:paraId="7B8A951C" w14:textId="6904FE16" w:rsidR="009E5628" w:rsidRDefault="009E5628" w:rsidP="009E5628">
      <w:pPr>
        <w:rPr>
          <w:rFonts w:cstheme="minorHAnsi"/>
        </w:rPr>
      </w:pPr>
    </w:p>
    <w:p w14:paraId="7F946E60" w14:textId="345551CE" w:rsidR="00166938" w:rsidRDefault="00166938" w:rsidP="009E5628">
      <w:pPr>
        <w:rPr>
          <w:rFonts w:cstheme="minorHAnsi"/>
        </w:rPr>
      </w:pPr>
      <w:r>
        <w:rPr>
          <w:rFonts w:cstheme="minorHAnsi"/>
        </w:rPr>
        <w:t xml:space="preserve">The number depends on the phenotype. Some observable phenotypes only require </w:t>
      </w:r>
      <w:r w:rsidR="00374CAD">
        <w:rPr>
          <w:rFonts w:cstheme="minorHAnsi"/>
        </w:rPr>
        <w:t>a single nucleotide change. Others require multiple</w:t>
      </w:r>
      <w:r w:rsidR="00797E18">
        <w:rPr>
          <w:rFonts w:cstheme="minorHAnsi"/>
        </w:rPr>
        <w:t xml:space="preserve"> mutations in a group of genes.</w:t>
      </w:r>
    </w:p>
    <w:p w14:paraId="75A81D73" w14:textId="77777777" w:rsidR="009E5628" w:rsidRPr="00DD0FDB" w:rsidRDefault="009E5628" w:rsidP="009E5628">
      <w:pPr>
        <w:rPr>
          <w:rFonts w:cstheme="minorHAnsi"/>
        </w:rPr>
      </w:pPr>
    </w:p>
    <w:p w14:paraId="211671FF" w14:textId="14D91CB8" w:rsidR="00EC5336" w:rsidRPr="00DD0FDB" w:rsidRDefault="00EC5336" w:rsidP="00EC5336">
      <w:pPr>
        <w:pStyle w:val="Heading5"/>
        <w:rPr>
          <w:rFonts w:asciiTheme="minorHAnsi" w:hAnsiTheme="minorHAnsi" w:cstheme="minorHAnsi"/>
          <w:u w:val="none"/>
        </w:rPr>
      </w:pPr>
      <w:r w:rsidRPr="00DD0FDB">
        <w:rPr>
          <w:rFonts w:asciiTheme="minorHAnsi" w:hAnsiTheme="minorHAnsi" w:cstheme="minorHAnsi"/>
        </w:rPr>
        <w:t>Case Page 2</w:t>
      </w:r>
      <w:r w:rsidRPr="00DD0FDB">
        <w:rPr>
          <w:rFonts w:asciiTheme="minorHAnsi" w:hAnsiTheme="minorHAnsi" w:cstheme="minorHAnsi"/>
          <w:u w:val="none"/>
        </w:rPr>
        <w:t>:</w:t>
      </w:r>
    </w:p>
    <w:p w14:paraId="438F9FA8" w14:textId="3E601AF3" w:rsidR="009E5628" w:rsidRPr="00797E18" w:rsidRDefault="00EC5336" w:rsidP="009E5628">
      <w:pPr>
        <w:numPr>
          <w:ilvl w:val="0"/>
          <w:numId w:val="35"/>
        </w:numPr>
        <w:rPr>
          <w:rFonts w:cstheme="minorHAnsi"/>
          <w:b/>
          <w:bCs/>
        </w:rPr>
      </w:pPr>
      <w:r w:rsidRPr="009E5628">
        <w:rPr>
          <w:rFonts w:cstheme="minorHAnsi"/>
          <w:b/>
          <w:bCs/>
        </w:rPr>
        <w:t xml:space="preserve">Imagine for a moment that you are a member of a small hunter-gatherer clan living in central Asia 40,000 years ago. </w:t>
      </w:r>
      <w:r w:rsidRPr="009E5628">
        <w:rPr>
          <w:rFonts w:cstheme="minorHAnsi"/>
          <w:b/>
          <w:bCs/>
          <w:u w:val="single"/>
        </w:rPr>
        <w:t>Why</w:t>
      </w:r>
      <w:r w:rsidRPr="009E5628">
        <w:rPr>
          <w:rFonts w:cstheme="minorHAnsi"/>
          <w:b/>
          <w:bCs/>
        </w:rPr>
        <w:t xml:space="preserve"> would you want to domesticate wolves?</w:t>
      </w:r>
    </w:p>
    <w:p w14:paraId="3A343CB9" w14:textId="764B2D2C" w:rsidR="00EC5336" w:rsidRPr="009E5628" w:rsidRDefault="00EC5336" w:rsidP="009E5628">
      <w:pPr>
        <w:numPr>
          <w:ilvl w:val="0"/>
          <w:numId w:val="35"/>
        </w:numPr>
        <w:rPr>
          <w:rFonts w:cstheme="minorHAnsi"/>
          <w:b/>
          <w:bCs/>
        </w:rPr>
      </w:pPr>
      <w:r w:rsidRPr="009E5628">
        <w:rPr>
          <w:rFonts w:cstheme="minorHAnsi"/>
          <w:b/>
          <w:bCs/>
        </w:rPr>
        <w:t>How would you start the process?</w:t>
      </w:r>
    </w:p>
    <w:p w14:paraId="010A5A41" w14:textId="07F6B85E" w:rsidR="00EC5336" w:rsidRDefault="00EC5336" w:rsidP="00EC5336">
      <w:pPr>
        <w:rPr>
          <w:rFonts w:cstheme="minorHAnsi"/>
        </w:rPr>
      </w:pPr>
    </w:p>
    <w:p w14:paraId="79FE8167" w14:textId="77777777" w:rsidR="00797E18" w:rsidRDefault="00797E18" w:rsidP="00797E18">
      <w:pPr>
        <w:rPr>
          <w:rFonts w:cstheme="minorHAnsi"/>
        </w:rPr>
      </w:pPr>
      <w:r w:rsidRPr="00797E18">
        <w:rPr>
          <w:rFonts w:cstheme="minorHAnsi"/>
        </w:rPr>
        <w:t xml:space="preserve">This question again has no specific answer. It is meant to put students into the mindset of an early Upper Paleolithic hunter-gatherer. The Upper Paleolithic runs from 50,000 and 10,000 years ago. It is the period before the start of agriculture. From 50,000 to 40,000 years ago, most humans still lived in nomadic bands. However, by this point humans were both anatomically and behaviorally modern. They already had a specialized bone and stone toolkit that included projectile points, engraving tools, knife blades, and drilling and piercing tools. </w:t>
      </w:r>
    </w:p>
    <w:p w14:paraId="7DFF7B9D" w14:textId="33B74E32" w:rsidR="00797E18" w:rsidRPr="00797E18" w:rsidRDefault="00797E18" w:rsidP="00797E18">
      <w:pPr>
        <w:rPr>
          <w:rFonts w:cstheme="minorHAnsi"/>
        </w:rPr>
      </w:pPr>
      <w:r w:rsidRPr="00797E18">
        <w:rPr>
          <w:rFonts w:cstheme="minorHAnsi"/>
        </w:rPr>
        <w:lastRenderedPageBreak/>
        <w:t xml:space="preserve">A typical nomadic band of that time probably ranged from 20 to 50 </w:t>
      </w:r>
      <w:proofErr w:type="gramStart"/>
      <w:r w:rsidRPr="00797E18">
        <w:rPr>
          <w:rFonts w:cstheme="minorHAnsi"/>
        </w:rPr>
        <w:t>members, and</w:t>
      </w:r>
      <w:proofErr w:type="gramEnd"/>
      <w:r w:rsidRPr="00797E18">
        <w:rPr>
          <w:rFonts w:cstheme="minorHAnsi"/>
        </w:rPr>
        <w:t xml:space="preserve"> was made up of several families. Individual bands likely joined together at times to exploit abundant food sources, for celebrations or for finding mates. </w:t>
      </w:r>
    </w:p>
    <w:p w14:paraId="6CED86F6" w14:textId="77777777" w:rsidR="00797E18" w:rsidRDefault="00797E18" w:rsidP="00797E18">
      <w:pPr>
        <w:rPr>
          <w:rFonts w:cstheme="minorHAnsi"/>
        </w:rPr>
      </w:pPr>
    </w:p>
    <w:p w14:paraId="4D362C7F" w14:textId="15B8C86C" w:rsidR="00797E18" w:rsidRPr="00797E18" w:rsidRDefault="00797E18" w:rsidP="00797E18">
      <w:pPr>
        <w:rPr>
          <w:rFonts w:cstheme="minorHAnsi"/>
        </w:rPr>
      </w:pPr>
      <w:r w:rsidRPr="00797E18">
        <w:rPr>
          <w:rFonts w:cstheme="minorHAnsi"/>
        </w:rPr>
        <w:t xml:space="preserve">About the same time dogs are believed to have been domesticated, modern humans began living more as seasonal migrants than as true nomads. They established more organized long-term campsites that were situated to take advantage of migrating animal herds. Bands would occupy these campsites for part of the year, leave, then </w:t>
      </w:r>
      <w:proofErr w:type="gramStart"/>
      <w:r w:rsidRPr="00797E18">
        <w:rPr>
          <w:rFonts w:cstheme="minorHAnsi"/>
        </w:rPr>
        <w:t>return again</w:t>
      </w:r>
      <w:proofErr w:type="gramEnd"/>
      <w:r w:rsidRPr="00797E18">
        <w:rPr>
          <w:rFonts w:cstheme="minorHAnsi"/>
        </w:rPr>
        <w:t xml:space="preserve">. This seasonal occupancy created ideal conditions for scavenging animals that could come in and exploit any remaining food in the trash heaps as soon as humans left. </w:t>
      </w:r>
    </w:p>
    <w:p w14:paraId="3255E4B8" w14:textId="77777777" w:rsidR="00797E18" w:rsidRPr="00797E18" w:rsidRDefault="00797E18" w:rsidP="00797E18">
      <w:pPr>
        <w:rPr>
          <w:rFonts w:cstheme="minorHAnsi"/>
        </w:rPr>
      </w:pPr>
    </w:p>
    <w:p w14:paraId="243445DB" w14:textId="77777777" w:rsidR="00797E18" w:rsidRPr="00797E18" w:rsidRDefault="00797E18" w:rsidP="00797E18">
      <w:pPr>
        <w:rPr>
          <w:rFonts w:cstheme="minorHAnsi"/>
        </w:rPr>
      </w:pPr>
      <w:r w:rsidRPr="00797E18">
        <w:rPr>
          <w:rFonts w:cstheme="minorHAnsi"/>
        </w:rPr>
        <w:t>With this as the background, there are three possible reasons for dog domestication:</w:t>
      </w:r>
    </w:p>
    <w:p w14:paraId="1DD9FBD8" w14:textId="036D87FB" w:rsidR="00797E18" w:rsidRDefault="00797E18" w:rsidP="00797E18">
      <w:pPr>
        <w:numPr>
          <w:ilvl w:val="0"/>
          <w:numId w:val="38"/>
        </w:numPr>
        <w:ind w:left="720"/>
        <w:rPr>
          <w:rFonts w:cstheme="minorHAnsi"/>
        </w:rPr>
      </w:pPr>
      <w:r w:rsidRPr="00797E18">
        <w:rPr>
          <w:rFonts w:cstheme="minorHAnsi"/>
          <w:b/>
        </w:rPr>
        <w:t xml:space="preserve">Intentional domestication. </w:t>
      </w:r>
      <w:r w:rsidRPr="00797E18">
        <w:rPr>
          <w:rFonts w:cstheme="minorHAnsi"/>
        </w:rPr>
        <w:t xml:space="preserve">Upper Paleolithic nomads made a conscious choice to try and domesticate wolves. The central criticism of this theory is WHY? Wolves defend their territory and food aggressively. What would be the logic of trying to bring a potentially dangerous predator (and another mouth to feed) into camp? One </w:t>
      </w:r>
      <w:proofErr w:type="gramStart"/>
      <w:r w:rsidRPr="00797E18">
        <w:rPr>
          <w:rFonts w:cstheme="minorHAnsi"/>
        </w:rPr>
        <w:t>counter-argument</w:t>
      </w:r>
      <w:proofErr w:type="gramEnd"/>
      <w:r w:rsidRPr="00797E18">
        <w:rPr>
          <w:rFonts w:cstheme="minorHAnsi"/>
        </w:rPr>
        <w:t xml:space="preserve"> comes from cultural anthropologists, who find that most primitive societies make a habit of bringing young animals into camp as amusement or as pets. </w:t>
      </w:r>
      <w:r w:rsidR="00767568">
        <w:rPr>
          <w:rFonts w:cstheme="minorHAnsi"/>
        </w:rPr>
        <w:t>Studies</w:t>
      </w:r>
      <w:r w:rsidRPr="00797E18">
        <w:rPr>
          <w:rFonts w:cstheme="minorHAnsi"/>
        </w:rPr>
        <w:t xml:space="preserve"> attempt</w:t>
      </w:r>
      <w:r w:rsidR="00767568">
        <w:rPr>
          <w:rFonts w:cstheme="minorHAnsi"/>
        </w:rPr>
        <w:t>ing</w:t>
      </w:r>
      <w:r w:rsidRPr="00797E18">
        <w:rPr>
          <w:rFonts w:cstheme="minorHAnsi"/>
        </w:rPr>
        <w:t xml:space="preserve"> to raise wolf puppies entirely in the company of humans found they are willful, destructive animals when young, and still become wary and difficult to approach by sexual maturity. </w:t>
      </w:r>
      <w:proofErr w:type="gramStart"/>
      <w:r w:rsidR="00767568">
        <w:rPr>
          <w:rFonts w:cstheme="minorHAnsi"/>
        </w:rPr>
        <w:t>So</w:t>
      </w:r>
      <w:proofErr w:type="gramEnd"/>
      <w:r w:rsidR="00767568">
        <w:rPr>
          <w:rFonts w:cstheme="minorHAnsi"/>
        </w:rPr>
        <w:t xml:space="preserve"> i</w:t>
      </w:r>
      <w:r w:rsidRPr="00797E18">
        <w:rPr>
          <w:rFonts w:cstheme="minorHAnsi"/>
        </w:rPr>
        <w:t xml:space="preserve">t is unlikely that wolves were targeted intentionally.  </w:t>
      </w:r>
    </w:p>
    <w:p w14:paraId="43016430" w14:textId="52F90628" w:rsidR="00797E18" w:rsidRDefault="00797E18" w:rsidP="00797E18">
      <w:pPr>
        <w:numPr>
          <w:ilvl w:val="0"/>
          <w:numId w:val="38"/>
        </w:numPr>
        <w:ind w:left="720"/>
        <w:rPr>
          <w:rFonts w:cstheme="minorHAnsi"/>
        </w:rPr>
      </w:pPr>
      <w:r w:rsidRPr="00797E18">
        <w:rPr>
          <w:rFonts w:cstheme="minorHAnsi"/>
          <w:b/>
        </w:rPr>
        <w:t>Happenstance domestication.</w:t>
      </w:r>
      <w:r w:rsidRPr="00797E18">
        <w:rPr>
          <w:rFonts w:cstheme="minorHAnsi"/>
        </w:rPr>
        <w:t xml:space="preserve"> </w:t>
      </w:r>
      <w:r w:rsidR="00767568">
        <w:rPr>
          <w:rFonts w:cstheme="minorHAnsi"/>
        </w:rPr>
        <w:t>This hypothesis states</w:t>
      </w:r>
      <w:r w:rsidRPr="00797E18">
        <w:rPr>
          <w:rFonts w:cstheme="minorHAnsi"/>
        </w:rPr>
        <w:t xml:space="preserve"> that wolves in dens near human trash heaps would guard their puppies, and in doing so warn humans of the presence of other predators. This was mutually beneficial to both species. One suggested extension of this hypothesis is that, if a female with pups was killed by an intruding predator (a bear for example) humans might adopt the puppies. Contact with </w:t>
      </w:r>
      <w:proofErr w:type="gramStart"/>
      <w:r w:rsidRPr="00797E18">
        <w:rPr>
          <w:rFonts w:cstheme="minorHAnsi"/>
        </w:rPr>
        <w:t>puppies</w:t>
      </w:r>
      <w:proofErr w:type="gramEnd"/>
      <w:r w:rsidRPr="00797E18">
        <w:rPr>
          <w:rFonts w:cstheme="minorHAnsi"/>
        </w:rPr>
        <w:t xml:space="preserve"> triggers release of oxytocin, the same hormone that stimulates human pair bonding and lactation. Breast feeding women in a clan would have produced more milk, and perhaps even fed both human infants and wolf puppies. While a compelling story, the </w:t>
      </w:r>
      <w:proofErr w:type="gramStart"/>
      <w:r w:rsidRPr="00797E18">
        <w:rPr>
          <w:rFonts w:cstheme="minorHAnsi"/>
        </w:rPr>
        <w:t>aforementioned problems</w:t>
      </w:r>
      <w:proofErr w:type="gramEnd"/>
      <w:r w:rsidRPr="00797E18">
        <w:rPr>
          <w:rFonts w:cstheme="minorHAnsi"/>
        </w:rPr>
        <w:t xml:space="preserve"> in raising wolf puppies makes this scenario unlikely as well.</w:t>
      </w:r>
    </w:p>
    <w:p w14:paraId="4589D502" w14:textId="19AA300B" w:rsidR="00797E18" w:rsidRPr="00797E18" w:rsidRDefault="00797E18" w:rsidP="00797E18">
      <w:pPr>
        <w:numPr>
          <w:ilvl w:val="0"/>
          <w:numId w:val="38"/>
        </w:numPr>
        <w:ind w:left="720"/>
        <w:rPr>
          <w:rFonts w:cstheme="minorHAnsi"/>
        </w:rPr>
      </w:pPr>
      <w:r w:rsidRPr="00797E18">
        <w:rPr>
          <w:rFonts w:cstheme="minorHAnsi"/>
          <w:b/>
        </w:rPr>
        <w:t>Accidental domestication.</w:t>
      </w:r>
      <w:r w:rsidRPr="00797E18">
        <w:rPr>
          <w:rFonts w:cstheme="minorHAnsi"/>
        </w:rPr>
        <w:t xml:space="preserve"> This is the most widely accepted </w:t>
      </w:r>
      <w:proofErr w:type="gramStart"/>
      <w:r w:rsidRPr="00797E18">
        <w:rPr>
          <w:rFonts w:cstheme="minorHAnsi"/>
        </w:rPr>
        <w:t>hypothesis, because</w:t>
      </w:r>
      <w:proofErr w:type="gramEnd"/>
      <w:r w:rsidRPr="00797E18">
        <w:rPr>
          <w:rFonts w:cstheme="minorHAnsi"/>
        </w:rPr>
        <w:t xml:space="preserve"> it does not require either species to behave in ways counter to normal behaviors. Wolf packs have strict hierarchies, in which the alpha male and female are the only breeding adults. Other wolves in the pack assist in hunting and bring home </w:t>
      </w:r>
      <w:proofErr w:type="gramStart"/>
      <w:r w:rsidRPr="00797E18">
        <w:rPr>
          <w:rFonts w:cstheme="minorHAnsi"/>
        </w:rPr>
        <w:t>kills, and</w:t>
      </w:r>
      <w:proofErr w:type="gramEnd"/>
      <w:r w:rsidRPr="00797E18">
        <w:rPr>
          <w:rFonts w:cstheme="minorHAnsi"/>
        </w:rPr>
        <w:t xml:space="preserve"> help with rearing pups. Subordinates always surrender the kill to the dominant </w:t>
      </w:r>
      <w:proofErr w:type="gramStart"/>
      <w:r w:rsidRPr="00797E18">
        <w:rPr>
          <w:rFonts w:cstheme="minorHAnsi"/>
        </w:rPr>
        <w:t>pair, and</w:t>
      </w:r>
      <w:proofErr w:type="gramEnd"/>
      <w:r w:rsidRPr="00797E18">
        <w:rPr>
          <w:rFonts w:cstheme="minorHAnsi"/>
        </w:rPr>
        <w:t xml:space="preserve"> will not breed. </w:t>
      </w:r>
      <w:r w:rsidRPr="00797E18">
        <w:rPr>
          <w:rFonts w:cstheme="minorHAnsi"/>
        </w:rPr>
        <w:br/>
      </w:r>
      <w:r>
        <w:rPr>
          <w:rFonts w:cstheme="minorHAnsi"/>
        </w:rPr>
        <w:br/>
      </w:r>
      <w:r w:rsidRPr="00797E18">
        <w:rPr>
          <w:rFonts w:cstheme="minorHAnsi"/>
        </w:rPr>
        <w:t xml:space="preserve">Wolves routinely scavenge food from carcasses if they are available. It is thought that prior to domestication, wolves began scrounging in the garbage dumps near human camps. Wolves that fled immediately when humans returned did not get as much to eat as wolves that did not flee immediately. Subordinate wolves that did not flee gained two advantages: more food, and the opportunity to reproduce. Wolves that tolerated humans and did not display aggression could remain on site even after humans returned. Humans may have found the camp wolves served as useful early warning for more aggressive predators (as with happenstance domestication), alerted the hunters </w:t>
      </w:r>
      <w:r w:rsidRPr="00797E18">
        <w:rPr>
          <w:rFonts w:cstheme="minorHAnsi"/>
        </w:rPr>
        <w:lastRenderedPageBreak/>
        <w:t>when migrating herds approached, or kept down the smell from the trash heap.</w:t>
      </w:r>
      <w:r w:rsidRPr="00797E18">
        <w:rPr>
          <w:rFonts w:cstheme="minorHAnsi"/>
        </w:rPr>
        <w:br/>
      </w:r>
      <w:r>
        <w:rPr>
          <w:rFonts w:cstheme="minorHAnsi"/>
        </w:rPr>
        <w:br/>
      </w:r>
      <w:r w:rsidRPr="00797E18">
        <w:rPr>
          <w:rFonts w:cstheme="minorHAnsi"/>
        </w:rPr>
        <w:t xml:space="preserve">There is ample evidence for long-distance trade between bands for rare commodities like ochre, shells, flint, etc. Upper Paleolithic peoples </w:t>
      </w:r>
      <w:r w:rsidR="0098300E">
        <w:rPr>
          <w:rFonts w:cstheme="minorHAnsi"/>
        </w:rPr>
        <w:t>likely</w:t>
      </w:r>
      <w:r w:rsidR="00497C69">
        <w:rPr>
          <w:rFonts w:cstheme="minorHAnsi"/>
        </w:rPr>
        <w:t xml:space="preserve"> also</w:t>
      </w:r>
      <w:r w:rsidRPr="00797E18">
        <w:rPr>
          <w:rFonts w:cstheme="minorHAnsi"/>
        </w:rPr>
        <w:t xml:space="preserve"> traded stories abo</w:t>
      </w:r>
      <w:r w:rsidR="00497C69">
        <w:rPr>
          <w:rFonts w:cstheme="minorHAnsi"/>
        </w:rPr>
        <w:t xml:space="preserve">ut the benefits of the </w:t>
      </w:r>
      <w:r w:rsidRPr="00797E18">
        <w:rPr>
          <w:rFonts w:cstheme="minorHAnsi"/>
        </w:rPr>
        <w:t>“camp wolves</w:t>
      </w:r>
      <w:r w:rsidR="00497C69">
        <w:rPr>
          <w:rFonts w:cstheme="minorHAnsi"/>
        </w:rPr>
        <w:t>,” making it more likely to happen in other locations.</w:t>
      </w:r>
      <w:r w:rsidRPr="00797E18">
        <w:rPr>
          <w:rFonts w:cstheme="minorHAnsi"/>
        </w:rPr>
        <w:t xml:space="preserve"> </w:t>
      </w:r>
    </w:p>
    <w:p w14:paraId="1F0BAAB1" w14:textId="77777777" w:rsidR="00797E18" w:rsidRPr="00DD0FDB" w:rsidRDefault="00797E18" w:rsidP="00EC5336">
      <w:pPr>
        <w:rPr>
          <w:rFonts w:cstheme="minorHAnsi"/>
        </w:rPr>
      </w:pPr>
    </w:p>
    <w:p w14:paraId="05352950" w14:textId="77777777" w:rsidR="00EC5336" w:rsidRPr="00DD0FDB" w:rsidRDefault="00EC5336" w:rsidP="00EC5336">
      <w:pPr>
        <w:rPr>
          <w:rFonts w:cstheme="minorHAnsi"/>
        </w:rPr>
      </w:pPr>
    </w:p>
    <w:p w14:paraId="637E904B" w14:textId="77777777" w:rsidR="00EC5336" w:rsidRPr="00DD0FDB" w:rsidRDefault="00EC5336" w:rsidP="00EC5336">
      <w:pPr>
        <w:pStyle w:val="Heading5"/>
        <w:rPr>
          <w:rFonts w:asciiTheme="minorHAnsi" w:hAnsiTheme="minorHAnsi" w:cstheme="minorHAnsi"/>
          <w:u w:val="none"/>
        </w:rPr>
      </w:pPr>
      <w:r w:rsidRPr="00DD0FDB">
        <w:rPr>
          <w:rFonts w:asciiTheme="minorHAnsi" w:hAnsiTheme="minorHAnsi" w:cstheme="minorHAnsi"/>
        </w:rPr>
        <w:t>Case Page 3</w:t>
      </w:r>
      <w:r w:rsidRPr="00DD0FDB">
        <w:rPr>
          <w:rFonts w:asciiTheme="minorHAnsi" w:hAnsiTheme="minorHAnsi" w:cstheme="minorHAnsi"/>
          <w:u w:val="none"/>
        </w:rPr>
        <w:t>:</w:t>
      </w:r>
    </w:p>
    <w:p w14:paraId="0CC40353" w14:textId="4ECC0F9E" w:rsidR="009E5628" w:rsidRPr="009E5628" w:rsidRDefault="00EC5336" w:rsidP="009E5628">
      <w:pPr>
        <w:numPr>
          <w:ilvl w:val="0"/>
          <w:numId w:val="36"/>
        </w:numPr>
        <w:rPr>
          <w:rFonts w:cstheme="minorHAnsi"/>
          <w:b/>
          <w:bCs/>
        </w:rPr>
      </w:pPr>
      <w:r w:rsidRPr="009E5628">
        <w:rPr>
          <w:rFonts w:cstheme="minorHAnsi"/>
          <w:b/>
          <w:bCs/>
        </w:rPr>
        <w:t>How did the breeders identify foxes with a less fearful phenotype?</w:t>
      </w:r>
    </w:p>
    <w:p w14:paraId="4551B591" w14:textId="77777777" w:rsidR="0098300E" w:rsidRPr="009E5628" w:rsidRDefault="0098300E" w:rsidP="0098300E">
      <w:pPr>
        <w:numPr>
          <w:ilvl w:val="0"/>
          <w:numId w:val="36"/>
        </w:numPr>
        <w:rPr>
          <w:rFonts w:cstheme="minorHAnsi"/>
          <w:b/>
          <w:bCs/>
        </w:rPr>
      </w:pPr>
      <w:r w:rsidRPr="009E5628">
        <w:rPr>
          <w:rFonts w:cstheme="minorHAnsi"/>
          <w:b/>
          <w:bCs/>
        </w:rPr>
        <w:t>What other phenotypes appeared when the research team selected for lack of fear?</w:t>
      </w:r>
    </w:p>
    <w:p w14:paraId="057FF12D" w14:textId="1853F77C" w:rsidR="009E5628" w:rsidRDefault="009E5628" w:rsidP="009E5628">
      <w:pPr>
        <w:rPr>
          <w:rFonts w:cstheme="minorHAnsi"/>
        </w:rPr>
      </w:pPr>
    </w:p>
    <w:p w14:paraId="625CFDCD" w14:textId="284FFB84" w:rsidR="0098300E" w:rsidRPr="0098300E" w:rsidRDefault="0098300E" w:rsidP="0098300E">
      <w:pPr>
        <w:rPr>
          <w:rFonts w:cstheme="minorHAnsi"/>
        </w:rPr>
      </w:pPr>
      <w:r w:rsidRPr="0098300E">
        <w:rPr>
          <w:rFonts w:cstheme="minorHAnsi"/>
        </w:rPr>
        <w:t xml:space="preserve">In 1959, Soviet geneticist Dmitri </w:t>
      </w:r>
      <w:proofErr w:type="spellStart"/>
      <w:r w:rsidRPr="0098300E">
        <w:rPr>
          <w:rFonts w:cstheme="minorHAnsi"/>
        </w:rPr>
        <w:t>Belyaev</w:t>
      </w:r>
      <w:proofErr w:type="spellEnd"/>
      <w:r w:rsidRPr="0098300E">
        <w:rPr>
          <w:rFonts w:cstheme="minorHAnsi"/>
        </w:rPr>
        <w:t xml:space="preserve"> was exiled to Siberia. Shortly after he arrived, local fox breeders asked for his help in creating a tamer fox. </w:t>
      </w:r>
      <w:proofErr w:type="spellStart"/>
      <w:r w:rsidRPr="0098300E">
        <w:rPr>
          <w:rFonts w:cstheme="minorHAnsi"/>
        </w:rPr>
        <w:t>Belyaev</w:t>
      </w:r>
      <w:proofErr w:type="spellEnd"/>
      <w:r w:rsidRPr="0098300E">
        <w:rPr>
          <w:rFonts w:cstheme="minorHAnsi"/>
        </w:rPr>
        <w:t xml:space="preserve"> began the process simply by taking individual </w:t>
      </w:r>
      <w:proofErr w:type="gramStart"/>
      <w:r w:rsidRPr="0098300E">
        <w:rPr>
          <w:rFonts w:cstheme="minorHAnsi"/>
        </w:rPr>
        <w:t>foxes, and</w:t>
      </w:r>
      <w:proofErr w:type="gramEnd"/>
      <w:r w:rsidRPr="0098300E">
        <w:rPr>
          <w:rFonts w:cstheme="minorHAnsi"/>
        </w:rPr>
        <w:t xml:space="preserve"> placing his hand near the front of each cage. </w:t>
      </w:r>
    </w:p>
    <w:p w14:paraId="24818A39" w14:textId="77777777" w:rsidR="0098300E" w:rsidRPr="0098300E" w:rsidRDefault="0098300E" w:rsidP="0098300E">
      <w:pPr>
        <w:numPr>
          <w:ilvl w:val="0"/>
          <w:numId w:val="39"/>
        </w:numPr>
        <w:ind w:left="720"/>
        <w:rPr>
          <w:rFonts w:cstheme="minorHAnsi"/>
        </w:rPr>
      </w:pPr>
      <w:r w:rsidRPr="0098300E">
        <w:rPr>
          <w:rFonts w:cstheme="minorHAnsi"/>
        </w:rPr>
        <w:t xml:space="preserve">Foxes that cowered were rejected from further breeding. </w:t>
      </w:r>
    </w:p>
    <w:p w14:paraId="18A08400" w14:textId="519B51A0" w:rsidR="0098300E" w:rsidRPr="0098300E" w:rsidRDefault="0098300E" w:rsidP="0098300E">
      <w:pPr>
        <w:numPr>
          <w:ilvl w:val="0"/>
          <w:numId w:val="39"/>
        </w:numPr>
        <w:ind w:left="720"/>
        <w:rPr>
          <w:rFonts w:cstheme="minorHAnsi"/>
        </w:rPr>
      </w:pPr>
      <w:r w:rsidRPr="0098300E">
        <w:rPr>
          <w:rFonts w:cstheme="minorHAnsi"/>
        </w:rPr>
        <w:t>Foxes that snarled or tried to bite were put in the aggressive category and mated together.</w:t>
      </w:r>
    </w:p>
    <w:p w14:paraId="60F4BEED" w14:textId="10E58E93" w:rsidR="0098300E" w:rsidRPr="0098300E" w:rsidRDefault="0098300E" w:rsidP="0098300E">
      <w:pPr>
        <w:numPr>
          <w:ilvl w:val="0"/>
          <w:numId w:val="39"/>
        </w:numPr>
        <w:ind w:left="720"/>
        <w:rPr>
          <w:rFonts w:cstheme="minorHAnsi"/>
        </w:rPr>
      </w:pPr>
      <w:r w:rsidRPr="0098300E">
        <w:rPr>
          <w:rFonts w:cstheme="minorHAnsi"/>
        </w:rPr>
        <w:t>Foxes that sniffed his hand were put in the calm category and mated together.</w:t>
      </w:r>
    </w:p>
    <w:p w14:paraId="284D7C84" w14:textId="77777777" w:rsidR="0098300E" w:rsidRPr="0098300E" w:rsidRDefault="0098300E" w:rsidP="0098300E">
      <w:pPr>
        <w:rPr>
          <w:rFonts w:cstheme="minorHAnsi"/>
        </w:rPr>
      </w:pPr>
      <w:r w:rsidRPr="0098300E">
        <w:rPr>
          <w:rFonts w:cstheme="minorHAnsi"/>
        </w:rPr>
        <w:t>The process was repeated for each pup from every mating, using the same criteria.</w:t>
      </w:r>
    </w:p>
    <w:p w14:paraId="3FAE9571" w14:textId="77777777" w:rsidR="0098300E" w:rsidRPr="0098300E" w:rsidRDefault="0098300E" w:rsidP="0098300E">
      <w:pPr>
        <w:rPr>
          <w:rFonts w:cstheme="minorHAnsi"/>
        </w:rPr>
      </w:pPr>
    </w:p>
    <w:p w14:paraId="27A7E073" w14:textId="77777777" w:rsidR="0098300E" w:rsidRPr="0098300E" w:rsidRDefault="0098300E" w:rsidP="0098300E">
      <w:pPr>
        <w:rPr>
          <w:rFonts w:cstheme="minorHAnsi"/>
        </w:rPr>
      </w:pPr>
      <w:r w:rsidRPr="0098300E">
        <w:rPr>
          <w:rFonts w:cstheme="minorHAnsi"/>
        </w:rPr>
        <w:t>By the 6</w:t>
      </w:r>
      <w:r w:rsidRPr="0098300E">
        <w:rPr>
          <w:rFonts w:cstheme="minorHAnsi"/>
          <w:vertAlign w:val="superscript"/>
        </w:rPr>
        <w:t>th</w:t>
      </w:r>
      <w:r w:rsidRPr="0098300E">
        <w:rPr>
          <w:rFonts w:cstheme="minorHAnsi"/>
        </w:rPr>
        <w:t xml:space="preserve"> generation, there were unmistakable changes in the behavioral phenotypes, that became even more extreme by the 10</w:t>
      </w:r>
      <w:r w:rsidRPr="0098300E">
        <w:rPr>
          <w:rFonts w:cstheme="minorHAnsi"/>
          <w:vertAlign w:val="superscript"/>
        </w:rPr>
        <w:t>th</w:t>
      </w:r>
      <w:r w:rsidRPr="0098300E">
        <w:rPr>
          <w:rFonts w:cstheme="minorHAnsi"/>
        </w:rPr>
        <w:t xml:space="preserve"> generation.</w:t>
      </w:r>
    </w:p>
    <w:p w14:paraId="6E5A71CB" w14:textId="77777777" w:rsidR="0098300E" w:rsidRPr="0098300E" w:rsidRDefault="0098300E" w:rsidP="0098300E">
      <w:pPr>
        <w:numPr>
          <w:ilvl w:val="0"/>
          <w:numId w:val="40"/>
        </w:numPr>
        <w:ind w:left="720"/>
        <w:rPr>
          <w:rFonts w:cstheme="minorHAnsi"/>
        </w:rPr>
      </w:pPr>
      <w:r w:rsidRPr="0098300E">
        <w:rPr>
          <w:rFonts w:cstheme="minorHAnsi"/>
        </w:rPr>
        <w:t>Aggressive fox crosses produced even more aggressive kits. By the 10</w:t>
      </w:r>
      <w:r w:rsidRPr="0098300E">
        <w:rPr>
          <w:rFonts w:cstheme="minorHAnsi"/>
          <w:vertAlign w:val="superscript"/>
        </w:rPr>
        <w:t>th</w:t>
      </w:r>
      <w:r w:rsidRPr="0098300E">
        <w:rPr>
          <w:rFonts w:cstheme="minorHAnsi"/>
        </w:rPr>
        <w:t xml:space="preserve"> generation, the foxes could not be handled safely, and would aggressively attack the cage if approached.</w:t>
      </w:r>
    </w:p>
    <w:p w14:paraId="1ECC66AB" w14:textId="77777777" w:rsidR="0098300E" w:rsidRPr="0098300E" w:rsidRDefault="0098300E" w:rsidP="0098300E">
      <w:pPr>
        <w:numPr>
          <w:ilvl w:val="0"/>
          <w:numId w:val="40"/>
        </w:numPr>
        <w:ind w:left="720"/>
        <w:rPr>
          <w:rFonts w:cstheme="minorHAnsi"/>
        </w:rPr>
      </w:pPr>
      <w:r w:rsidRPr="0098300E">
        <w:rPr>
          <w:rFonts w:cstheme="minorHAnsi"/>
        </w:rPr>
        <w:t>Calm fox crosses produced ever calmer progeny. By the 10</w:t>
      </w:r>
      <w:r w:rsidRPr="0098300E">
        <w:rPr>
          <w:rFonts w:cstheme="minorHAnsi"/>
          <w:vertAlign w:val="superscript"/>
        </w:rPr>
        <w:t>th</w:t>
      </w:r>
      <w:r w:rsidRPr="0098300E">
        <w:rPr>
          <w:rFonts w:cstheme="minorHAnsi"/>
        </w:rPr>
        <w:t xml:space="preserve"> generation, foxes in the calm group actively solicited human interaction. Calm foxes also displayed an interesting suite of secondary changes that had not been selected for:</w:t>
      </w:r>
    </w:p>
    <w:p w14:paraId="228B7395" w14:textId="77777777" w:rsidR="0098300E" w:rsidRPr="0098300E" w:rsidRDefault="0098300E" w:rsidP="0098300E">
      <w:pPr>
        <w:rPr>
          <w:rFonts w:cstheme="minorHAnsi"/>
        </w:rPr>
      </w:pPr>
    </w:p>
    <w:p w14:paraId="5ADDDD37" w14:textId="77777777" w:rsidR="0098300E" w:rsidRPr="0098300E" w:rsidRDefault="0098300E" w:rsidP="0098300E">
      <w:pPr>
        <w:rPr>
          <w:rFonts w:cstheme="minorHAnsi"/>
          <w:i/>
        </w:rPr>
      </w:pPr>
      <w:r w:rsidRPr="0098300E">
        <w:rPr>
          <w:rFonts w:cstheme="minorHAnsi"/>
          <w:i/>
        </w:rPr>
        <w:t>Anatomic Changes</w:t>
      </w:r>
    </w:p>
    <w:p w14:paraId="0C7C68C4" w14:textId="77777777" w:rsidR="0098300E" w:rsidRPr="0098300E" w:rsidRDefault="0098300E" w:rsidP="00767568">
      <w:pPr>
        <w:numPr>
          <w:ilvl w:val="0"/>
          <w:numId w:val="40"/>
        </w:numPr>
        <w:ind w:left="720"/>
        <w:rPr>
          <w:rFonts w:cstheme="minorHAnsi"/>
        </w:rPr>
      </w:pPr>
      <w:r w:rsidRPr="0098300E">
        <w:rPr>
          <w:rFonts w:cstheme="minorHAnsi"/>
        </w:rPr>
        <w:t>Longer legs than normal foxes.</w:t>
      </w:r>
    </w:p>
    <w:p w14:paraId="1BCBDC41" w14:textId="77777777" w:rsidR="0098300E" w:rsidRPr="0098300E" w:rsidRDefault="0098300E" w:rsidP="00767568">
      <w:pPr>
        <w:numPr>
          <w:ilvl w:val="0"/>
          <w:numId w:val="40"/>
        </w:numPr>
        <w:ind w:left="720"/>
        <w:rPr>
          <w:rFonts w:cstheme="minorHAnsi"/>
        </w:rPr>
      </w:pPr>
      <w:r w:rsidRPr="0098300E">
        <w:rPr>
          <w:rFonts w:cstheme="minorHAnsi"/>
        </w:rPr>
        <w:t>Fox kits had floppy ears rather than a fox’s characteristic pointed ones.</w:t>
      </w:r>
    </w:p>
    <w:p w14:paraId="76CD742A" w14:textId="77777777" w:rsidR="0098300E" w:rsidRPr="0098300E" w:rsidRDefault="0098300E" w:rsidP="00767568">
      <w:pPr>
        <w:numPr>
          <w:ilvl w:val="0"/>
          <w:numId w:val="40"/>
        </w:numPr>
        <w:ind w:left="720"/>
        <w:rPr>
          <w:rFonts w:cstheme="minorHAnsi"/>
        </w:rPr>
      </w:pPr>
      <w:r w:rsidRPr="0098300E">
        <w:rPr>
          <w:rFonts w:cstheme="minorHAnsi"/>
        </w:rPr>
        <w:t>Kits were born with a variety of coats. They might be spotted, patchy white and black, pure white, pure black, merle, or some other variation.</w:t>
      </w:r>
    </w:p>
    <w:p w14:paraId="42EE6532" w14:textId="77777777" w:rsidR="0098300E" w:rsidRPr="0098300E" w:rsidRDefault="0098300E" w:rsidP="00767568">
      <w:pPr>
        <w:numPr>
          <w:ilvl w:val="0"/>
          <w:numId w:val="40"/>
        </w:numPr>
        <w:ind w:left="720"/>
        <w:rPr>
          <w:rFonts w:cstheme="minorHAnsi"/>
        </w:rPr>
      </w:pPr>
      <w:r w:rsidRPr="0098300E">
        <w:rPr>
          <w:rFonts w:cstheme="minorHAnsi"/>
        </w:rPr>
        <w:t>Bushier tails.</w:t>
      </w:r>
    </w:p>
    <w:p w14:paraId="4EAD0568" w14:textId="77777777" w:rsidR="0098300E" w:rsidRPr="0098300E" w:rsidRDefault="0098300E" w:rsidP="0098300E">
      <w:pPr>
        <w:rPr>
          <w:rFonts w:cstheme="minorHAnsi"/>
          <w:i/>
        </w:rPr>
      </w:pPr>
      <w:r w:rsidRPr="0098300E">
        <w:rPr>
          <w:rFonts w:cstheme="minorHAnsi"/>
          <w:i/>
        </w:rPr>
        <w:t>Behavioral Changes</w:t>
      </w:r>
    </w:p>
    <w:p w14:paraId="5EB5433E" w14:textId="77777777" w:rsidR="0098300E" w:rsidRPr="0098300E" w:rsidRDefault="0098300E" w:rsidP="00767568">
      <w:pPr>
        <w:numPr>
          <w:ilvl w:val="0"/>
          <w:numId w:val="40"/>
        </w:numPr>
        <w:ind w:left="810"/>
        <w:rPr>
          <w:rFonts w:cstheme="minorHAnsi"/>
        </w:rPr>
      </w:pPr>
      <w:r w:rsidRPr="0098300E">
        <w:rPr>
          <w:rFonts w:cstheme="minorHAnsi"/>
        </w:rPr>
        <w:t xml:space="preserve">Foxes became affectionate, and actively sought out close human contact </w:t>
      </w:r>
    </w:p>
    <w:p w14:paraId="6AE180E8" w14:textId="77777777" w:rsidR="0098300E" w:rsidRPr="0098300E" w:rsidRDefault="0098300E" w:rsidP="00767568">
      <w:pPr>
        <w:numPr>
          <w:ilvl w:val="0"/>
          <w:numId w:val="40"/>
        </w:numPr>
        <w:ind w:left="810"/>
        <w:rPr>
          <w:rFonts w:cstheme="minorHAnsi"/>
        </w:rPr>
      </w:pPr>
      <w:r w:rsidRPr="0098300E">
        <w:rPr>
          <w:rFonts w:cstheme="minorHAnsi"/>
        </w:rPr>
        <w:t>Foxes began to whine and whimper for attention</w:t>
      </w:r>
    </w:p>
    <w:p w14:paraId="681B26E2" w14:textId="77777777" w:rsidR="0098300E" w:rsidRPr="0098300E" w:rsidRDefault="0098300E" w:rsidP="00767568">
      <w:pPr>
        <w:numPr>
          <w:ilvl w:val="0"/>
          <w:numId w:val="40"/>
        </w:numPr>
        <w:ind w:left="810"/>
        <w:rPr>
          <w:rFonts w:cstheme="minorHAnsi"/>
        </w:rPr>
      </w:pPr>
      <w:r w:rsidRPr="0098300E">
        <w:rPr>
          <w:rFonts w:cstheme="minorHAnsi"/>
        </w:rPr>
        <w:t>Some foxes began barking (a behavior they do not have in the wild)</w:t>
      </w:r>
    </w:p>
    <w:p w14:paraId="74AFADCD" w14:textId="77777777" w:rsidR="0098300E" w:rsidRPr="0098300E" w:rsidRDefault="0098300E" w:rsidP="0098300E">
      <w:pPr>
        <w:rPr>
          <w:rFonts w:cstheme="minorHAnsi"/>
        </w:rPr>
      </w:pPr>
    </w:p>
    <w:p w14:paraId="12AB7B6D" w14:textId="77777777" w:rsidR="0098300E" w:rsidRPr="0098300E" w:rsidRDefault="0098300E" w:rsidP="0098300E">
      <w:pPr>
        <w:rPr>
          <w:rFonts w:cstheme="minorHAnsi"/>
        </w:rPr>
      </w:pPr>
      <w:proofErr w:type="spellStart"/>
      <w:r w:rsidRPr="0098300E">
        <w:rPr>
          <w:rFonts w:cstheme="minorHAnsi"/>
        </w:rPr>
        <w:t>Belyaev’s</w:t>
      </w:r>
      <w:proofErr w:type="spellEnd"/>
      <w:r w:rsidRPr="0098300E">
        <w:rPr>
          <w:rFonts w:cstheme="minorHAnsi"/>
        </w:rPr>
        <w:t xml:space="preserve"> project </w:t>
      </w:r>
      <w:proofErr w:type="gramStart"/>
      <w:r w:rsidRPr="0098300E">
        <w:rPr>
          <w:rFonts w:cstheme="minorHAnsi"/>
        </w:rPr>
        <w:t>still continues</w:t>
      </w:r>
      <w:proofErr w:type="gramEnd"/>
      <w:r w:rsidRPr="0098300E">
        <w:rPr>
          <w:rFonts w:cstheme="minorHAnsi"/>
        </w:rPr>
        <w:t xml:space="preserve"> today at The Institute of Cytology and Genetics at Novosibirsk, under the supervision of Lyudmila </w:t>
      </w:r>
      <w:proofErr w:type="spellStart"/>
      <w:r w:rsidRPr="0098300E">
        <w:rPr>
          <w:rFonts w:cstheme="minorHAnsi"/>
        </w:rPr>
        <w:t>Trut</w:t>
      </w:r>
      <w:proofErr w:type="spellEnd"/>
      <w:r w:rsidRPr="0098300E">
        <w:rPr>
          <w:rFonts w:cstheme="minorHAnsi"/>
        </w:rPr>
        <w:t>, his former assistant.</w:t>
      </w:r>
    </w:p>
    <w:p w14:paraId="6A01567D" w14:textId="77777777" w:rsidR="00B37C3F" w:rsidRDefault="00B37C3F">
      <w:pPr>
        <w:rPr>
          <w:rFonts w:cstheme="minorHAnsi"/>
        </w:rPr>
      </w:pPr>
      <w:r>
        <w:rPr>
          <w:rFonts w:cstheme="minorHAnsi"/>
        </w:rPr>
        <w:br w:type="page"/>
      </w:r>
    </w:p>
    <w:p w14:paraId="13B0AADF" w14:textId="46B6B317" w:rsidR="009E5628" w:rsidRPr="009E5628" w:rsidRDefault="00EC5336" w:rsidP="009E5628">
      <w:pPr>
        <w:numPr>
          <w:ilvl w:val="0"/>
          <w:numId w:val="36"/>
        </w:numPr>
        <w:rPr>
          <w:rFonts w:cstheme="minorHAnsi"/>
          <w:b/>
          <w:bCs/>
        </w:rPr>
      </w:pPr>
      <w:r w:rsidRPr="009E5628">
        <w:rPr>
          <w:rFonts w:cstheme="minorHAnsi"/>
          <w:b/>
          <w:bCs/>
        </w:rPr>
        <w:lastRenderedPageBreak/>
        <w:t>What are your hypotheses for WHY these secondary phenotypes appeared? Why are they linked to lack of fear?</w:t>
      </w:r>
    </w:p>
    <w:p w14:paraId="5375E4FE" w14:textId="6CDECC92" w:rsidR="009E5628" w:rsidRDefault="009E5628" w:rsidP="009E5628">
      <w:pPr>
        <w:rPr>
          <w:rFonts w:cstheme="minorHAnsi"/>
        </w:rPr>
      </w:pPr>
    </w:p>
    <w:p w14:paraId="3A5AF73F" w14:textId="2395A612" w:rsidR="009E5628" w:rsidRDefault="00B37C3F" w:rsidP="009E5628">
      <w:pPr>
        <w:rPr>
          <w:rFonts w:cstheme="minorHAnsi"/>
        </w:rPr>
      </w:pPr>
      <w:r w:rsidRPr="00B37C3F">
        <w:rPr>
          <w:rFonts w:cstheme="minorHAnsi"/>
        </w:rPr>
        <w:t>The question is setting them up for the final page of the case. Students do not have sufficient information to answer this yet.</w:t>
      </w:r>
    </w:p>
    <w:p w14:paraId="3F10CAB8" w14:textId="77777777" w:rsidR="00B37C3F" w:rsidRDefault="00B37C3F" w:rsidP="009E5628">
      <w:pPr>
        <w:rPr>
          <w:rFonts w:cstheme="minorHAnsi"/>
        </w:rPr>
      </w:pPr>
    </w:p>
    <w:p w14:paraId="05F275BD" w14:textId="15A31CFE" w:rsidR="009E5628" w:rsidRPr="009E5628" w:rsidRDefault="00EC5336" w:rsidP="009E5628">
      <w:pPr>
        <w:numPr>
          <w:ilvl w:val="0"/>
          <w:numId w:val="36"/>
        </w:numPr>
        <w:rPr>
          <w:rFonts w:cstheme="minorHAnsi"/>
          <w:b/>
          <w:bCs/>
        </w:rPr>
      </w:pPr>
      <w:r w:rsidRPr="009E5628">
        <w:rPr>
          <w:rFonts w:cstheme="minorHAnsi"/>
          <w:b/>
          <w:bCs/>
        </w:rPr>
        <w:t>Look at the “domesticated” foxes created during this experiment. Do they all have the same phenotype, or do they have different phenotypes? Based on what you see, how do you explain that primitive dogs all have very similar same phenotypes?</w:t>
      </w:r>
    </w:p>
    <w:p w14:paraId="2D9BF24C" w14:textId="14C2CD1F" w:rsidR="009E5628" w:rsidRDefault="009E5628" w:rsidP="009E5628">
      <w:pPr>
        <w:rPr>
          <w:rFonts w:cstheme="minorHAnsi"/>
        </w:rPr>
      </w:pPr>
    </w:p>
    <w:p w14:paraId="1043E1C6" w14:textId="435FE3C6" w:rsidR="00B37C3F" w:rsidRDefault="00B37C3F" w:rsidP="009E5628">
      <w:pPr>
        <w:rPr>
          <w:rFonts w:cstheme="minorHAnsi"/>
        </w:rPr>
      </w:pPr>
      <w:r w:rsidRPr="00B37C3F">
        <w:rPr>
          <w:rFonts w:cstheme="minorHAnsi"/>
        </w:rPr>
        <w:t xml:space="preserve">No, “domesticated” foxes do not have the same phenotype. They range in color, size, and desire for contact and attention. They are different because they are not an open gene pool. Although the experiment has not been done yet, it is reasonable to speculate that if </w:t>
      </w:r>
      <w:proofErr w:type="gramStart"/>
      <w:r w:rsidRPr="00B37C3F">
        <w:rPr>
          <w:rFonts w:cstheme="minorHAnsi"/>
        </w:rPr>
        <w:t>all of</w:t>
      </w:r>
      <w:proofErr w:type="gramEnd"/>
      <w:r w:rsidRPr="00B37C3F">
        <w:rPr>
          <w:rFonts w:cstheme="minorHAnsi"/>
        </w:rPr>
        <w:t xml:space="preserve"> the foxes in the calm cohort were released onto an island with no indigenous foxes and allowed to breed randomly, over time the population would become more homogeneous. Barring some random stochastic effects on the gene pool, un-regulated mating would eventually stabilize the phenotype at an “average” for the gene pool. Variations would still be present in the population, and very likely could be selected for once again.</w:t>
      </w:r>
    </w:p>
    <w:p w14:paraId="0ADE9AE9" w14:textId="77777777" w:rsidR="009E5628" w:rsidRDefault="009E5628" w:rsidP="009E5628">
      <w:pPr>
        <w:rPr>
          <w:rFonts w:cstheme="minorHAnsi"/>
        </w:rPr>
      </w:pPr>
    </w:p>
    <w:p w14:paraId="2629C2D0" w14:textId="51C443EE" w:rsidR="009E5628" w:rsidRPr="009E5628" w:rsidRDefault="00EC5336" w:rsidP="009E5628">
      <w:pPr>
        <w:numPr>
          <w:ilvl w:val="0"/>
          <w:numId w:val="36"/>
        </w:numPr>
        <w:rPr>
          <w:rFonts w:cstheme="minorHAnsi"/>
          <w:b/>
          <w:bCs/>
        </w:rPr>
      </w:pPr>
      <w:r w:rsidRPr="009E5628">
        <w:rPr>
          <w:rFonts w:cstheme="minorHAnsi"/>
          <w:b/>
          <w:bCs/>
        </w:rPr>
        <w:t>Based on the evidence described in the video, what was the FIRST genetic change that triggered the other changes required for domestication?</w:t>
      </w:r>
    </w:p>
    <w:p w14:paraId="716EDBAC" w14:textId="38392A2F" w:rsidR="009E5628" w:rsidRPr="00D61239" w:rsidRDefault="009E5628" w:rsidP="009E5628">
      <w:pPr>
        <w:rPr>
          <w:rFonts w:cstheme="minorHAnsi"/>
        </w:rPr>
      </w:pPr>
    </w:p>
    <w:p w14:paraId="04142724" w14:textId="6ECDDE4B" w:rsidR="00B37C3F" w:rsidRPr="00D61239" w:rsidRDefault="00D61239" w:rsidP="009E5628">
      <w:pPr>
        <w:rPr>
          <w:rFonts w:cstheme="minorHAnsi"/>
        </w:rPr>
      </w:pPr>
      <w:r w:rsidRPr="00D61239">
        <w:rPr>
          <w:rFonts w:cstheme="minorHAnsi"/>
        </w:rPr>
        <w:t>The first change was</w:t>
      </w:r>
      <w:r>
        <w:rPr>
          <w:rFonts w:cstheme="minorHAnsi"/>
        </w:rPr>
        <w:t xml:space="preserve"> a reduction in </w:t>
      </w:r>
      <w:r w:rsidR="00766752">
        <w:rPr>
          <w:rFonts w:cstheme="minorHAnsi"/>
        </w:rPr>
        <w:t xml:space="preserve">epinephrine production. </w:t>
      </w:r>
    </w:p>
    <w:p w14:paraId="0499A6DD" w14:textId="77777777" w:rsidR="009E5628" w:rsidRPr="00D61239" w:rsidRDefault="009E5628" w:rsidP="009E5628">
      <w:pPr>
        <w:rPr>
          <w:rFonts w:cstheme="minorHAnsi"/>
        </w:rPr>
      </w:pPr>
    </w:p>
    <w:p w14:paraId="459217DA" w14:textId="281419AD" w:rsidR="00EC5336" w:rsidRPr="009E5628" w:rsidRDefault="00EC5336" w:rsidP="009E5628">
      <w:pPr>
        <w:numPr>
          <w:ilvl w:val="0"/>
          <w:numId w:val="36"/>
        </w:numPr>
        <w:rPr>
          <w:rFonts w:cstheme="minorHAnsi"/>
          <w:b/>
          <w:bCs/>
        </w:rPr>
      </w:pPr>
      <w:r w:rsidRPr="009E5628">
        <w:rPr>
          <w:rFonts w:cstheme="minorHAnsi"/>
          <w:b/>
          <w:bCs/>
        </w:rPr>
        <w:t>If all primitive dogs have similar phenotype, how do you explain the development of different types and breeds of dogs?</w:t>
      </w:r>
    </w:p>
    <w:p w14:paraId="10A9EFB3" w14:textId="1A6170C7" w:rsidR="00EC5336" w:rsidRDefault="00EC5336" w:rsidP="00EC5336">
      <w:pPr>
        <w:rPr>
          <w:rFonts w:cstheme="minorHAnsi"/>
        </w:rPr>
      </w:pPr>
    </w:p>
    <w:p w14:paraId="11B819F8" w14:textId="57F437B1" w:rsidR="00B37C3F" w:rsidRPr="00B37C3F" w:rsidRDefault="00B37C3F" w:rsidP="00B37C3F">
      <w:pPr>
        <w:rPr>
          <w:rFonts w:cstheme="minorHAnsi"/>
        </w:rPr>
      </w:pPr>
      <w:r w:rsidRPr="00B37C3F">
        <w:rPr>
          <w:rFonts w:cstheme="minorHAnsi"/>
        </w:rPr>
        <w:t xml:space="preserve">This question goes back to the difference between naturally reproducing populations and artificial selection. </w:t>
      </w:r>
      <w:proofErr w:type="spellStart"/>
      <w:r w:rsidRPr="00B37C3F">
        <w:rPr>
          <w:rFonts w:cstheme="minorHAnsi"/>
        </w:rPr>
        <w:t>Belyaev</w:t>
      </w:r>
      <w:proofErr w:type="spellEnd"/>
      <w:r w:rsidRPr="00B37C3F">
        <w:rPr>
          <w:rFonts w:cstheme="minorHAnsi"/>
        </w:rPr>
        <w:t xml:space="preserve"> created domesticated foxes by strong artificial selection. Dog breeds are created the same way, by aggressively selecting for small variations and maintaining closed populations. </w:t>
      </w:r>
    </w:p>
    <w:p w14:paraId="3AB7AA3B" w14:textId="77777777" w:rsidR="00B37C3F" w:rsidRDefault="00B37C3F" w:rsidP="00B37C3F">
      <w:pPr>
        <w:rPr>
          <w:rFonts w:cstheme="minorHAnsi"/>
        </w:rPr>
      </w:pPr>
    </w:p>
    <w:p w14:paraId="5EC904DA" w14:textId="3913768C" w:rsidR="00B37C3F" w:rsidRPr="00B37C3F" w:rsidRDefault="00B37C3F" w:rsidP="00B37C3F">
      <w:pPr>
        <w:rPr>
          <w:rFonts w:cstheme="minorHAnsi"/>
        </w:rPr>
      </w:pPr>
      <w:r w:rsidRPr="00B37C3F">
        <w:rPr>
          <w:rFonts w:cstheme="minorHAnsi"/>
        </w:rPr>
        <w:t xml:space="preserve">Most modern dog breeds have uncertain histories. Often what breeders claim are the progenitors of their </w:t>
      </w:r>
      <w:proofErr w:type="gramStart"/>
      <w:r w:rsidRPr="00B37C3F">
        <w:rPr>
          <w:rFonts w:cstheme="minorHAnsi"/>
        </w:rPr>
        <w:t>particular dogs</w:t>
      </w:r>
      <w:proofErr w:type="gramEnd"/>
      <w:r w:rsidRPr="00B37C3F">
        <w:rPr>
          <w:rFonts w:cstheme="minorHAnsi"/>
        </w:rPr>
        <w:t xml:space="preserve"> is proven untrue by DNA typing. Other breeds simply do not have well-documented histories. Each of the following breeds is a recent, well-documented creation of known parentage. Students can research any of them to learn more about modern breed standards and practices.</w:t>
      </w:r>
    </w:p>
    <w:p w14:paraId="60CBFD27" w14:textId="77777777" w:rsidR="00B37C3F" w:rsidRPr="00B37C3F" w:rsidRDefault="00B37C3F" w:rsidP="00B37C3F">
      <w:pPr>
        <w:numPr>
          <w:ilvl w:val="0"/>
          <w:numId w:val="41"/>
        </w:numPr>
        <w:rPr>
          <w:rFonts w:cstheme="minorHAnsi"/>
        </w:rPr>
      </w:pPr>
      <w:proofErr w:type="spellStart"/>
      <w:r w:rsidRPr="00B37C3F">
        <w:rPr>
          <w:rFonts w:cstheme="minorHAnsi"/>
        </w:rPr>
        <w:t>Dogo</w:t>
      </w:r>
      <w:proofErr w:type="spellEnd"/>
      <w:r w:rsidRPr="00B37C3F">
        <w:rPr>
          <w:rFonts w:cstheme="minorHAnsi"/>
        </w:rPr>
        <w:t xml:space="preserve"> </w:t>
      </w:r>
      <w:proofErr w:type="spellStart"/>
      <w:r w:rsidRPr="00B37C3F">
        <w:rPr>
          <w:rFonts w:cstheme="minorHAnsi"/>
        </w:rPr>
        <w:t>Argentino</w:t>
      </w:r>
      <w:proofErr w:type="spellEnd"/>
      <w:r w:rsidRPr="00B37C3F">
        <w:rPr>
          <w:rFonts w:cstheme="minorHAnsi"/>
        </w:rPr>
        <w:t xml:space="preserve"> (</w:t>
      </w:r>
      <w:hyperlink r:id="rId56" w:history="1">
        <w:r w:rsidRPr="00B37C3F">
          <w:rPr>
            <w:rStyle w:val="Hyperlink"/>
            <w:rFonts w:cstheme="minorHAnsi"/>
          </w:rPr>
          <w:t>http://www.bulldoginformation.com/dogo-argentino.html</w:t>
        </w:r>
      </w:hyperlink>
      <w:r w:rsidRPr="00B37C3F">
        <w:rPr>
          <w:rFonts w:cstheme="minorHAnsi"/>
        </w:rPr>
        <w:t xml:space="preserve">) </w:t>
      </w:r>
    </w:p>
    <w:p w14:paraId="0CBBB8D5" w14:textId="77777777" w:rsidR="00B37C3F" w:rsidRPr="00B37C3F" w:rsidRDefault="00B37C3F" w:rsidP="00B37C3F">
      <w:pPr>
        <w:numPr>
          <w:ilvl w:val="0"/>
          <w:numId w:val="41"/>
        </w:numPr>
        <w:rPr>
          <w:rFonts w:cstheme="minorHAnsi"/>
        </w:rPr>
      </w:pPr>
      <w:proofErr w:type="spellStart"/>
      <w:r w:rsidRPr="00B37C3F">
        <w:rPr>
          <w:rFonts w:cstheme="minorHAnsi"/>
        </w:rPr>
        <w:t>Tamaskan</w:t>
      </w:r>
      <w:proofErr w:type="spellEnd"/>
      <w:r w:rsidRPr="00B37C3F">
        <w:rPr>
          <w:rFonts w:cstheme="minorHAnsi"/>
        </w:rPr>
        <w:t xml:space="preserve"> (</w:t>
      </w:r>
      <w:hyperlink r:id="rId57" w:history="1">
        <w:r w:rsidRPr="00B37C3F">
          <w:rPr>
            <w:rStyle w:val="Hyperlink"/>
            <w:rFonts w:cstheme="minorHAnsi"/>
          </w:rPr>
          <w:t>http://www.tamaskan-dog.org/</w:t>
        </w:r>
      </w:hyperlink>
      <w:r w:rsidRPr="00B37C3F">
        <w:rPr>
          <w:rFonts w:cstheme="minorHAnsi"/>
        </w:rPr>
        <w:t xml:space="preserve">) </w:t>
      </w:r>
    </w:p>
    <w:p w14:paraId="18AE79EE" w14:textId="77777777" w:rsidR="00B37C3F" w:rsidRPr="00B37C3F" w:rsidRDefault="00B37C3F" w:rsidP="00B37C3F">
      <w:pPr>
        <w:numPr>
          <w:ilvl w:val="0"/>
          <w:numId w:val="41"/>
        </w:numPr>
        <w:rPr>
          <w:rFonts w:cstheme="minorHAnsi"/>
        </w:rPr>
      </w:pPr>
      <w:r w:rsidRPr="00B37C3F">
        <w:rPr>
          <w:rFonts w:cstheme="minorHAnsi"/>
        </w:rPr>
        <w:t>Sulimov bomb dogs (</w:t>
      </w:r>
      <w:hyperlink r:id="rId58" w:history="1">
        <w:r w:rsidRPr="00B37C3F">
          <w:rPr>
            <w:rStyle w:val="Hyperlink"/>
            <w:rFonts w:cstheme="minorHAnsi"/>
          </w:rPr>
          <w:t>https://en.wikipedia.org/wiki/Sulimov_dog</w:t>
        </w:r>
      </w:hyperlink>
      <w:r w:rsidRPr="00B37C3F">
        <w:rPr>
          <w:rFonts w:cstheme="minorHAnsi"/>
        </w:rPr>
        <w:t xml:space="preserve">) </w:t>
      </w:r>
    </w:p>
    <w:p w14:paraId="78885BED" w14:textId="77777777" w:rsidR="00B37C3F" w:rsidRPr="00B37C3F" w:rsidRDefault="00B37C3F" w:rsidP="00B37C3F">
      <w:pPr>
        <w:numPr>
          <w:ilvl w:val="0"/>
          <w:numId w:val="41"/>
        </w:numPr>
        <w:rPr>
          <w:rFonts w:cstheme="minorHAnsi"/>
        </w:rPr>
      </w:pPr>
      <w:r w:rsidRPr="00B37C3F">
        <w:rPr>
          <w:rFonts w:cstheme="minorHAnsi"/>
        </w:rPr>
        <w:t>Shiloh Shepherd (</w:t>
      </w:r>
      <w:hyperlink r:id="rId59" w:history="1">
        <w:r w:rsidRPr="00B37C3F">
          <w:rPr>
            <w:rStyle w:val="Hyperlink"/>
            <w:rFonts w:cstheme="minorHAnsi"/>
          </w:rPr>
          <w:t>http://dogbreeds.bulldoginformation.com/shiloh-shepherd.html</w:t>
        </w:r>
      </w:hyperlink>
      <w:r w:rsidRPr="00B37C3F">
        <w:rPr>
          <w:rFonts w:cstheme="minorHAnsi"/>
        </w:rPr>
        <w:t xml:space="preserve">) </w:t>
      </w:r>
    </w:p>
    <w:p w14:paraId="223B8358" w14:textId="77777777" w:rsidR="00B37C3F" w:rsidRPr="00B37C3F" w:rsidRDefault="00B37C3F" w:rsidP="00B37C3F">
      <w:pPr>
        <w:numPr>
          <w:ilvl w:val="0"/>
          <w:numId w:val="41"/>
        </w:numPr>
        <w:rPr>
          <w:rFonts w:cstheme="minorHAnsi"/>
        </w:rPr>
      </w:pPr>
      <w:r w:rsidRPr="00B37C3F">
        <w:rPr>
          <w:rFonts w:cstheme="minorHAnsi"/>
        </w:rPr>
        <w:t>Australian bulldog (</w:t>
      </w:r>
      <w:hyperlink r:id="rId60" w:history="1">
        <w:r w:rsidRPr="00B37C3F">
          <w:rPr>
            <w:rStyle w:val="Hyperlink"/>
            <w:rFonts w:cstheme="minorHAnsi"/>
          </w:rPr>
          <w:t>http://www.bulldoginformation.com/aussie-bulldog.html</w:t>
        </w:r>
      </w:hyperlink>
      <w:r w:rsidRPr="00B37C3F">
        <w:rPr>
          <w:rFonts w:cstheme="minorHAnsi"/>
        </w:rPr>
        <w:t xml:space="preserve">) </w:t>
      </w:r>
    </w:p>
    <w:p w14:paraId="625D4FE9" w14:textId="330A7D50" w:rsidR="00B37C3F" w:rsidRDefault="00B37C3F">
      <w:pPr>
        <w:rPr>
          <w:rFonts w:cstheme="minorHAnsi"/>
          <w:b/>
          <w:i/>
        </w:rPr>
      </w:pPr>
      <w:r>
        <w:rPr>
          <w:rFonts w:cstheme="minorHAnsi"/>
          <w:b/>
          <w:i/>
        </w:rPr>
        <w:br w:type="page"/>
      </w:r>
    </w:p>
    <w:p w14:paraId="30CF8C17" w14:textId="77777777" w:rsidR="00EC5336" w:rsidRPr="00DD0FDB" w:rsidRDefault="00EC5336" w:rsidP="00EC5336">
      <w:pPr>
        <w:pStyle w:val="Heading5"/>
        <w:rPr>
          <w:rFonts w:asciiTheme="minorHAnsi" w:hAnsiTheme="minorHAnsi" w:cstheme="minorHAnsi"/>
          <w:u w:val="none"/>
        </w:rPr>
      </w:pPr>
      <w:r w:rsidRPr="00DD0FDB">
        <w:rPr>
          <w:rFonts w:asciiTheme="minorHAnsi" w:hAnsiTheme="minorHAnsi" w:cstheme="minorHAnsi"/>
        </w:rPr>
        <w:lastRenderedPageBreak/>
        <w:t>Case Page 4</w:t>
      </w:r>
      <w:r w:rsidRPr="00DD0FDB">
        <w:rPr>
          <w:rFonts w:asciiTheme="minorHAnsi" w:hAnsiTheme="minorHAnsi" w:cstheme="minorHAnsi"/>
          <w:u w:val="none"/>
        </w:rPr>
        <w:t>:</w:t>
      </w:r>
    </w:p>
    <w:p w14:paraId="293F07FD" w14:textId="608637A9" w:rsidR="009E5628" w:rsidRPr="009E5628" w:rsidRDefault="00EC5336" w:rsidP="009E5628">
      <w:pPr>
        <w:numPr>
          <w:ilvl w:val="0"/>
          <w:numId w:val="37"/>
        </w:numPr>
        <w:rPr>
          <w:rFonts w:cstheme="minorHAnsi"/>
          <w:b/>
          <w:bCs/>
        </w:rPr>
      </w:pPr>
      <w:r w:rsidRPr="009E5628">
        <w:rPr>
          <w:rFonts w:cstheme="minorHAnsi"/>
          <w:b/>
          <w:bCs/>
        </w:rPr>
        <w:t>What are essential amino acids? What are the primary sources of essential amino acids in human and canid diets?</w:t>
      </w:r>
    </w:p>
    <w:p w14:paraId="1812368C" w14:textId="46D5AB30" w:rsidR="009E5628" w:rsidRDefault="009E5628" w:rsidP="009E5628">
      <w:pPr>
        <w:rPr>
          <w:rFonts w:cstheme="minorHAnsi"/>
        </w:rPr>
      </w:pPr>
    </w:p>
    <w:p w14:paraId="07288FF6" w14:textId="30A44D3F" w:rsidR="00766752" w:rsidRPr="00766752" w:rsidRDefault="00766752" w:rsidP="00766752">
      <w:pPr>
        <w:rPr>
          <w:rFonts w:cstheme="minorHAnsi"/>
        </w:rPr>
      </w:pPr>
      <w:r w:rsidRPr="00766752">
        <w:rPr>
          <w:rFonts w:cstheme="minorHAnsi"/>
        </w:rPr>
        <w:t>Essential amino acids are those that the body cannot produce on its own from other amino acids. Dogs have 10 amino acids they MUST obtain from diet: arginine, histidine, isoleucine, leucine, lysine, methionine, phenylalanine, threonine, tryptophan, and valine. A healthy human can make arginine, but the other 9 are essential for us as well.</w:t>
      </w:r>
    </w:p>
    <w:p w14:paraId="32EF5FB9" w14:textId="77777777" w:rsidR="00766752" w:rsidRDefault="00766752" w:rsidP="00766752">
      <w:pPr>
        <w:rPr>
          <w:rFonts w:cstheme="minorHAnsi"/>
        </w:rPr>
      </w:pPr>
    </w:p>
    <w:p w14:paraId="3A2774DC" w14:textId="30E09636" w:rsidR="00766752" w:rsidRPr="00766752" w:rsidRDefault="00766752" w:rsidP="00766752">
      <w:pPr>
        <w:rPr>
          <w:rFonts w:cstheme="minorHAnsi"/>
        </w:rPr>
      </w:pPr>
      <w:r w:rsidRPr="00766752">
        <w:rPr>
          <w:rFonts w:cstheme="minorHAnsi"/>
        </w:rPr>
        <w:t xml:space="preserve">In both species, protein is a key limiting nutrient for growth and development. No single amino acid is more important than the others. Canids obtain all 10 of their essential amino acids almost entirely from meat proteins. Canids that can obtain more protein can produce more offspring. </w:t>
      </w:r>
      <w:proofErr w:type="gramStart"/>
      <w:r w:rsidRPr="00766752">
        <w:rPr>
          <w:rFonts w:cstheme="minorHAnsi"/>
        </w:rPr>
        <w:t>This is why</w:t>
      </w:r>
      <w:proofErr w:type="gramEnd"/>
      <w:r w:rsidRPr="00766752">
        <w:rPr>
          <w:rFonts w:cstheme="minorHAnsi"/>
        </w:rPr>
        <w:t xml:space="preserve"> scavenging Paleolithic human trash heaps would improve reproduction. </w:t>
      </w:r>
    </w:p>
    <w:p w14:paraId="08C3064F" w14:textId="77777777" w:rsidR="00766752" w:rsidRDefault="00766752" w:rsidP="00766752">
      <w:pPr>
        <w:rPr>
          <w:rFonts w:cstheme="minorHAnsi"/>
        </w:rPr>
      </w:pPr>
    </w:p>
    <w:p w14:paraId="16BAE102" w14:textId="14A493B3" w:rsidR="00766752" w:rsidRPr="00766752" w:rsidRDefault="00766752" w:rsidP="00766752">
      <w:pPr>
        <w:rPr>
          <w:rFonts w:cstheme="minorHAnsi"/>
        </w:rPr>
      </w:pPr>
      <w:r w:rsidRPr="00766752">
        <w:rPr>
          <w:rFonts w:cstheme="minorHAnsi"/>
        </w:rPr>
        <w:t xml:space="preserve">Humans can obtain their essential amino acids from both plant and animal proteins. Unlike wolves, our digestive system can extract nutrients from a variety of plant matter. Domestication exerted considerable selective pressure for them to adapt to our diet. </w:t>
      </w:r>
    </w:p>
    <w:p w14:paraId="0E152423" w14:textId="77777777" w:rsidR="00766752" w:rsidRDefault="00766752" w:rsidP="009E5628">
      <w:pPr>
        <w:rPr>
          <w:rFonts w:cstheme="minorHAnsi"/>
        </w:rPr>
      </w:pPr>
    </w:p>
    <w:p w14:paraId="1B17711A" w14:textId="77777777" w:rsidR="009E5628" w:rsidRDefault="009E5628" w:rsidP="009E5628">
      <w:pPr>
        <w:rPr>
          <w:rFonts w:cstheme="minorHAnsi"/>
        </w:rPr>
      </w:pPr>
    </w:p>
    <w:p w14:paraId="51F6D359" w14:textId="29F4E6DC" w:rsidR="009E5628" w:rsidRPr="00766752" w:rsidRDefault="00EC5336" w:rsidP="009E5628">
      <w:pPr>
        <w:numPr>
          <w:ilvl w:val="0"/>
          <w:numId w:val="37"/>
        </w:numPr>
        <w:rPr>
          <w:rFonts w:cstheme="minorHAnsi"/>
          <w:b/>
          <w:bCs/>
        </w:rPr>
      </w:pPr>
      <w:r w:rsidRPr="009E5628">
        <w:rPr>
          <w:rFonts w:cstheme="minorHAnsi"/>
          <w:b/>
          <w:bCs/>
        </w:rPr>
        <w:t xml:space="preserve">Based on these pathways, what are the main products that organisms produce from the amino </w:t>
      </w:r>
      <w:proofErr w:type="gramStart"/>
      <w:r w:rsidRPr="009E5628">
        <w:rPr>
          <w:rFonts w:cstheme="minorHAnsi"/>
          <w:b/>
          <w:bCs/>
        </w:rPr>
        <w:t>acids</w:t>
      </w:r>
      <w:proofErr w:type="gramEnd"/>
      <w:r w:rsidRPr="009E5628">
        <w:rPr>
          <w:rFonts w:cstheme="minorHAnsi"/>
          <w:b/>
          <w:bCs/>
        </w:rPr>
        <w:t xml:space="preserve"> phenylalanine and tryptophan? </w:t>
      </w:r>
    </w:p>
    <w:p w14:paraId="4A8C2D7D" w14:textId="0516D66D" w:rsidR="009E5628" w:rsidRPr="009E5628" w:rsidRDefault="00EC5336" w:rsidP="009E5628">
      <w:pPr>
        <w:numPr>
          <w:ilvl w:val="0"/>
          <w:numId w:val="37"/>
        </w:numPr>
        <w:rPr>
          <w:rFonts w:cstheme="minorHAnsi"/>
          <w:b/>
          <w:bCs/>
        </w:rPr>
      </w:pPr>
      <w:r w:rsidRPr="009E5628">
        <w:rPr>
          <w:rFonts w:cstheme="minorHAnsi"/>
          <w:b/>
          <w:bCs/>
        </w:rPr>
        <w:t>Which (if any) of the molecules produced from phenylalanine or tryptophan metabolism might be linked to the “non- fearful” phenotype?</w:t>
      </w:r>
    </w:p>
    <w:p w14:paraId="39D9B4DB" w14:textId="77777777" w:rsidR="00766752" w:rsidRPr="00766752" w:rsidRDefault="00766752" w:rsidP="00766752">
      <w:pPr>
        <w:rPr>
          <w:rFonts w:cstheme="minorHAnsi"/>
        </w:rPr>
      </w:pPr>
    </w:p>
    <w:p w14:paraId="6FFC00B6" w14:textId="77777777" w:rsidR="00766752" w:rsidRPr="00766752" w:rsidRDefault="00766752" w:rsidP="00766752">
      <w:pPr>
        <w:rPr>
          <w:rFonts w:cstheme="minorHAnsi"/>
        </w:rPr>
      </w:pPr>
      <w:r w:rsidRPr="00766752">
        <w:rPr>
          <w:rFonts w:cstheme="minorHAnsi"/>
        </w:rPr>
        <w:t>Phenylalanine is converted to tyrosine, which is the base substrate for producing:</w:t>
      </w:r>
    </w:p>
    <w:p w14:paraId="31B42713" w14:textId="77777777" w:rsidR="00766752" w:rsidRPr="00766752" w:rsidRDefault="00766752" w:rsidP="00766752">
      <w:pPr>
        <w:numPr>
          <w:ilvl w:val="0"/>
          <w:numId w:val="42"/>
        </w:numPr>
        <w:rPr>
          <w:rFonts w:cstheme="minorHAnsi"/>
        </w:rPr>
      </w:pPr>
      <w:r w:rsidRPr="00766752">
        <w:rPr>
          <w:rFonts w:cstheme="minorHAnsi"/>
        </w:rPr>
        <w:t>Melanin</w:t>
      </w:r>
    </w:p>
    <w:p w14:paraId="674BDF8A" w14:textId="77777777" w:rsidR="00766752" w:rsidRPr="00766752" w:rsidRDefault="00766752" w:rsidP="00766752">
      <w:pPr>
        <w:numPr>
          <w:ilvl w:val="0"/>
          <w:numId w:val="42"/>
        </w:numPr>
        <w:rPr>
          <w:rFonts w:cstheme="minorHAnsi"/>
        </w:rPr>
      </w:pPr>
      <w:r w:rsidRPr="00766752">
        <w:rPr>
          <w:rFonts w:cstheme="minorHAnsi"/>
        </w:rPr>
        <w:t>Epinephrine</w:t>
      </w:r>
    </w:p>
    <w:p w14:paraId="64CB9097" w14:textId="77777777" w:rsidR="00766752" w:rsidRPr="00766752" w:rsidRDefault="00766752" w:rsidP="00766752">
      <w:pPr>
        <w:numPr>
          <w:ilvl w:val="0"/>
          <w:numId w:val="42"/>
        </w:numPr>
        <w:rPr>
          <w:rFonts w:cstheme="minorHAnsi"/>
        </w:rPr>
      </w:pPr>
      <w:r w:rsidRPr="00766752">
        <w:rPr>
          <w:rFonts w:cstheme="minorHAnsi"/>
        </w:rPr>
        <w:t>Norepinephrine</w:t>
      </w:r>
    </w:p>
    <w:p w14:paraId="7076DA6D" w14:textId="77777777" w:rsidR="00766752" w:rsidRPr="00766752" w:rsidRDefault="00766752" w:rsidP="00766752">
      <w:pPr>
        <w:numPr>
          <w:ilvl w:val="0"/>
          <w:numId w:val="42"/>
        </w:numPr>
        <w:rPr>
          <w:rFonts w:cstheme="minorHAnsi"/>
        </w:rPr>
      </w:pPr>
      <w:r w:rsidRPr="00766752">
        <w:rPr>
          <w:rFonts w:cstheme="minorHAnsi"/>
        </w:rPr>
        <w:t>Dopamine</w:t>
      </w:r>
    </w:p>
    <w:p w14:paraId="1AA6852E" w14:textId="77777777" w:rsidR="00766752" w:rsidRPr="00766752" w:rsidRDefault="00766752" w:rsidP="00766752">
      <w:pPr>
        <w:rPr>
          <w:rFonts w:cstheme="minorHAnsi"/>
        </w:rPr>
      </w:pPr>
    </w:p>
    <w:p w14:paraId="014FF9AD" w14:textId="77777777" w:rsidR="00766752" w:rsidRPr="00766752" w:rsidRDefault="00766752" w:rsidP="00766752">
      <w:pPr>
        <w:rPr>
          <w:rFonts w:cstheme="minorHAnsi"/>
        </w:rPr>
      </w:pPr>
      <w:r w:rsidRPr="00766752">
        <w:rPr>
          <w:rFonts w:cstheme="minorHAnsi"/>
        </w:rPr>
        <w:t>Tryptophan is the precursor for:</w:t>
      </w:r>
    </w:p>
    <w:p w14:paraId="742A0BA8" w14:textId="77777777" w:rsidR="00766752" w:rsidRPr="00766752" w:rsidRDefault="00766752" w:rsidP="00766752">
      <w:pPr>
        <w:numPr>
          <w:ilvl w:val="0"/>
          <w:numId w:val="32"/>
        </w:numPr>
        <w:rPr>
          <w:rFonts w:cstheme="minorHAnsi"/>
        </w:rPr>
      </w:pPr>
      <w:r w:rsidRPr="00766752">
        <w:rPr>
          <w:rFonts w:cstheme="minorHAnsi"/>
        </w:rPr>
        <w:t>Serotonin</w:t>
      </w:r>
    </w:p>
    <w:p w14:paraId="0C0E1383" w14:textId="77777777" w:rsidR="00766752" w:rsidRPr="00766752" w:rsidRDefault="00766752" w:rsidP="00766752">
      <w:pPr>
        <w:rPr>
          <w:rFonts w:cstheme="minorHAnsi"/>
        </w:rPr>
      </w:pPr>
    </w:p>
    <w:p w14:paraId="130F41C3" w14:textId="77777777" w:rsidR="00766752" w:rsidRPr="00766752" w:rsidRDefault="00766752" w:rsidP="00766752">
      <w:pPr>
        <w:rPr>
          <w:rFonts w:cstheme="minorHAnsi"/>
        </w:rPr>
      </w:pPr>
      <w:proofErr w:type="gramStart"/>
      <w:r w:rsidRPr="00766752">
        <w:rPr>
          <w:rFonts w:cstheme="minorHAnsi"/>
        </w:rPr>
        <w:t>Epinephrine and norepinephrine,</w:t>
      </w:r>
      <w:proofErr w:type="gramEnd"/>
      <w:r w:rsidRPr="00766752">
        <w:rPr>
          <w:rFonts w:cstheme="minorHAnsi"/>
        </w:rPr>
        <w:t xml:space="preserve"> are the key mediators of the fight or flight response, and serotonin is linked to anxiety and fearfulness. Students may know firsthand about SSRIs (serotonin reuptake inhibitors) that are used to treat depression and social anxiety. SNRI are antidepressants that act on both serotonin and norepinephrine. Dopamine is the primary neurotransmitter in the “pleasure-reward” pathway. </w:t>
      </w:r>
    </w:p>
    <w:p w14:paraId="4B5AA005" w14:textId="77777777" w:rsidR="00766752" w:rsidRPr="00766752" w:rsidRDefault="00766752" w:rsidP="00766752">
      <w:pPr>
        <w:rPr>
          <w:rFonts w:cstheme="minorHAnsi"/>
        </w:rPr>
      </w:pPr>
    </w:p>
    <w:p w14:paraId="6EB9B2E9" w14:textId="77777777" w:rsidR="00766752" w:rsidRPr="00766752" w:rsidRDefault="00766752" w:rsidP="00766752">
      <w:pPr>
        <w:rPr>
          <w:rFonts w:cstheme="minorHAnsi"/>
        </w:rPr>
      </w:pPr>
    </w:p>
    <w:p w14:paraId="582CC5F3" w14:textId="48B2D784" w:rsidR="009E5628" w:rsidRDefault="009E5628" w:rsidP="009E5628">
      <w:pPr>
        <w:rPr>
          <w:rFonts w:cstheme="minorHAnsi"/>
        </w:rPr>
      </w:pPr>
    </w:p>
    <w:p w14:paraId="1002AD6F" w14:textId="77777777" w:rsidR="009E5628" w:rsidRDefault="009E5628" w:rsidP="009E5628">
      <w:pPr>
        <w:rPr>
          <w:rFonts w:cstheme="minorHAnsi"/>
        </w:rPr>
      </w:pPr>
    </w:p>
    <w:p w14:paraId="03DD6C09" w14:textId="2C14CA4D" w:rsidR="009E5628" w:rsidRPr="00105F58" w:rsidRDefault="00EC5336" w:rsidP="009E5628">
      <w:pPr>
        <w:numPr>
          <w:ilvl w:val="0"/>
          <w:numId w:val="37"/>
        </w:numPr>
        <w:rPr>
          <w:rFonts w:cstheme="minorHAnsi"/>
          <w:b/>
          <w:bCs/>
        </w:rPr>
      </w:pPr>
      <w:r w:rsidRPr="00105F58">
        <w:rPr>
          <w:rFonts w:cstheme="minorHAnsi"/>
          <w:b/>
          <w:bCs/>
        </w:rPr>
        <w:lastRenderedPageBreak/>
        <w:t>Look at the molecular pathways again. Where SPECIFICALLY in the pathways could a mutation have occurred that would produce the suite of distinctive traits that primitive dogs and “domesticated” foxes have, but wolves do not?</w:t>
      </w:r>
    </w:p>
    <w:p w14:paraId="34A1BE3F" w14:textId="3C0C3B4C" w:rsidR="009E5628" w:rsidRDefault="009E5628" w:rsidP="009E5628">
      <w:pPr>
        <w:rPr>
          <w:rFonts w:cstheme="minorHAnsi"/>
        </w:rPr>
      </w:pPr>
    </w:p>
    <w:p w14:paraId="5AA12D75" w14:textId="2E6429D0" w:rsidR="00766752" w:rsidRPr="00766752" w:rsidRDefault="00766752" w:rsidP="00766752">
      <w:pPr>
        <w:rPr>
          <w:rFonts w:cstheme="minorHAnsi"/>
        </w:rPr>
      </w:pPr>
      <w:r w:rsidRPr="00766752">
        <w:rPr>
          <w:rFonts w:cstheme="minorHAnsi"/>
        </w:rPr>
        <w:t xml:space="preserve">A mutation that inactivates any step in Pathway #2 is unlikely to create a calm phenotype. A mutation that over-activates serotonin production could produce a calm phenotype but would not explain the other phenotype changes. Conversely, elevating levels of dopamine while lowering levels of epinephrine could easily produce a less fearful phenotype. By coincidence, additional dopamine is likely to cause additional melanin production, which can change coat coloration. A reasonable hypothesis would be that one of the two reactions that convert dopamine to epinephrine or norepinephrine has been reduced in foxes with the calm phenotype. </w:t>
      </w:r>
    </w:p>
    <w:p w14:paraId="2603EB0B" w14:textId="7F5CD58A" w:rsidR="00EC5336" w:rsidRDefault="00EC5336" w:rsidP="00F6301F">
      <w:pPr>
        <w:rPr>
          <w:rFonts w:cstheme="minorHAnsi"/>
        </w:rPr>
      </w:pPr>
    </w:p>
    <w:p w14:paraId="27791974" w14:textId="77777777" w:rsidR="00EC5336" w:rsidRDefault="00EC5336" w:rsidP="00F6301F">
      <w:pPr>
        <w:rPr>
          <w:rFonts w:cstheme="minorHAnsi"/>
        </w:rPr>
      </w:pPr>
    </w:p>
    <w:p w14:paraId="3496349E" w14:textId="77777777" w:rsidR="00924346" w:rsidRPr="007A71CF" w:rsidRDefault="00924346" w:rsidP="00924346">
      <w:pPr>
        <w:pStyle w:val="Heading3"/>
        <w:rPr>
          <w:rFonts w:asciiTheme="minorHAnsi" w:hAnsiTheme="minorHAnsi" w:cstheme="minorHAnsi"/>
        </w:rPr>
      </w:pPr>
      <w:r w:rsidRPr="007A71CF">
        <w:rPr>
          <w:rFonts w:asciiTheme="minorHAnsi" w:hAnsiTheme="minorHAnsi" w:cstheme="minorHAnsi"/>
        </w:rPr>
        <w:t>Photos and Illustrations</w:t>
      </w:r>
    </w:p>
    <w:p w14:paraId="395A7221" w14:textId="77777777" w:rsidR="00F17A42" w:rsidRPr="00E05FFF" w:rsidRDefault="00F17A42" w:rsidP="00F17A42">
      <w:pPr>
        <w:numPr>
          <w:ilvl w:val="0"/>
          <w:numId w:val="32"/>
        </w:numPr>
        <w:tabs>
          <w:tab w:val="left" w:pos="720"/>
        </w:tabs>
        <w:ind w:left="720"/>
        <w:rPr>
          <w:rFonts w:cstheme="minorHAnsi"/>
        </w:rPr>
      </w:pPr>
      <w:r w:rsidRPr="00E05FFF">
        <w:rPr>
          <w:rFonts w:cstheme="minorHAnsi"/>
        </w:rPr>
        <w:t>Male wolves (</w:t>
      </w:r>
      <w:r w:rsidRPr="00E05FFF">
        <w:rPr>
          <w:rFonts w:cstheme="minorHAnsi"/>
          <w:i/>
        </w:rPr>
        <w:t>Canis lupus lupus</w:t>
      </w:r>
      <w:r w:rsidRPr="00E05FFF">
        <w:rPr>
          <w:rFonts w:cstheme="minorHAnsi"/>
        </w:rPr>
        <w:t xml:space="preserve">) in the Dutch zoo of </w:t>
      </w:r>
      <w:proofErr w:type="spellStart"/>
      <w:r w:rsidRPr="00E05FFF">
        <w:rPr>
          <w:rFonts w:cstheme="minorHAnsi"/>
        </w:rPr>
        <w:t>Dierenrijk</w:t>
      </w:r>
      <w:proofErr w:type="spellEnd"/>
      <w:r w:rsidRPr="00E05FFF">
        <w:rPr>
          <w:rFonts w:cstheme="minorHAnsi"/>
        </w:rPr>
        <w:t xml:space="preserve"> in </w:t>
      </w:r>
      <w:proofErr w:type="spellStart"/>
      <w:r w:rsidRPr="00E05FFF">
        <w:rPr>
          <w:rFonts w:cstheme="minorHAnsi"/>
        </w:rPr>
        <w:t>Mierlo</w:t>
      </w:r>
      <w:proofErr w:type="spellEnd"/>
      <w:r w:rsidRPr="00E05FFF">
        <w:rPr>
          <w:rFonts w:cstheme="minorHAnsi"/>
        </w:rPr>
        <w:t xml:space="preserve">. </w:t>
      </w:r>
      <w:r w:rsidRPr="00E05FFF">
        <w:rPr>
          <w:rFonts w:cstheme="minorHAnsi"/>
        </w:rPr>
        <w:br/>
      </w:r>
      <w:hyperlink r:id="rId61" w:history="1">
        <w:r w:rsidRPr="00E05FFF">
          <w:rPr>
            <w:rStyle w:val="Hyperlink"/>
            <w:rFonts w:cstheme="minorHAnsi"/>
          </w:rPr>
          <w:t>http://commons.wikimedia.org/wiki/File:Wolf_dierenrijk_2009.JPG</w:t>
        </w:r>
      </w:hyperlink>
      <w:r w:rsidRPr="00E05FFF">
        <w:rPr>
          <w:rFonts w:cstheme="minorHAnsi"/>
        </w:rPr>
        <w:t xml:space="preserve"> </w:t>
      </w:r>
    </w:p>
    <w:p w14:paraId="5DD92A96" w14:textId="77777777" w:rsidR="00F17A42" w:rsidRPr="00E05FFF" w:rsidRDefault="00F17A42" w:rsidP="00F17A42">
      <w:pPr>
        <w:numPr>
          <w:ilvl w:val="0"/>
          <w:numId w:val="32"/>
        </w:numPr>
        <w:tabs>
          <w:tab w:val="left" w:pos="720"/>
        </w:tabs>
        <w:ind w:left="720"/>
        <w:rPr>
          <w:rFonts w:cstheme="minorHAnsi"/>
        </w:rPr>
      </w:pPr>
      <w:r w:rsidRPr="00E05FFF">
        <w:rPr>
          <w:rFonts w:cstheme="minorHAnsi"/>
        </w:rPr>
        <w:t>Wolf walking in snow.</w:t>
      </w:r>
      <w:r w:rsidRPr="00E05FFF">
        <w:rPr>
          <w:rFonts w:cstheme="minorHAnsi"/>
        </w:rPr>
        <w:br/>
      </w:r>
      <w:hyperlink r:id="rId62" w:history="1">
        <w:r w:rsidRPr="00E05FFF">
          <w:rPr>
            <w:rStyle w:val="Hyperlink"/>
            <w:rFonts w:cstheme="minorHAnsi"/>
          </w:rPr>
          <w:t>http://commons.wikimedia.org/wiki/File:Lobo_en_Kolmården.jpg</w:t>
        </w:r>
      </w:hyperlink>
    </w:p>
    <w:p w14:paraId="6F43AB15" w14:textId="77777777" w:rsidR="00F17A42" w:rsidRPr="00E05FFF" w:rsidRDefault="00F17A42" w:rsidP="00F17A42">
      <w:pPr>
        <w:numPr>
          <w:ilvl w:val="0"/>
          <w:numId w:val="32"/>
        </w:numPr>
        <w:tabs>
          <w:tab w:val="left" w:pos="720"/>
        </w:tabs>
        <w:ind w:left="720"/>
        <w:rPr>
          <w:rFonts w:cstheme="minorHAnsi"/>
        </w:rPr>
      </w:pPr>
      <w:r w:rsidRPr="00E05FFF">
        <w:rPr>
          <w:rFonts w:cstheme="minorHAnsi"/>
        </w:rPr>
        <w:t>Indian pariah dog</w:t>
      </w:r>
      <w:r w:rsidRPr="00E05FFF">
        <w:rPr>
          <w:rFonts w:cstheme="minorHAnsi"/>
        </w:rPr>
        <w:br/>
      </w:r>
      <w:hyperlink r:id="rId63" w:history="1">
        <w:r w:rsidRPr="00E05FFF">
          <w:rPr>
            <w:rStyle w:val="Hyperlink"/>
            <w:rFonts w:cstheme="minorHAnsi"/>
          </w:rPr>
          <w:t>https://commons.wikimedia.org/wiki/File:The_Indian_Pariah_Dog.jpg</w:t>
        </w:r>
      </w:hyperlink>
    </w:p>
    <w:p w14:paraId="120748BB" w14:textId="77777777" w:rsidR="00F17A42" w:rsidRPr="00E05FFF" w:rsidRDefault="00F17A42" w:rsidP="00F17A42">
      <w:pPr>
        <w:numPr>
          <w:ilvl w:val="0"/>
          <w:numId w:val="32"/>
        </w:numPr>
        <w:tabs>
          <w:tab w:val="left" w:pos="720"/>
        </w:tabs>
        <w:ind w:left="720"/>
        <w:rPr>
          <w:rFonts w:cstheme="minorHAnsi"/>
        </w:rPr>
      </w:pPr>
      <w:r w:rsidRPr="00E05FFF">
        <w:rPr>
          <w:rFonts w:cstheme="minorHAnsi"/>
        </w:rPr>
        <w:t>Canaan dog</w:t>
      </w:r>
      <w:r w:rsidRPr="00E05FFF">
        <w:rPr>
          <w:rFonts w:cstheme="minorHAnsi"/>
        </w:rPr>
        <w:br/>
      </w:r>
      <w:hyperlink r:id="rId64" w:history="1">
        <w:r w:rsidRPr="00E05FFF">
          <w:rPr>
            <w:rStyle w:val="Hyperlink"/>
            <w:rFonts w:cstheme="minorHAnsi"/>
          </w:rPr>
          <w:t>https://commons.wikimedia.org/wiki/File:CanaanDog3.jpg</w:t>
        </w:r>
      </w:hyperlink>
    </w:p>
    <w:p w14:paraId="3C7DEA67" w14:textId="5DB1E088" w:rsidR="00F17A42" w:rsidRDefault="00F17A42" w:rsidP="00F17A42">
      <w:pPr>
        <w:numPr>
          <w:ilvl w:val="0"/>
          <w:numId w:val="32"/>
        </w:numPr>
        <w:tabs>
          <w:tab w:val="left" w:pos="720"/>
        </w:tabs>
        <w:ind w:left="720"/>
        <w:rPr>
          <w:rFonts w:cstheme="minorHAnsi"/>
        </w:rPr>
      </w:pPr>
      <w:r w:rsidRPr="00E05FFF">
        <w:rPr>
          <w:rFonts w:cstheme="minorHAnsi"/>
        </w:rPr>
        <w:t xml:space="preserve">Cover of </w:t>
      </w:r>
      <w:r w:rsidRPr="00E05FFF">
        <w:rPr>
          <w:rFonts w:cstheme="minorHAnsi"/>
          <w:i/>
        </w:rPr>
        <w:t>Science</w:t>
      </w:r>
      <w:r w:rsidRPr="00E05FFF">
        <w:rPr>
          <w:rFonts w:cstheme="minorHAnsi"/>
        </w:rPr>
        <w:t xml:space="preserve"> magazine, dated 6 April 2007</w:t>
      </w:r>
      <w:r w:rsidRPr="00E05FFF">
        <w:rPr>
          <w:rFonts w:cstheme="minorHAnsi"/>
        </w:rPr>
        <w:br/>
        <w:t>(This image is NOT open source, but copyrighted by AAAS, Inc.)</w:t>
      </w:r>
      <w:r w:rsidRPr="00E05FFF">
        <w:rPr>
          <w:rFonts w:cstheme="minorHAnsi"/>
        </w:rPr>
        <w:br/>
      </w:r>
      <w:hyperlink r:id="rId65" w:history="1">
        <w:r w:rsidRPr="00E05FFF">
          <w:rPr>
            <w:rStyle w:val="Hyperlink"/>
            <w:rFonts w:cstheme="minorHAnsi"/>
          </w:rPr>
          <w:t>http://www.sciencemag.org/content/316/5821.cover-expansion</w:t>
        </w:r>
      </w:hyperlink>
      <w:r w:rsidRPr="00E05FFF">
        <w:rPr>
          <w:rFonts w:cstheme="minorHAnsi"/>
        </w:rPr>
        <w:t xml:space="preserve">  </w:t>
      </w:r>
    </w:p>
    <w:p w14:paraId="7AC36212" w14:textId="77777777" w:rsidR="00924346" w:rsidRDefault="00924346" w:rsidP="00F6301F">
      <w:pPr>
        <w:rPr>
          <w:rFonts w:cstheme="minorHAnsi"/>
        </w:rPr>
      </w:pPr>
    </w:p>
    <w:p w14:paraId="0DC46182" w14:textId="0423173D" w:rsidR="00F6301F" w:rsidRPr="00DD0FDB" w:rsidRDefault="00F6301F">
      <w:pPr>
        <w:rPr>
          <w:rFonts w:cstheme="minorHAnsi"/>
        </w:rPr>
      </w:pPr>
    </w:p>
    <w:sectPr w:rsidR="00F6301F" w:rsidRPr="00DD0FDB" w:rsidSect="00B15CA4">
      <w:headerReference w:type="even" r:id="rId66"/>
      <w:headerReference w:type="default" r:id="rId67"/>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36EEF4" w14:textId="77777777" w:rsidR="00C73151" w:rsidRDefault="00C73151" w:rsidP="009845F3">
      <w:r>
        <w:separator/>
      </w:r>
    </w:p>
  </w:endnote>
  <w:endnote w:type="continuationSeparator" w:id="0">
    <w:p w14:paraId="72834D6A" w14:textId="77777777" w:rsidR="00C73151" w:rsidRDefault="00C73151" w:rsidP="009845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Gill Sans">
    <w:panose1 w:val="020B0502020104020203"/>
    <w:charset w:val="B1"/>
    <w:family w:val="swiss"/>
    <w:pitch w:val="variable"/>
    <w:sig w:usb0="80000A67" w:usb1="00000000" w:usb2="00000000" w:usb3="00000000" w:csb0="000001F7" w:csb1="00000000"/>
  </w:font>
  <w:font w:name="MS Mincho">
    <w:altName w:val="ＭＳ 明朝"/>
    <w:panose1 w:val="020206090402050803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Minion Pro">
    <w:altName w:val="Cambria"/>
    <w:panose1 w:val="020B0604020202020204"/>
    <w:charset w:val="00"/>
    <w:family w:val="roman"/>
    <w:notTrueType/>
    <w:pitch w:val="variable"/>
    <w:sig w:usb0="60000287" w:usb1="00000001" w:usb2="00000000" w:usb3="00000000" w:csb0="0000019F" w:csb1="00000000"/>
  </w:font>
  <w:font w:name="GILL SANS SEMIBOLD">
    <w:panose1 w:val="020B0702020104020203"/>
    <w:charset w:val="00"/>
    <w:family w:val="swiss"/>
    <w:pitch w:val="variable"/>
    <w:sig w:usb0="8000026F" w:usb1="5000004A" w:usb2="00000000" w:usb3="00000000" w:csb0="00000005" w:csb1="00000000"/>
  </w:font>
  <w:font w:name="MinionPro-Regular">
    <w:altName w:val="Calibri"/>
    <w:panose1 w:val="020B0604020202020204"/>
    <w:charset w:val="00"/>
    <w:family w:val="auto"/>
    <w:pitch w:val="variable"/>
    <w:sig w:usb0="60000287" w:usb1="00000001"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02C8C3" w14:textId="77777777" w:rsidR="00C73151" w:rsidRDefault="00C73151" w:rsidP="009845F3">
      <w:r>
        <w:separator/>
      </w:r>
    </w:p>
  </w:footnote>
  <w:footnote w:type="continuationSeparator" w:id="0">
    <w:p w14:paraId="08F2A265" w14:textId="77777777" w:rsidR="00C73151" w:rsidRDefault="00C73151" w:rsidP="009845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88EF8" w14:textId="77777777" w:rsidR="00E05B7F" w:rsidRDefault="00E05B7F" w:rsidP="00CA49DF">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6317B5D" w14:textId="77777777" w:rsidR="00E05B7F" w:rsidRDefault="00E05B7F" w:rsidP="009845F3">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841922" w14:textId="77777777" w:rsidR="00E05B7F" w:rsidRPr="00576F86" w:rsidRDefault="00E05B7F" w:rsidP="00CA49DF">
    <w:pPr>
      <w:pStyle w:val="Header"/>
      <w:framePr w:wrap="none" w:vAnchor="text" w:hAnchor="margin" w:xAlign="right" w:y="1"/>
      <w:rPr>
        <w:rStyle w:val="PageNumber"/>
        <w:sz w:val="22"/>
      </w:rPr>
    </w:pPr>
    <w:r w:rsidRPr="00576F86">
      <w:rPr>
        <w:rStyle w:val="PageNumber"/>
        <w:sz w:val="22"/>
      </w:rPr>
      <w:fldChar w:fldCharType="begin"/>
    </w:r>
    <w:r w:rsidRPr="00576F86">
      <w:rPr>
        <w:rStyle w:val="PageNumber"/>
        <w:sz w:val="22"/>
      </w:rPr>
      <w:instrText xml:space="preserve">PAGE  </w:instrText>
    </w:r>
    <w:r w:rsidRPr="00576F86">
      <w:rPr>
        <w:rStyle w:val="PageNumber"/>
        <w:sz w:val="22"/>
      </w:rPr>
      <w:fldChar w:fldCharType="separate"/>
    </w:r>
    <w:r w:rsidR="002752F5">
      <w:rPr>
        <w:rStyle w:val="PageNumber"/>
        <w:noProof/>
        <w:sz w:val="22"/>
      </w:rPr>
      <w:t>1</w:t>
    </w:r>
    <w:r w:rsidRPr="00576F86">
      <w:rPr>
        <w:rStyle w:val="PageNumber"/>
        <w:sz w:val="22"/>
      </w:rPr>
      <w:fldChar w:fldCharType="end"/>
    </w:r>
  </w:p>
  <w:p w14:paraId="47C5229D" w14:textId="7D8506E5" w:rsidR="00E05B7F" w:rsidRPr="00576F86" w:rsidRDefault="00D12D7E" w:rsidP="009845F3">
    <w:pPr>
      <w:pStyle w:val="Header"/>
      <w:ind w:right="360"/>
      <w:rPr>
        <w:rFonts w:ascii="GILL SANS SEMIBOLD" w:hAnsi="GILL SANS SEMIBOLD"/>
        <w:color w:val="B3371F"/>
        <w:sz w:val="22"/>
      </w:rPr>
    </w:pPr>
    <w:r>
      <w:rPr>
        <w:rFonts w:ascii="GILL SANS SEMIBOLD" w:hAnsi="GILL SANS SEMIBOLD"/>
        <w:color w:val="B3371F"/>
        <w:sz w:val="22"/>
      </w:rPr>
      <w:t>Case</w:t>
    </w:r>
    <w:r w:rsidR="00C977F6">
      <w:rPr>
        <w:rFonts w:ascii="GILL SANS SEMIBOLD" w:hAnsi="GILL SANS SEMIBOLD"/>
        <w:color w:val="B3371F"/>
        <w:sz w:val="22"/>
      </w:rPr>
      <w:t xml:space="preserve"> Set</w:t>
    </w:r>
    <w:r>
      <w:rPr>
        <w:rFonts w:ascii="GILL SANS SEMIBOLD" w:hAnsi="GILL SANS SEMIBOLD"/>
        <w:color w:val="B3371F"/>
        <w:sz w:val="22"/>
      </w:rPr>
      <w:t>-</w:t>
    </w:r>
    <w:r w:rsidR="00274EF1">
      <w:rPr>
        <w:rFonts w:ascii="GILL SANS SEMIBOLD" w:hAnsi="GILL SANS SEMIBOLD"/>
        <w:color w:val="B3371F"/>
        <w:sz w:val="22"/>
      </w:rPr>
      <w:t>From Dogs to DNA</w:t>
    </w:r>
    <w:r w:rsidR="00F75EC1">
      <w:rPr>
        <w:rFonts w:ascii="GILL SANS SEMIBOLD" w:hAnsi="GILL SANS SEMIBOLD"/>
        <w:color w:val="B3371F"/>
        <w:sz w:val="22"/>
      </w:rPr>
      <w:t xml:space="preserve">: </w:t>
    </w:r>
    <w:r w:rsidR="002622A4">
      <w:rPr>
        <w:rFonts w:ascii="GILL SANS SEMIBOLD" w:hAnsi="GILL SANS SEMIBOLD"/>
        <w:color w:val="B3371F"/>
        <w:sz w:val="22"/>
      </w:rPr>
      <w:t xml:space="preserve">Updated </w:t>
    </w:r>
    <w:r w:rsidR="0032317A">
      <w:rPr>
        <w:rFonts w:ascii="GILL SANS SEMIBOLD" w:hAnsi="GILL SANS SEMIBOLD"/>
        <w:color w:val="B3371F"/>
        <w:sz w:val="22"/>
      </w:rPr>
      <w:t>7/2023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D04EF"/>
    <w:multiLevelType w:val="hybridMultilevel"/>
    <w:tmpl w:val="3F5AECA2"/>
    <w:lvl w:ilvl="0" w:tplc="FFFFFFFF">
      <w:start w:val="1"/>
      <w:numFmt w:val="decimal"/>
      <w:lvlText w:val="%1."/>
      <w:lvlJc w:val="left"/>
      <w:pPr>
        <w:ind w:left="360" w:hanging="360"/>
      </w:pPr>
      <w:rPr>
        <w:rFont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1" w15:restartNumberingAfterBreak="0">
    <w:nsid w:val="01DC76A4"/>
    <w:multiLevelType w:val="hybridMultilevel"/>
    <w:tmpl w:val="A184C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18137F"/>
    <w:multiLevelType w:val="hybridMultilevel"/>
    <w:tmpl w:val="C52CC2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2A3361"/>
    <w:multiLevelType w:val="hybridMultilevel"/>
    <w:tmpl w:val="73E6B56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68E30FC"/>
    <w:multiLevelType w:val="hybridMultilevel"/>
    <w:tmpl w:val="1AB2A700"/>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099138A9"/>
    <w:multiLevelType w:val="hybridMultilevel"/>
    <w:tmpl w:val="3F5AECA2"/>
    <w:lvl w:ilvl="0" w:tplc="0409000F">
      <w:start w:val="1"/>
      <w:numFmt w:val="decimal"/>
      <w:lvlText w:val="%1."/>
      <w:lvlJc w:val="left"/>
      <w:pPr>
        <w:ind w:left="360" w:hanging="360"/>
      </w:pPr>
      <w:rPr>
        <w:rFonts w:hint="default"/>
      </w:rPr>
    </w:lvl>
    <w:lvl w:ilvl="1" w:tplc="B74C9812" w:tentative="1">
      <w:start w:val="1"/>
      <w:numFmt w:val="bullet"/>
      <w:lvlText w:val="•"/>
      <w:lvlJc w:val="left"/>
      <w:pPr>
        <w:tabs>
          <w:tab w:val="num" w:pos="1080"/>
        </w:tabs>
        <w:ind w:left="1080" w:hanging="360"/>
      </w:pPr>
      <w:rPr>
        <w:rFonts w:ascii="Arial" w:hAnsi="Arial" w:hint="default"/>
      </w:rPr>
    </w:lvl>
    <w:lvl w:ilvl="2" w:tplc="6F326420" w:tentative="1">
      <w:start w:val="1"/>
      <w:numFmt w:val="bullet"/>
      <w:lvlText w:val="•"/>
      <w:lvlJc w:val="left"/>
      <w:pPr>
        <w:tabs>
          <w:tab w:val="num" w:pos="1800"/>
        </w:tabs>
        <w:ind w:left="1800" w:hanging="360"/>
      </w:pPr>
      <w:rPr>
        <w:rFonts w:ascii="Arial" w:hAnsi="Arial" w:hint="default"/>
      </w:rPr>
    </w:lvl>
    <w:lvl w:ilvl="3" w:tplc="7D50C5BC" w:tentative="1">
      <w:start w:val="1"/>
      <w:numFmt w:val="bullet"/>
      <w:lvlText w:val="•"/>
      <w:lvlJc w:val="left"/>
      <w:pPr>
        <w:tabs>
          <w:tab w:val="num" w:pos="2520"/>
        </w:tabs>
        <w:ind w:left="2520" w:hanging="360"/>
      </w:pPr>
      <w:rPr>
        <w:rFonts w:ascii="Arial" w:hAnsi="Arial" w:hint="default"/>
      </w:rPr>
    </w:lvl>
    <w:lvl w:ilvl="4" w:tplc="749C28DE" w:tentative="1">
      <w:start w:val="1"/>
      <w:numFmt w:val="bullet"/>
      <w:lvlText w:val="•"/>
      <w:lvlJc w:val="left"/>
      <w:pPr>
        <w:tabs>
          <w:tab w:val="num" w:pos="3240"/>
        </w:tabs>
        <w:ind w:left="3240" w:hanging="360"/>
      </w:pPr>
      <w:rPr>
        <w:rFonts w:ascii="Arial" w:hAnsi="Arial" w:hint="default"/>
      </w:rPr>
    </w:lvl>
    <w:lvl w:ilvl="5" w:tplc="17D24F6A" w:tentative="1">
      <w:start w:val="1"/>
      <w:numFmt w:val="bullet"/>
      <w:lvlText w:val="•"/>
      <w:lvlJc w:val="left"/>
      <w:pPr>
        <w:tabs>
          <w:tab w:val="num" w:pos="3960"/>
        </w:tabs>
        <w:ind w:left="3960" w:hanging="360"/>
      </w:pPr>
      <w:rPr>
        <w:rFonts w:ascii="Arial" w:hAnsi="Arial" w:hint="default"/>
      </w:rPr>
    </w:lvl>
    <w:lvl w:ilvl="6" w:tplc="241484F2" w:tentative="1">
      <w:start w:val="1"/>
      <w:numFmt w:val="bullet"/>
      <w:lvlText w:val="•"/>
      <w:lvlJc w:val="left"/>
      <w:pPr>
        <w:tabs>
          <w:tab w:val="num" w:pos="4680"/>
        </w:tabs>
        <w:ind w:left="4680" w:hanging="360"/>
      </w:pPr>
      <w:rPr>
        <w:rFonts w:ascii="Arial" w:hAnsi="Arial" w:hint="default"/>
      </w:rPr>
    </w:lvl>
    <w:lvl w:ilvl="7" w:tplc="B8EE2AA8" w:tentative="1">
      <w:start w:val="1"/>
      <w:numFmt w:val="bullet"/>
      <w:lvlText w:val="•"/>
      <w:lvlJc w:val="left"/>
      <w:pPr>
        <w:tabs>
          <w:tab w:val="num" w:pos="5400"/>
        </w:tabs>
        <w:ind w:left="5400" w:hanging="360"/>
      </w:pPr>
      <w:rPr>
        <w:rFonts w:ascii="Arial" w:hAnsi="Arial" w:hint="default"/>
      </w:rPr>
    </w:lvl>
    <w:lvl w:ilvl="8" w:tplc="F9AE0CF8" w:tentative="1">
      <w:start w:val="1"/>
      <w:numFmt w:val="bullet"/>
      <w:lvlText w:val="•"/>
      <w:lvlJc w:val="left"/>
      <w:pPr>
        <w:tabs>
          <w:tab w:val="num" w:pos="6120"/>
        </w:tabs>
        <w:ind w:left="6120" w:hanging="360"/>
      </w:pPr>
      <w:rPr>
        <w:rFonts w:ascii="Arial" w:hAnsi="Arial" w:hint="default"/>
      </w:rPr>
    </w:lvl>
  </w:abstractNum>
  <w:abstractNum w:abstractNumId="6" w15:restartNumberingAfterBreak="0">
    <w:nsid w:val="10A8394D"/>
    <w:multiLevelType w:val="hybridMultilevel"/>
    <w:tmpl w:val="D6F654E6"/>
    <w:lvl w:ilvl="0" w:tplc="A2E4AEAA">
      <w:start w:val="1"/>
      <w:numFmt w:val="decimal"/>
      <w:lvlText w:val="%1."/>
      <w:lvlJc w:val="left"/>
      <w:pPr>
        <w:ind w:left="144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3F138F3"/>
    <w:multiLevelType w:val="hybridMultilevel"/>
    <w:tmpl w:val="4A9E22D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8105F52"/>
    <w:multiLevelType w:val="hybridMultilevel"/>
    <w:tmpl w:val="251611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D43949"/>
    <w:multiLevelType w:val="hybridMultilevel"/>
    <w:tmpl w:val="BFACD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8D4B17"/>
    <w:multiLevelType w:val="hybridMultilevel"/>
    <w:tmpl w:val="BBD0AB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03C43FA"/>
    <w:multiLevelType w:val="hybridMultilevel"/>
    <w:tmpl w:val="C2745776"/>
    <w:lvl w:ilvl="0" w:tplc="2572D1F0">
      <w:start w:val="1"/>
      <w:numFmt w:val="lowerLetter"/>
      <w:lvlText w:val="%1."/>
      <w:lvlJc w:val="left"/>
      <w:pPr>
        <w:ind w:left="1440" w:hanging="720"/>
      </w:pPr>
      <w:rPr>
        <w:rFonts w:hint="default"/>
      </w:rPr>
    </w:lvl>
    <w:lvl w:ilvl="1" w:tplc="A2E4AEAA">
      <w:start w:val="1"/>
      <w:numFmt w:val="decimal"/>
      <w:lvlText w:val="%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0AE6576"/>
    <w:multiLevelType w:val="hybridMultilevel"/>
    <w:tmpl w:val="8D02F2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B144ED"/>
    <w:multiLevelType w:val="hybridMultilevel"/>
    <w:tmpl w:val="E67479E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22631D3"/>
    <w:multiLevelType w:val="hybridMultilevel"/>
    <w:tmpl w:val="3F5AECA2"/>
    <w:lvl w:ilvl="0" w:tplc="FFFFFFFF">
      <w:start w:val="1"/>
      <w:numFmt w:val="decimal"/>
      <w:lvlText w:val="%1."/>
      <w:lvlJc w:val="left"/>
      <w:pPr>
        <w:ind w:left="360" w:hanging="360"/>
      </w:pPr>
      <w:rPr>
        <w:rFont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15" w15:restartNumberingAfterBreak="0">
    <w:nsid w:val="22875996"/>
    <w:multiLevelType w:val="hybridMultilevel"/>
    <w:tmpl w:val="48A41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CC54EF"/>
    <w:multiLevelType w:val="hybridMultilevel"/>
    <w:tmpl w:val="2264BC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50C7E7D"/>
    <w:multiLevelType w:val="hybridMultilevel"/>
    <w:tmpl w:val="2516113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94A35D3"/>
    <w:multiLevelType w:val="hybridMultilevel"/>
    <w:tmpl w:val="93FA822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B2308E1"/>
    <w:multiLevelType w:val="hybridMultilevel"/>
    <w:tmpl w:val="8D02F2E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C0E4F10"/>
    <w:multiLevelType w:val="hybridMultilevel"/>
    <w:tmpl w:val="7966E2F0"/>
    <w:lvl w:ilvl="0" w:tplc="0DE098E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D6008C6"/>
    <w:multiLevelType w:val="hybridMultilevel"/>
    <w:tmpl w:val="7966E2F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C647A17"/>
    <w:multiLevelType w:val="hybridMultilevel"/>
    <w:tmpl w:val="17A8CB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A15F2D"/>
    <w:multiLevelType w:val="hybridMultilevel"/>
    <w:tmpl w:val="3F5AECA2"/>
    <w:lvl w:ilvl="0" w:tplc="FFFFFFFF">
      <w:start w:val="1"/>
      <w:numFmt w:val="decimal"/>
      <w:lvlText w:val="%1."/>
      <w:lvlJc w:val="left"/>
      <w:pPr>
        <w:ind w:left="720" w:hanging="360"/>
      </w:pPr>
      <w:rPr>
        <w:rFonts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3F5E4244"/>
    <w:multiLevelType w:val="hybridMultilevel"/>
    <w:tmpl w:val="E4821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A85F05"/>
    <w:multiLevelType w:val="hybridMultilevel"/>
    <w:tmpl w:val="0644BB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3C47C1B"/>
    <w:multiLevelType w:val="hybridMultilevel"/>
    <w:tmpl w:val="C52CC20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4A624A12"/>
    <w:multiLevelType w:val="hybridMultilevel"/>
    <w:tmpl w:val="4A9E22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B1E70AB"/>
    <w:multiLevelType w:val="hybridMultilevel"/>
    <w:tmpl w:val="3F5AECA2"/>
    <w:lvl w:ilvl="0" w:tplc="0409000F">
      <w:start w:val="1"/>
      <w:numFmt w:val="decimal"/>
      <w:lvlText w:val="%1."/>
      <w:lvlJc w:val="left"/>
      <w:pPr>
        <w:ind w:left="720" w:hanging="360"/>
      </w:pPr>
      <w:rPr>
        <w:rFonts w:hint="default"/>
      </w:rPr>
    </w:lvl>
    <w:lvl w:ilvl="1" w:tplc="B74C9812" w:tentative="1">
      <w:start w:val="1"/>
      <w:numFmt w:val="bullet"/>
      <w:lvlText w:val="•"/>
      <w:lvlJc w:val="left"/>
      <w:pPr>
        <w:tabs>
          <w:tab w:val="num" w:pos="1440"/>
        </w:tabs>
        <w:ind w:left="1440" w:hanging="360"/>
      </w:pPr>
      <w:rPr>
        <w:rFonts w:ascii="Arial" w:hAnsi="Arial" w:hint="default"/>
      </w:rPr>
    </w:lvl>
    <w:lvl w:ilvl="2" w:tplc="6F326420" w:tentative="1">
      <w:start w:val="1"/>
      <w:numFmt w:val="bullet"/>
      <w:lvlText w:val="•"/>
      <w:lvlJc w:val="left"/>
      <w:pPr>
        <w:tabs>
          <w:tab w:val="num" w:pos="2160"/>
        </w:tabs>
        <w:ind w:left="2160" w:hanging="360"/>
      </w:pPr>
      <w:rPr>
        <w:rFonts w:ascii="Arial" w:hAnsi="Arial" w:hint="default"/>
      </w:rPr>
    </w:lvl>
    <w:lvl w:ilvl="3" w:tplc="7D50C5BC" w:tentative="1">
      <w:start w:val="1"/>
      <w:numFmt w:val="bullet"/>
      <w:lvlText w:val="•"/>
      <w:lvlJc w:val="left"/>
      <w:pPr>
        <w:tabs>
          <w:tab w:val="num" w:pos="2880"/>
        </w:tabs>
        <w:ind w:left="2880" w:hanging="360"/>
      </w:pPr>
      <w:rPr>
        <w:rFonts w:ascii="Arial" w:hAnsi="Arial" w:hint="default"/>
      </w:rPr>
    </w:lvl>
    <w:lvl w:ilvl="4" w:tplc="749C28DE" w:tentative="1">
      <w:start w:val="1"/>
      <w:numFmt w:val="bullet"/>
      <w:lvlText w:val="•"/>
      <w:lvlJc w:val="left"/>
      <w:pPr>
        <w:tabs>
          <w:tab w:val="num" w:pos="3600"/>
        </w:tabs>
        <w:ind w:left="3600" w:hanging="360"/>
      </w:pPr>
      <w:rPr>
        <w:rFonts w:ascii="Arial" w:hAnsi="Arial" w:hint="default"/>
      </w:rPr>
    </w:lvl>
    <w:lvl w:ilvl="5" w:tplc="17D24F6A" w:tentative="1">
      <w:start w:val="1"/>
      <w:numFmt w:val="bullet"/>
      <w:lvlText w:val="•"/>
      <w:lvlJc w:val="left"/>
      <w:pPr>
        <w:tabs>
          <w:tab w:val="num" w:pos="4320"/>
        </w:tabs>
        <w:ind w:left="4320" w:hanging="360"/>
      </w:pPr>
      <w:rPr>
        <w:rFonts w:ascii="Arial" w:hAnsi="Arial" w:hint="default"/>
      </w:rPr>
    </w:lvl>
    <w:lvl w:ilvl="6" w:tplc="241484F2" w:tentative="1">
      <w:start w:val="1"/>
      <w:numFmt w:val="bullet"/>
      <w:lvlText w:val="•"/>
      <w:lvlJc w:val="left"/>
      <w:pPr>
        <w:tabs>
          <w:tab w:val="num" w:pos="5040"/>
        </w:tabs>
        <w:ind w:left="5040" w:hanging="360"/>
      </w:pPr>
      <w:rPr>
        <w:rFonts w:ascii="Arial" w:hAnsi="Arial" w:hint="default"/>
      </w:rPr>
    </w:lvl>
    <w:lvl w:ilvl="7" w:tplc="B8EE2AA8" w:tentative="1">
      <w:start w:val="1"/>
      <w:numFmt w:val="bullet"/>
      <w:lvlText w:val="•"/>
      <w:lvlJc w:val="left"/>
      <w:pPr>
        <w:tabs>
          <w:tab w:val="num" w:pos="5760"/>
        </w:tabs>
        <w:ind w:left="5760" w:hanging="360"/>
      </w:pPr>
      <w:rPr>
        <w:rFonts w:ascii="Arial" w:hAnsi="Arial" w:hint="default"/>
      </w:rPr>
    </w:lvl>
    <w:lvl w:ilvl="8" w:tplc="F9AE0CF8"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50046B81"/>
    <w:multiLevelType w:val="hybridMultilevel"/>
    <w:tmpl w:val="F0B4B8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1C604A"/>
    <w:multiLevelType w:val="hybridMultilevel"/>
    <w:tmpl w:val="A9A82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64264A"/>
    <w:multiLevelType w:val="hybridMultilevel"/>
    <w:tmpl w:val="32D0B9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A8600BD"/>
    <w:multiLevelType w:val="hybridMultilevel"/>
    <w:tmpl w:val="2206ABE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D5D09CD"/>
    <w:multiLevelType w:val="hybridMultilevel"/>
    <w:tmpl w:val="C2745776"/>
    <w:lvl w:ilvl="0" w:tplc="FFFFFFFF">
      <w:start w:val="1"/>
      <w:numFmt w:val="lowerLetter"/>
      <w:lvlText w:val="%1."/>
      <w:lvlJc w:val="left"/>
      <w:pPr>
        <w:ind w:left="1440" w:hanging="720"/>
      </w:pPr>
      <w:rPr>
        <w:rFonts w:hint="default"/>
      </w:rPr>
    </w:lvl>
    <w:lvl w:ilvl="1" w:tplc="FFFFFFFF">
      <w:start w:val="1"/>
      <w:numFmt w:val="decimal"/>
      <w:lvlText w:val="%2."/>
      <w:lvlJc w:val="left"/>
      <w:pPr>
        <w:ind w:left="1800" w:hanging="360"/>
      </w:pPr>
      <w:rPr>
        <w:rFonts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4" w15:restartNumberingAfterBreak="0">
    <w:nsid w:val="62674BD5"/>
    <w:multiLevelType w:val="hybridMultilevel"/>
    <w:tmpl w:val="C4A6CB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82E7FE7"/>
    <w:multiLevelType w:val="hybridMultilevel"/>
    <w:tmpl w:val="4A9E22D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C927C5A"/>
    <w:multiLevelType w:val="hybridMultilevel"/>
    <w:tmpl w:val="C9A2EE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43F6CA0"/>
    <w:multiLevelType w:val="hybridMultilevel"/>
    <w:tmpl w:val="3F5AECA2"/>
    <w:lvl w:ilvl="0" w:tplc="FFFFFFFF">
      <w:start w:val="1"/>
      <w:numFmt w:val="decimal"/>
      <w:lvlText w:val="%1."/>
      <w:lvlJc w:val="left"/>
      <w:pPr>
        <w:ind w:left="-360" w:hanging="360"/>
      </w:pPr>
      <w:rPr>
        <w:rFonts w:hint="default"/>
      </w:rPr>
    </w:lvl>
    <w:lvl w:ilvl="1" w:tplc="FFFFFFFF" w:tentative="1">
      <w:start w:val="1"/>
      <w:numFmt w:val="bullet"/>
      <w:lvlText w:val="•"/>
      <w:lvlJc w:val="left"/>
      <w:pPr>
        <w:tabs>
          <w:tab w:val="num" w:pos="360"/>
        </w:tabs>
        <w:ind w:left="360" w:hanging="360"/>
      </w:pPr>
      <w:rPr>
        <w:rFonts w:ascii="Arial" w:hAnsi="Arial" w:hint="default"/>
      </w:rPr>
    </w:lvl>
    <w:lvl w:ilvl="2" w:tplc="FFFFFFFF" w:tentative="1">
      <w:start w:val="1"/>
      <w:numFmt w:val="bullet"/>
      <w:lvlText w:val="•"/>
      <w:lvlJc w:val="left"/>
      <w:pPr>
        <w:tabs>
          <w:tab w:val="num" w:pos="1080"/>
        </w:tabs>
        <w:ind w:left="1080" w:hanging="360"/>
      </w:pPr>
      <w:rPr>
        <w:rFonts w:ascii="Arial" w:hAnsi="Arial" w:hint="default"/>
      </w:rPr>
    </w:lvl>
    <w:lvl w:ilvl="3" w:tplc="FFFFFFFF" w:tentative="1">
      <w:start w:val="1"/>
      <w:numFmt w:val="bullet"/>
      <w:lvlText w:val="•"/>
      <w:lvlJc w:val="left"/>
      <w:pPr>
        <w:tabs>
          <w:tab w:val="num" w:pos="1800"/>
        </w:tabs>
        <w:ind w:left="1800" w:hanging="360"/>
      </w:pPr>
      <w:rPr>
        <w:rFonts w:ascii="Arial" w:hAnsi="Arial" w:hint="default"/>
      </w:rPr>
    </w:lvl>
    <w:lvl w:ilvl="4" w:tplc="FFFFFFFF" w:tentative="1">
      <w:start w:val="1"/>
      <w:numFmt w:val="bullet"/>
      <w:lvlText w:val="•"/>
      <w:lvlJc w:val="left"/>
      <w:pPr>
        <w:tabs>
          <w:tab w:val="num" w:pos="2520"/>
        </w:tabs>
        <w:ind w:left="2520" w:hanging="360"/>
      </w:pPr>
      <w:rPr>
        <w:rFonts w:ascii="Arial" w:hAnsi="Arial" w:hint="default"/>
      </w:rPr>
    </w:lvl>
    <w:lvl w:ilvl="5" w:tplc="FFFFFFFF" w:tentative="1">
      <w:start w:val="1"/>
      <w:numFmt w:val="bullet"/>
      <w:lvlText w:val="•"/>
      <w:lvlJc w:val="left"/>
      <w:pPr>
        <w:tabs>
          <w:tab w:val="num" w:pos="3240"/>
        </w:tabs>
        <w:ind w:left="3240" w:hanging="360"/>
      </w:pPr>
      <w:rPr>
        <w:rFonts w:ascii="Arial" w:hAnsi="Arial" w:hint="default"/>
      </w:rPr>
    </w:lvl>
    <w:lvl w:ilvl="6" w:tplc="FFFFFFFF" w:tentative="1">
      <w:start w:val="1"/>
      <w:numFmt w:val="bullet"/>
      <w:lvlText w:val="•"/>
      <w:lvlJc w:val="left"/>
      <w:pPr>
        <w:tabs>
          <w:tab w:val="num" w:pos="3960"/>
        </w:tabs>
        <w:ind w:left="3960" w:hanging="360"/>
      </w:pPr>
      <w:rPr>
        <w:rFonts w:ascii="Arial" w:hAnsi="Arial" w:hint="default"/>
      </w:rPr>
    </w:lvl>
    <w:lvl w:ilvl="7" w:tplc="FFFFFFFF" w:tentative="1">
      <w:start w:val="1"/>
      <w:numFmt w:val="bullet"/>
      <w:lvlText w:val="•"/>
      <w:lvlJc w:val="left"/>
      <w:pPr>
        <w:tabs>
          <w:tab w:val="num" w:pos="4680"/>
        </w:tabs>
        <w:ind w:left="4680" w:hanging="360"/>
      </w:pPr>
      <w:rPr>
        <w:rFonts w:ascii="Arial" w:hAnsi="Arial" w:hint="default"/>
      </w:rPr>
    </w:lvl>
    <w:lvl w:ilvl="8" w:tplc="FFFFFFFF" w:tentative="1">
      <w:start w:val="1"/>
      <w:numFmt w:val="bullet"/>
      <w:lvlText w:val="•"/>
      <w:lvlJc w:val="left"/>
      <w:pPr>
        <w:tabs>
          <w:tab w:val="num" w:pos="5400"/>
        </w:tabs>
        <w:ind w:left="5400" w:hanging="360"/>
      </w:pPr>
      <w:rPr>
        <w:rFonts w:ascii="Arial" w:hAnsi="Arial" w:hint="default"/>
      </w:rPr>
    </w:lvl>
  </w:abstractNum>
  <w:abstractNum w:abstractNumId="38" w15:restartNumberingAfterBreak="0">
    <w:nsid w:val="744B3658"/>
    <w:multiLevelType w:val="hybridMultilevel"/>
    <w:tmpl w:val="93FA82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46F1BD1"/>
    <w:multiLevelType w:val="hybridMultilevel"/>
    <w:tmpl w:val="0644BB82"/>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8053BA5"/>
    <w:multiLevelType w:val="hybridMultilevel"/>
    <w:tmpl w:val="4A9E22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F6809D8"/>
    <w:multiLevelType w:val="hybridMultilevel"/>
    <w:tmpl w:val="8C2E5B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25"/>
  </w:num>
  <w:num w:numId="3">
    <w:abstractNumId w:val="29"/>
  </w:num>
  <w:num w:numId="4">
    <w:abstractNumId w:val="30"/>
  </w:num>
  <w:num w:numId="5">
    <w:abstractNumId w:val="24"/>
  </w:num>
  <w:num w:numId="6">
    <w:abstractNumId w:val="8"/>
  </w:num>
  <w:num w:numId="7">
    <w:abstractNumId w:val="15"/>
  </w:num>
  <w:num w:numId="8">
    <w:abstractNumId w:val="22"/>
  </w:num>
  <w:num w:numId="9">
    <w:abstractNumId w:val="1"/>
  </w:num>
  <w:num w:numId="10">
    <w:abstractNumId w:val="38"/>
  </w:num>
  <w:num w:numId="11">
    <w:abstractNumId w:val="27"/>
  </w:num>
  <w:num w:numId="12">
    <w:abstractNumId w:val="28"/>
  </w:num>
  <w:num w:numId="13">
    <w:abstractNumId w:val="5"/>
  </w:num>
  <w:num w:numId="14">
    <w:abstractNumId w:val="40"/>
  </w:num>
  <w:num w:numId="15">
    <w:abstractNumId w:val="12"/>
  </w:num>
  <w:num w:numId="16">
    <w:abstractNumId w:val="32"/>
  </w:num>
  <w:num w:numId="17">
    <w:abstractNumId w:val="10"/>
  </w:num>
  <w:num w:numId="18">
    <w:abstractNumId w:val="2"/>
  </w:num>
  <w:num w:numId="19">
    <w:abstractNumId w:val="11"/>
  </w:num>
  <w:num w:numId="20">
    <w:abstractNumId w:val="17"/>
  </w:num>
  <w:num w:numId="21">
    <w:abstractNumId w:val="26"/>
  </w:num>
  <w:num w:numId="22">
    <w:abstractNumId w:val="33"/>
  </w:num>
  <w:num w:numId="23">
    <w:abstractNumId w:val="34"/>
  </w:num>
  <w:num w:numId="24">
    <w:abstractNumId w:val="39"/>
  </w:num>
  <w:num w:numId="25">
    <w:abstractNumId w:val="6"/>
  </w:num>
  <w:num w:numId="26">
    <w:abstractNumId w:val="4"/>
  </w:num>
  <w:num w:numId="27">
    <w:abstractNumId w:val="0"/>
  </w:num>
  <w:num w:numId="28">
    <w:abstractNumId w:val="14"/>
  </w:num>
  <w:num w:numId="29">
    <w:abstractNumId w:val="37"/>
  </w:num>
  <w:num w:numId="30">
    <w:abstractNumId w:val="20"/>
  </w:num>
  <w:num w:numId="31">
    <w:abstractNumId w:val="21"/>
  </w:num>
  <w:num w:numId="32">
    <w:abstractNumId w:val="3"/>
  </w:num>
  <w:num w:numId="33">
    <w:abstractNumId w:val="18"/>
  </w:num>
  <w:num w:numId="34">
    <w:abstractNumId w:val="23"/>
  </w:num>
  <w:num w:numId="35">
    <w:abstractNumId w:val="35"/>
  </w:num>
  <w:num w:numId="36">
    <w:abstractNumId w:val="7"/>
  </w:num>
  <w:num w:numId="37">
    <w:abstractNumId w:val="19"/>
  </w:num>
  <w:num w:numId="38">
    <w:abstractNumId w:val="16"/>
  </w:num>
  <w:num w:numId="39">
    <w:abstractNumId w:val="41"/>
  </w:num>
  <w:num w:numId="40">
    <w:abstractNumId w:val="13"/>
  </w:num>
  <w:num w:numId="41">
    <w:abstractNumId w:val="31"/>
  </w:num>
  <w:num w:numId="42">
    <w:abstractNumId w:val="36"/>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276"/>
    <w:rsid w:val="00002361"/>
    <w:rsid w:val="00005911"/>
    <w:rsid w:val="00007F3C"/>
    <w:rsid w:val="000103BA"/>
    <w:rsid w:val="00031A9A"/>
    <w:rsid w:val="00034171"/>
    <w:rsid w:val="00054A55"/>
    <w:rsid w:val="00057C5D"/>
    <w:rsid w:val="00061379"/>
    <w:rsid w:val="00075242"/>
    <w:rsid w:val="00087343"/>
    <w:rsid w:val="00093E07"/>
    <w:rsid w:val="000A2229"/>
    <w:rsid w:val="000A456F"/>
    <w:rsid w:val="000A4D85"/>
    <w:rsid w:val="000B7682"/>
    <w:rsid w:val="000D1E6A"/>
    <w:rsid w:val="000E3A18"/>
    <w:rsid w:val="000E744B"/>
    <w:rsid w:val="000F53D5"/>
    <w:rsid w:val="00105F58"/>
    <w:rsid w:val="001077DB"/>
    <w:rsid w:val="00114676"/>
    <w:rsid w:val="00163071"/>
    <w:rsid w:val="00163920"/>
    <w:rsid w:val="0016594D"/>
    <w:rsid w:val="00166938"/>
    <w:rsid w:val="00173C66"/>
    <w:rsid w:val="00174EEE"/>
    <w:rsid w:val="00184932"/>
    <w:rsid w:val="00184CFD"/>
    <w:rsid w:val="0019651E"/>
    <w:rsid w:val="001A1594"/>
    <w:rsid w:val="001A271C"/>
    <w:rsid w:val="001A2BE9"/>
    <w:rsid w:val="001B0E72"/>
    <w:rsid w:val="001C48B1"/>
    <w:rsid w:val="001E68E9"/>
    <w:rsid w:val="001F16ED"/>
    <w:rsid w:val="001F6103"/>
    <w:rsid w:val="001F701F"/>
    <w:rsid w:val="00201A7E"/>
    <w:rsid w:val="002173D2"/>
    <w:rsid w:val="00225581"/>
    <w:rsid w:val="002255B0"/>
    <w:rsid w:val="00241A70"/>
    <w:rsid w:val="00252199"/>
    <w:rsid w:val="00255258"/>
    <w:rsid w:val="002622A4"/>
    <w:rsid w:val="0026478B"/>
    <w:rsid w:val="00267276"/>
    <w:rsid w:val="00274EF1"/>
    <w:rsid w:val="002752F5"/>
    <w:rsid w:val="002812DF"/>
    <w:rsid w:val="00285604"/>
    <w:rsid w:val="0029056C"/>
    <w:rsid w:val="00294BD4"/>
    <w:rsid w:val="002A55AF"/>
    <w:rsid w:val="002B2034"/>
    <w:rsid w:val="002B2A02"/>
    <w:rsid w:val="002B4BE0"/>
    <w:rsid w:val="002C210A"/>
    <w:rsid w:val="002D494C"/>
    <w:rsid w:val="002E0434"/>
    <w:rsid w:val="002E4FC8"/>
    <w:rsid w:val="002F2084"/>
    <w:rsid w:val="002F2C5F"/>
    <w:rsid w:val="002F5CC8"/>
    <w:rsid w:val="003016DE"/>
    <w:rsid w:val="0032317A"/>
    <w:rsid w:val="00327E15"/>
    <w:rsid w:val="00336794"/>
    <w:rsid w:val="0034302A"/>
    <w:rsid w:val="00344C0A"/>
    <w:rsid w:val="00356751"/>
    <w:rsid w:val="00360485"/>
    <w:rsid w:val="00361882"/>
    <w:rsid w:val="00361BC6"/>
    <w:rsid w:val="0036639A"/>
    <w:rsid w:val="00371C76"/>
    <w:rsid w:val="00374CAD"/>
    <w:rsid w:val="00374DEC"/>
    <w:rsid w:val="003774C6"/>
    <w:rsid w:val="00384E5E"/>
    <w:rsid w:val="00387406"/>
    <w:rsid w:val="003D21B0"/>
    <w:rsid w:val="003D241D"/>
    <w:rsid w:val="003E0B08"/>
    <w:rsid w:val="003F0EDA"/>
    <w:rsid w:val="003F3070"/>
    <w:rsid w:val="003F58C1"/>
    <w:rsid w:val="00401C10"/>
    <w:rsid w:val="004050D1"/>
    <w:rsid w:val="004116CC"/>
    <w:rsid w:val="0042474A"/>
    <w:rsid w:val="00424CCF"/>
    <w:rsid w:val="0043529C"/>
    <w:rsid w:val="004424EA"/>
    <w:rsid w:val="00442E56"/>
    <w:rsid w:val="00442ED0"/>
    <w:rsid w:val="00444B97"/>
    <w:rsid w:val="00447929"/>
    <w:rsid w:val="00470D8B"/>
    <w:rsid w:val="00471F7A"/>
    <w:rsid w:val="00472EAD"/>
    <w:rsid w:val="004827E5"/>
    <w:rsid w:val="00491D0E"/>
    <w:rsid w:val="004958FA"/>
    <w:rsid w:val="00497C69"/>
    <w:rsid w:val="004A0CCC"/>
    <w:rsid w:val="004B2A5D"/>
    <w:rsid w:val="004B2DE6"/>
    <w:rsid w:val="004B4F35"/>
    <w:rsid w:val="004B5306"/>
    <w:rsid w:val="004D3EFF"/>
    <w:rsid w:val="004D7760"/>
    <w:rsid w:val="004E65C3"/>
    <w:rsid w:val="004E7EC6"/>
    <w:rsid w:val="004F3F11"/>
    <w:rsid w:val="004F602F"/>
    <w:rsid w:val="005020BA"/>
    <w:rsid w:val="00510FE8"/>
    <w:rsid w:val="00521473"/>
    <w:rsid w:val="00523969"/>
    <w:rsid w:val="00531328"/>
    <w:rsid w:val="00533B2E"/>
    <w:rsid w:val="00536A0A"/>
    <w:rsid w:val="00546545"/>
    <w:rsid w:val="00553230"/>
    <w:rsid w:val="0056362F"/>
    <w:rsid w:val="00573E17"/>
    <w:rsid w:val="00576F86"/>
    <w:rsid w:val="00581746"/>
    <w:rsid w:val="00581932"/>
    <w:rsid w:val="00581C1E"/>
    <w:rsid w:val="005826C2"/>
    <w:rsid w:val="00584C0C"/>
    <w:rsid w:val="0059010E"/>
    <w:rsid w:val="00590213"/>
    <w:rsid w:val="005A5C3A"/>
    <w:rsid w:val="005B1700"/>
    <w:rsid w:val="005C19BA"/>
    <w:rsid w:val="005D2486"/>
    <w:rsid w:val="005D4483"/>
    <w:rsid w:val="005E64E3"/>
    <w:rsid w:val="005F3937"/>
    <w:rsid w:val="005F6962"/>
    <w:rsid w:val="00600B57"/>
    <w:rsid w:val="00600E37"/>
    <w:rsid w:val="00603786"/>
    <w:rsid w:val="00614E9F"/>
    <w:rsid w:val="00633F17"/>
    <w:rsid w:val="00634ECE"/>
    <w:rsid w:val="006406A9"/>
    <w:rsid w:val="0064736C"/>
    <w:rsid w:val="0065601B"/>
    <w:rsid w:val="00663956"/>
    <w:rsid w:val="006651E4"/>
    <w:rsid w:val="00673D97"/>
    <w:rsid w:val="006740B8"/>
    <w:rsid w:val="006765EA"/>
    <w:rsid w:val="0068630B"/>
    <w:rsid w:val="00694D29"/>
    <w:rsid w:val="006957D0"/>
    <w:rsid w:val="006A5CEB"/>
    <w:rsid w:val="006C70B5"/>
    <w:rsid w:val="006C70E3"/>
    <w:rsid w:val="006F0440"/>
    <w:rsid w:val="006F505F"/>
    <w:rsid w:val="00701048"/>
    <w:rsid w:val="00702442"/>
    <w:rsid w:val="00712872"/>
    <w:rsid w:val="00716978"/>
    <w:rsid w:val="00724D74"/>
    <w:rsid w:val="0072607B"/>
    <w:rsid w:val="007313F6"/>
    <w:rsid w:val="00733B29"/>
    <w:rsid w:val="0074290B"/>
    <w:rsid w:val="00746283"/>
    <w:rsid w:val="00751AD0"/>
    <w:rsid w:val="00755AC4"/>
    <w:rsid w:val="007647A1"/>
    <w:rsid w:val="00764CE0"/>
    <w:rsid w:val="00766752"/>
    <w:rsid w:val="00767568"/>
    <w:rsid w:val="007701F6"/>
    <w:rsid w:val="00786FFA"/>
    <w:rsid w:val="00790C3D"/>
    <w:rsid w:val="007918DD"/>
    <w:rsid w:val="0079200E"/>
    <w:rsid w:val="0079244C"/>
    <w:rsid w:val="0079269F"/>
    <w:rsid w:val="00797E18"/>
    <w:rsid w:val="007A2E8F"/>
    <w:rsid w:val="007A71CF"/>
    <w:rsid w:val="007B230F"/>
    <w:rsid w:val="007C0D9E"/>
    <w:rsid w:val="007C6482"/>
    <w:rsid w:val="007D01E1"/>
    <w:rsid w:val="007E0B38"/>
    <w:rsid w:val="00814AB3"/>
    <w:rsid w:val="00814F6E"/>
    <w:rsid w:val="00815694"/>
    <w:rsid w:val="00816AD8"/>
    <w:rsid w:val="00826070"/>
    <w:rsid w:val="00864060"/>
    <w:rsid w:val="00873A38"/>
    <w:rsid w:val="00873F80"/>
    <w:rsid w:val="00874826"/>
    <w:rsid w:val="008755D9"/>
    <w:rsid w:val="0087685C"/>
    <w:rsid w:val="00877A71"/>
    <w:rsid w:val="008811D1"/>
    <w:rsid w:val="00882331"/>
    <w:rsid w:val="0088777D"/>
    <w:rsid w:val="008D21A4"/>
    <w:rsid w:val="008D22CD"/>
    <w:rsid w:val="008D7C78"/>
    <w:rsid w:val="008E0B10"/>
    <w:rsid w:val="008E3E9B"/>
    <w:rsid w:val="008E7265"/>
    <w:rsid w:val="008F6EF6"/>
    <w:rsid w:val="00900065"/>
    <w:rsid w:val="0090525C"/>
    <w:rsid w:val="00910EF8"/>
    <w:rsid w:val="00924346"/>
    <w:rsid w:val="009303A2"/>
    <w:rsid w:val="0093146E"/>
    <w:rsid w:val="00931CB2"/>
    <w:rsid w:val="00933E46"/>
    <w:rsid w:val="00934920"/>
    <w:rsid w:val="00942568"/>
    <w:rsid w:val="00956CB4"/>
    <w:rsid w:val="00972753"/>
    <w:rsid w:val="0098300E"/>
    <w:rsid w:val="009845F3"/>
    <w:rsid w:val="0098563C"/>
    <w:rsid w:val="0099454A"/>
    <w:rsid w:val="00995350"/>
    <w:rsid w:val="00996836"/>
    <w:rsid w:val="009A34FD"/>
    <w:rsid w:val="009A4B97"/>
    <w:rsid w:val="009D48B1"/>
    <w:rsid w:val="009D7838"/>
    <w:rsid w:val="009D7A9B"/>
    <w:rsid w:val="009E0BDF"/>
    <w:rsid w:val="009E5628"/>
    <w:rsid w:val="009F35E8"/>
    <w:rsid w:val="009F3882"/>
    <w:rsid w:val="009F4326"/>
    <w:rsid w:val="009F6AB1"/>
    <w:rsid w:val="00A053D4"/>
    <w:rsid w:val="00A05E47"/>
    <w:rsid w:val="00A064D5"/>
    <w:rsid w:val="00A142E8"/>
    <w:rsid w:val="00A14FBD"/>
    <w:rsid w:val="00A26729"/>
    <w:rsid w:val="00A27011"/>
    <w:rsid w:val="00A31333"/>
    <w:rsid w:val="00A46690"/>
    <w:rsid w:val="00A7018A"/>
    <w:rsid w:val="00A73315"/>
    <w:rsid w:val="00A7706F"/>
    <w:rsid w:val="00A8132F"/>
    <w:rsid w:val="00A939FF"/>
    <w:rsid w:val="00A96971"/>
    <w:rsid w:val="00AA0768"/>
    <w:rsid w:val="00AA7E8A"/>
    <w:rsid w:val="00AB0FE8"/>
    <w:rsid w:val="00AB36EE"/>
    <w:rsid w:val="00AB39E4"/>
    <w:rsid w:val="00AB435E"/>
    <w:rsid w:val="00AB7E71"/>
    <w:rsid w:val="00AC33B7"/>
    <w:rsid w:val="00AD0445"/>
    <w:rsid w:val="00AD3E72"/>
    <w:rsid w:val="00AD6CF0"/>
    <w:rsid w:val="00AE02EB"/>
    <w:rsid w:val="00AE2EA5"/>
    <w:rsid w:val="00AE51A8"/>
    <w:rsid w:val="00AE5699"/>
    <w:rsid w:val="00AF44D6"/>
    <w:rsid w:val="00AF49A3"/>
    <w:rsid w:val="00AF71CA"/>
    <w:rsid w:val="00B039B4"/>
    <w:rsid w:val="00B07540"/>
    <w:rsid w:val="00B15CA4"/>
    <w:rsid w:val="00B3112B"/>
    <w:rsid w:val="00B37C3F"/>
    <w:rsid w:val="00B50C85"/>
    <w:rsid w:val="00B57E44"/>
    <w:rsid w:val="00B604A5"/>
    <w:rsid w:val="00B62F75"/>
    <w:rsid w:val="00B6499A"/>
    <w:rsid w:val="00B70257"/>
    <w:rsid w:val="00B72433"/>
    <w:rsid w:val="00B75245"/>
    <w:rsid w:val="00B7602B"/>
    <w:rsid w:val="00B76058"/>
    <w:rsid w:val="00B8056E"/>
    <w:rsid w:val="00B83508"/>
    <w:rsid w:val="00B87C46"/>
    <w:rsid w:val="00B95C3D"/>
    <w:rsid w:val="00B95D10"/>
    <w:rsid w:val="00BA0E66"/>
    <w:rsid w:val="00BA121C"/>
    <w:rsid w:val="00BA5D7B"/>
    <w:rsid w:val="00BA7FC2"/>
    <w:rsid w:val="00BB168A"/>
    <w:rsid w:val="00BB63D2"/>
    <w:rsid w:val="00BD3CB5"/>
    <w:rsid w:val="00BD74D3"/>
    <w:rsid w:val="00BE1055"/>
    <w:rsid w:val="00BE1C76"/>
    <w:rsid w:val="00BF0BBB"/>
    <w:rsid w:val="00C0059E"/>
    <w:rsid w:val="00C01036"/>
    <w:rsid w:val="00C05A91"/>
    <w:rsid w:val="00C1719B"/>
    <w:rsid w:val="00C22AFA"/>
    <w:rsid w:val="00C37224"/>
    <w:rsid w:val="00C4104C"/>
    <w:rsid w:val="00C4337C"/>
    <w:rsid w:val="00C46CC6"/>
    <w:rsid w:val="00C63B76"/>
    <w:rsid w:val="00C646AD"/>
    <w:rsid w:val="00C73151"/>
    <w:rsid w:val="00C73F49"/>
    <w:rsid w:val="00C80BD0"/>
    <w:rsid w:val="00C82276"/>
    <w:rsid w:val="00C848B8"/>
    <w:rsid w:val="00C95464"/>
    <w:rsid w:val="00C95CAB"/>
    <w:rsid w:val="00C96A6B"/>
    <w:rsid w:val="00C977F6"/>
    <w:rsid w:val="00CA49DF"/>
    <w:rsid w:val="00CB1180"/>
    <w:rsid w:val="00CB7D2A"/>
    <w:rsid w:val="00CC0B65"/>
    <w:rsid w:val="00CC3B89"/>
    <w:rsid w:val="00CD42F2"/>
    <w:rsid w:val="00CE1CAF"/>
    <w:rsid w:val="00CF2FE1"/>
    <w:rsid w:val="00CF711E"/>
    <w:rsid w:val="00D12D7E"/>
    <w:rsid w:val="00D268F2"/>
    <w:rsid w:val="00D45D6F"/>
    <w:rsid w:val="00D55B0A"/>
    <w:rsid w:val="00D55D8F"/>
    <w:rsid w:val="00D61239"/>
    <w:rsid w:val="00D67828"/>
    <w:rsid w:val="00D72E44"/>
    <w:rsid w:val="00D75915"/>
    <w:rsid w:val="00D84AE9"/>
    <w:rsid w:val="00D912C0"/>
    <w:rsid w:val="00DA7355"/>
    <w:rsid w:val="00DB3B66"/>
    <w:rsid w:val="00DD0FDB"/>
    <w:rsid w:val="00DD34F0"/>
    <w:rsid w:val="00DD351F"/>
    <w:rsid w:val="00DE5151"/>
    <w:rsid w:val="00DE7999"/>
    <w:rsid w:val="00E024CA"/>
    <w:rsid w:val="00E05B7F"/>
    <w:rsid w:val="00E05FFF"/>
    <w:rsid w:val="00E17A3F"/>
    <w:rsid w:val="00E47CB2"/>
    <w:rsid w:val="00E5377F"/>
    <w:rsid w:val="00E5641E"/>
    <w:rsid w:val="00E77EB7"/>
    <w:rsid w:val="00E805F5"/>
    <w:rsid w:val="00E81BED"/>
    <w:rsid w:val="00E875A0"/>
    <w:rsid w:val="00E928F2"/>
    <w:rsid w:val="00EA4D43"/>
    <w:rsid w:val="00EA61FB"/>
    <w:rsid w:val="00EB0FB4"/>
    <w:rsid w:val="00EB3822"/>
    <w:rsid w:val="00EB41B9"/>
    <w:rsid w:val="00EB6FB1"/>
    <w:rsid w:val="00EB756D"/>
    <w:rsid w:val="00EC0D84"/>
    <w:rsid w:val="00EC5336"/>
    <w:rsid w:val="00ED5C50"/>
    <w:rsid w:val="00EE46E8"/>
    <w:rsid w:val="00EF33BA"/>
    <w:rsid w:val="00EF3ECF"/>
    <w:rsid w:val="00EF6703"/>
    <w:rsid w:val="00F01630"/>
    <w:rsid w:val="00F01EE1"/>
    <w:rsid w:val="00F0301B"/>
    <w:rsid w:val="00F03B48"/>
    <w:rsid w:val="00F0544B"/>
    <w:rsid w:val="00F13CA4"/>
    <w:rsid w:val="00F17A42"/>
    <w:rsid w:val="00F17B59"/>
    <w:rsid w:val="00F22759"/>
    <w:rsid w:val="00F26063"/>
    <w:rsid w:val="00F40CCE"/>
    <w:rsid w:val="00F42BB5"/>
    <w:rsid w:val="00F50350"/>
    <w:rsid w:val="00F52FCE"/>
    <w:rsid w:val="00F53F7A"/>
    <w:rsid w:val="00F6301F"/>
    <w:rsid w:val="00F662C1"/>
    <w:rsid w:val="00F74DEC"/>
    <w:rsid w:val="00F75EC1"/>
    <w:rsid w:val="00F95752"/>
    <w:rsid w:val="00FA1F2D"/>
    <w:rsid w:val="00FB1A3D"/>
    <w:rsid w:val="00FB1E48"/>
    <w:rsid w:val="00FB5701"/>
    <w:rsid w:val="00FC1CC4"/>
    <w:rsid w:val="00FD44E2"/>
    <w:rsid w:val="00FE0BC9"/>
    <w:rsid w:val="00FF1775"/>
    <w:rsid w:val="00FF59B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75494C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32317A"/>
  </w:style>
  <w:style w:type="paragraph" w:styleId="Heading1">
    <w:name w:val="heading 1"/>
    <w:basedOn w:val="Normal"/>
    <w:next w:val="Normal"/>
    <w:link w:val="Heading1Char"/>
    <w:uiPriority w:val="9"/>
    <w:qFormat/>
    <w:rsid w:val="006C70E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C70E3"/>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aliases w:val="L3 Header"/>
    <w:basedOn w:val="Normal"/>
    <w:next w:val="Normal"/>
    <w:link w:val="Heading3Char"/>
    <w:uiPriority w:val="9"/>
    <w:unhideWhenUsed/>
    <w:qFormat/>
    <w:rsid w:val="00531328"/>
    <w:pPr>
      <w:keepNext/>
      <w:keepLines/>
      <w:spacing w:before="40"/>
      <w:outlineLvl w:val="2"/>
    </w:pPr>
    <w:rPr>
      <w:rFonts w:ascii="Gill Sans" w:eastAsiaTheme="majorEastAsia" w:hAnsi="Gill Sans" w:cs="Gill Sans"/>
      <w:i/>
      <w:color w:val="3D7590"/>
      <w:sz w:val="28"/>
    </w:rPr>
  </w:style>
  <w:style w:type="paragraph" w:styleId="Heading4">
    <w:name w:val="heading 4"/>
    <w:aliases w:val="L4 Header"/>
    <w:basedOn w:val="Normal"/>
    <w:next w:val="Normal"/>
    <w:link w:val="Heading4Char"/>
    <w:uiPriority w:val="9"/>
    <w:unhideWhenUsed/>
    <w:qFormat/>
    <w:rsid w:val="00531328"/>
    <w:pPr>
      <w:keepNext/>
      <w:keepLines/>
      <w:spacing w:before="40"/>
      <w:outlineLvl w:val="3"/>
    </w:pPr>
    <w:rPr>
      <w:rFonts w:ascii="Gill Sans" w:eastAsiaTheme="majorEastAsia" w:hAnsi="Gill Sans" w:cs="Gill Sans"/>
      <w:i/>
      <w:iCs/>
      <w:color w:val="3D7590"/>
      <w:sz w:val="26"/>
      <w:szCs w:val="26"/>
    </w:rPr>
  </w:style>
  <w:style w:type="paragraph" w:styleId="Heading5">
    <w:name w:val="heading 5"/>
    <w:aliases w:val="L5 Header"/>
    <w:basedOn w:val="Normal"/>
    <w:next w:val="Normal"/>
    <w:link w:val="Heading5Char"/>
    <w:uiPriority w:val="9"/>
    <w:unhideWhenUsed/>
    <w:qFormat/>
    <w:rsid w:val="00531328"/>
    <w:pPr>
      <w:keepNext/>
      <w:keepLines/>
      <w:spacing w:before="40"/>
      <w:outlineLvl w:val="4"/>
    </w:pPr>
    <w:rPr>
      <w:rFonts w:ascii="Gill Sans" w:eastAsiaTheme="majorEastAsia" w:hAnsi="Gill Sans" w:cs="Gill Sans"/>
      <w:color w:val="000000" w:themeColor="text1"/>
      <w:u w:val="single"/>
    </w:rPr>
  </w:style>
  <w:style w:type="paragraph" w:styleId="Heading6">
    <w:name w:val="heading 6"/>
    <w:aliases w:val="L6 Header"/>
    <w:basedOn w:val="Normal"/>
    <w:next w:val="Normal"/>
    <w:link w:val="Heading6Char"/>
    <w:uiPriority w:val="9"/>
    <w:unhideWhenUsed/>
    <w:qFormat/>
    <w:rsid w:val="00531328"/>
    <w:pPr>
      <w:keepNext/>
      <w:keepLines/>
      <w:spacing w:before="40"/>
      <w:outlineLvl w:val="5"/>
    </w:pPr>
    <w:rPr>
      <w:rFonts w:ascii="Gill Sans" w:eastAsiaTheme="majorEastAsia" w:hAnsi="Gill Sans" w:cs="Gill Sans"/>
      <w:i/>
      <w:color w:val="000000" w:themeColor="text1"/>
      <w:u w:val="single"/>
    </w:rPr>
  </w:style>
  <w:style w:type="paragraph" w:styleId="Heading7">
    <w:name w:val="heading 7"/>
    <w:basedOn w:val="Normal"/>
    <w:next w:val="Normal"/>
    <w:link w:val="Heading7Char"/>
    <w:uiPriority w:val="9"/>
    <w:unhideWhenUsed/>
    <w:qFormat/>
    <w:rsid w:val="00F6301F"/>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45F3"/>
    <w:pPr>
      <w:tabs>
        <w:tab w:val="center" w:pos="4680"/>
        <w:tab w:val="right" w:pos="9360"/>
      </w:tabs>
    </w:pPr>
  </w:style>
  <w:style w:type="character" w:customStyle="1" w:styleId="HeaderChar">
    <w:name w:val="Header Char"/>
    <w:basedOn w:val="DefaultParagraphFont"/>
    <w:link w:val="Header"/>
    <w:uiPriority w:val="99"/>
    <w:rsid w:val="009845F3"/>
  </w:style>
  <w:style w:type="paragraph" w:styleId="Footer">
    <w:name w:val="footer"/>
    <w:basedOn w:val="Normal"/>
    <w:link w:val="FooterChar"/>
    <w:uiPriority w:val="99"/>
    <w:unhideWhenUsed/>
    <w:rsid w:val="009845F3"/>
    <w:pPr>
      <w:tabs>
        <w:tab w:val="center" w:pos="4680"/>
        <w:tab w:val="right" w:pos="9360"/>
      </w:tabs>
    </w:pPr>
  </w:style>
  <w:style w:type="character" w:customStyle="1" w:styleId="FooterChar">
    <w:name w:val="Footer Char"/>
    <w:basedOn w:val="DefaultParagraphFont"/>
    <w:link w:val="Footer"/>
    <w:uiPriority w:val="99"/>
    <w:rsid w:val="009845F3"/>
  </w:style>
  <w:style w:type="character" w:styleId="PageNumber">
    <w:name w:val="page number"/>
    <w:basedOn w:val="DefaultParagraphFont"/>
    <w:uiPriority w:val="99"/>
    <w:semiHidden/>
    <w:unhideWhenUsed/>
    <w:rsid w:val="009845F3"/>
  </w:style>
  <w:style w:type="character" w:customStyle="1" w:styleId="Heading1Char">
    <w:name w:val="Heading 1 Char"/>
    <w:basedOn w:val="DefaultParagraphFont"/>
    <w:link w:val="Heading1"/>
    <w:uiPriority w:val="9"/>
    <w:rsid w:val="006C70E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6C70E3"/>
    <w:rPr>
      <w:rFonts w:asciiTheme="majorHAnsi" w:eastAsiaTheme="majorEastAsia" w:hAnsiTheme="majorHAnsi" w:cstheme="majorBidi"/>
      <w:color w:val="2E74B5" w:themeColor="accent1" w:themeShade="BF"/>
      <w:sz w:val="26"/>
      <w:szCs w:val="26"/>
    </w:rPr>
  </w:style>
  <w:style w:type="character" w:customStyle="1" w:styleId="Heading3Char">
    <w:name w:val="Heading 3 Char"/>
    <w:aliases w:val="L3 Header Char"/>
    <w:basedOn w:val="DefaultParagraphFont"/>
    <w:link w:val="Heading3"/>
    <w:uiPriority w:val="9"/>
    <w:rsid w:val="00531328"/>
    <w:rPr>
      <w:rFonts w:ascii="Gill Sans" w:eastAsiaTheme="majorEastAsia" w:hAnsi="Gill Sans" w:cs="Gill Sans"/>
      <w:i/>
      <w:color w:val="3D7590"/>
      <w:sz w:val="28"/>
    </w:rPr>
  </w:style>
  <w:style w:type="character" w:customStyle="1" w:styleId="Heading4Char">
    <w:name w:val="Heading 4 Char"/>
    <w:aliases w:val="L4 Header Char"/>
    <w:basedOn w:val="DefaultParagraphFont"/>
    <w:link w:val="Heading4"/>
    <w:uiPriority w:val="9"/>
    <w:rsid w:val="00531328"/>
    <w:rPr>
      <w:rFonts w:ascii="Gill Sans" w:eastAsiaTheme="majorEastAsia" w:hAnsi="Gill Sans" w:cs="Gill Sans"/>
      <w:i/>
      <w:iCs/>
      <w:color w:val="3D7590"/>
      <w:sz w:val="26"/>
      <w:szCs w:val="26"/>
    </w:rPr>
  </w:style>
  <w:style w:type="character" w:customStyle="1" w:styleId="Heading5Char">
    <w:name w:val="Heading 5 Char"/>
    <w:aliases w:val="L5 Header Char"/>
    <w:basedOn w:val="DefaultParagraphFont"/>
    <w:link w:val="Heading5"/>
    <w:uiPriority w:val="9"/>
    <w:rsid w:val="00531328"/>
    <w:rPr>
      <w:rFonts w:ascii="Gill Sans" w:eastAsiaTheme="majorEastAsia" w:hAnsi="Gill Sans" w:cs="Gill Sans"/>
      <w:color w:val="000000" w:themeColor="text1"/>
      <w:u w:val="single"/>
    </w:rPr>
  </w:style>
  <w:style w:type="character" w:customStyle="1" w:styleId="Heading6Char">
    <w:name w:val="Heading 6 Char"/>
    <w:aliases w:val="L6 Header Char"/>
    <w:basedOn w:val="DefaultParagraphFont"/>
    <w:link w:val="Heading6"/>
    <w:uiPriority w:val="9"/>
    <w:rsid w:val="00531328"/>
    <w:rPr>
      <w:rFonts w:ascii="Gill Sans" w:eastAsiaTheme="majorEastAsia" w:hAnsi="Gill Sans" w:cs="Gill Sans"/>
      <w:i/>
      <w:color w:val="000000" w:themeColor="text1"/>
      <w:u w:val="single"/>
    </w:rPr>
  </w:style>
  <w:style w:type="paragraph" w:styleId="Title">
    <w:name w:val="Title"/>
    <w:basedOn w:val="Normal"/>
    <w:next w:val="Normal"/>
    <w:link w:val="TitleChar"/>
    <w:uiPriority w:val="10"/>
    <w:qFormat/>
    <w:rsid w:val="00BD3CB5"/>
    <w:pPr>
      <w:contextualSpacing/>
    </w:pPr>
    <w:rPr>
      <w:rFonts w:asciiTheme="majorHAnsi" w:eastAsiaTheme="majorEastAsia" w:hAnsiTheme="majorHAnsi" w:cstheme="majorBidi"/>
      <w:b/>
      <w:spacing w:val="-10"/>
      <w:kern w:val="28"/>
      <w:sz w:val="56"/>
      <w:szCs w:val="56"/>
    </w:rPr>
  </w:style>
  <w:style w:type="character" w:customStyle="1" w:styleId="TitleChar">
    <w:name w:val="Title Char"/>
    <w:basedOn w:val="DefaultParagraphFont"/>
    <w:link w:val="Title"/>
    <w:uiPriority w:val="10"/>
    <w:rsid w:val="00BD3CB5"/>
    <w:rPr>
      <w:rFonts w:asciiTheme="majorHAnsi" w:eastAsiaTheme="majorEastAsia" w:hAnsiTheme="majorHAnsi" w:cstheme="majorBidi"/>
      <w:b/>
      <w:spacing w:val="-10"/>
      <w:kern w:val="28"/>
      <w:sz w:val="56"/>
      <w:szCs w:val="56"/>
    </w:rPr>
  </w:style>
  <w:style w:type="paragraph" w:styleId="Subtitle">
    <w:name w:val="Subtitle"/>
    <w:basedOn w:val="Normal"/>
    <w:next w:val="Normal"/>
    <w:link w:val="SubtitleChar"/>
    <w:uiPriority w:val="11"/>
    <w:qFormat/>
    <w:rsid w:val="00BD3CB5"/>
    <w:pPr>
      <w:numPr>
        <w:ilvl w:val="1"/>
      </w:numPr>
      <w:spacing w:after="160"/>
    </w:pPr>
    <w:rPr>
      <w:rFonts w:eastAsiaTheme="minorEastAsia"/>
      <w:color w:val="5A5A5A" w:themeColor="text1" w:themeTint="A5"/>
      <w:spacing w:val="15"/>
      <w:sz w:val="32"/>
      <w:szCs w:val="22"/>
    </w:rPr>
  </w:style>
  <w:style w:type="character" w:customStyle="1" w:styleId="SubtitleChar">
    <w:name w:val="Subtitle Char"/>
    <w:basedOn w:val="DefaultParagraphFont"/>
    <w:link w:val="Subtitle"/>
    <w:uiPriority w:val="11"/>
    <w:rsid w:val="00BD3CB5"/>
    <w:rPr>
      <w:rFonts w:eastAsiaTheme="minorEastAsia"/>
      <w:color w:val="5A5A5A" w:themeColor="text1" w:themeTint="A5"/>
      <w:spacing w:val="15"/>
      <w:sz w:val="32"/>
      <w:szCs w:val="22"/>
    </w:rPr>
  </w:style>
  <w:style w:type="paragraph" w:styleId="NormalWeb">
    <w:name w:val="Normal (Web)"/>
    <w:basedOn w:val="Normal"/>
    <w:uiPriority w:val="99"/>
    <w:semiHidden/>
    <w:unhideWhenUsed/>
    <w:rsid w:val="0088777D"/>
    <w:pPr>
      <w:spacing w:before="100" w:beforeAutospacing="1" w:after="100" w:afterAutospacing="1"/>
    </w:pPr>
    <w:rPr>
      <w:rFonts w:ascii="Times New Roman" w:hAnsi="Times New Roman" w:cs="Times New Roman"/>
    </w:rPr>
  </w:style>
  <w:style w:type="paragraph" w:styleId="ListParagraph">
    <w:name w:val="List Paragraph"/>
    <w:basedOn w:val="Normal"/>
    <w:uiPriority w:val="34"/>
    <w:qFormat/>
    <w:rsid w:val="0088777D"/>
    <w:pPr>
      <w:ind w:left="720"/>
      <w:contextualSpacing/>
    </w:pPr>
  </w:style>
  <w:style w:type="table" w:styleId="TableGrid">
    <w:name w:val="Table Grid"/>
    <w:basedOn w:val="TableNormal"/>
    <w:uiPriority w:val="59"/>
    <w:rsid w:val="00724D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A49D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A49DF"/>
    <w:rPr>
      <w:rFonts w:ascii="Lucida Grande" w:hAnsi="Lucida Grande" w:cs="Lucida Grande"/>
      <w:sz w:val="18"/>
      <w:szCs w:val="18"/>
    </w:rPr>
  </w:style>
  <w:style w:type="character" w:styleId="Strong">
    <w:name w:val="Strong"/>
    <w:basedOn w:val="DefaultParagraphFont"/>
    <w:uiPriority w:val="22"/>
    <w:qFormat/>
    <w:rsid w:val="00746283"/>
    <w:rPr>
      <w:b/>
      <w:bCs/>
    </w:rPr>
  </w:style>
  <w:style w:type="paragraph" w:customStyle="1" w:styleId="L1Header">
    <w:name w:val="L1 Header"/>
    <w:basedOn w:val="Heading1"/>
    <w:link w:val="L1HeaderChar"/>
    <w:qFormat/>
    <w:rsid w:val="00531328"/>
    <w:rPr>
      <w:rFonts w:ascii="Gill Sans" w:hAnsi="Gill Sans" w:cs="Gill Sans"/>
      <w:bCs/>
      <w:smallCaps/>
      <w:color w:val="B3371F"/>
      <w:sz w:val="36"/>
      <w:u w:val="single"/>
    </w:rPr>
  </w:style>
  <w:style w:type="character" w:customStyle="1" w:styleId="L1HeaderChar">
    <w:name w:val="L1 Header Char"/>
    <w:basedOn w:val="Heading1Char"/>
    <w:link w:val="L1Header"/>
    <w:rsid w:val="00531328"/>
    <w:rPr>
      <w:rFonts w:ascii="Gill Sans" w:eastAsiaTheme="majorEastAsia" w:hAnsi="Gill Sans" w:cs="Gill Sans"/>
      <w:bCs/>
      <w:smallCaps/>
      <w:color w:val="B3371F"/>
      <w:sz w:val="36"/>
      <w:szCs w:val="32"/>
      <w:u w:val="single"/>
    </w:rPr>
  </w:style>
  <w:style w:type="paragraph" w:customStyle="1" w:styleId="L2Header">
    <w:name w:val="L2 Header"/>
    <w:basedOn w:val="Heading2"/>
    <w:link w:val="L2HeaderChar"/>
    <w:qFormat/>
    <w:rsid w:val="00531328"/>
    <w:rPr>
      <w:rFonts w:ascii="Gill Sans" w:hAnsi="Gill Sans" w:cs="Gill Sans"/>
      <w:bCs/>
      <w:iCs/>
      <w:smallCaps/>
      <w:color w:val="3D7590"/>
      <w:sz w:val="32"/>
      <w:szCs w:val="30"/>
    </w:rPr>
  </w:style>
  <w:style w:type="character" w:customStyle="1" w:styleId="L2HeaderChar">
    <w:name w:val="L2 Header Char"/>
    <w:basedOn w:val="Heading2Char"/>
    <w:link w:val="L2Header"/>
    <w:rsid w:val="00531328"/>
    <w:rPr>
      <w:rFonts w:ascii="Gill Sans" w:eastAsiaTheme="majorEastAsia" w:hAnsi="Gill Sans" w:cs="Gill Sans"/>
      <w:bCs/>
      <w:iCs/>
      <w:smallCaps/>
      <w:color w:val="3D7590"/>
      <w:sz w:val="32"/>
      <w:szCs w:val="30"/>
    </w:rPr>
  </w:style>
  <w:style w:type="paragraph" w:customStyle="1" w:styleId="CoverTitleL1">
    <w:name w:val="Cover Title L1"/>
    <w:link w:val="CoverTitleL1Char"/>
    <w:qFormat/>
    <w:rsid w:val="00B15CA4"/>
    <w:rPr>
      <w:rFonts w:ascii="Gill Sans" w:eastAsiaTheme="majorEastAsia" w:hAnsi="Gill Sans" w:cs="Gill Sans"/>
      <w:bCs/>
      <w:smallCaps/>
      <w:spacing w:val="-10"/>
      <w:kern w:val="28"/>
      <w:sz w:val="64"/>
      <w:szCs w:val="64"/>
    </w:rPr>
  </w:style>
  <w:style w:type="character" w:customStyle="1" w:styleId="CoverTitleL1Char">
    <w:name w:val="Cover Title L1 Char"/>
    <w:basedOn w:val="DefaultParagraphFont"/>
    <w:link w:val="CoverTitleL1"/>
    <w:rsid w:val="00B15CA4"/>
    <w:rPr>
      <w:rFonts w:ascii="Gill Sans" w:eastAsiaTheme="majorEastAsia" w:hAnsi="Gill Sans" w:cs="Gill Sans"/>
      <w:bCs/>
      <w:smallCaps/>
      <w:spacing w:val="-10"/>
      <w:kern w:val="28"/>
      <w:sz w:val="64"/>
      <w:szCs w:val="64"/>
    </w:rPr>
  </w:style>
  <w:style w:type="paragraph" w:customStyle="1" w:styleId="CoverTitleL2">
    <w:name w:val="Cover Title L2"/>
    <w:link w:val="CoverTitleL2Char"/>
    <w:qFormat/>
    <w:rsid w:val="000D1E6A"/>
    <w:rPr>
      <w:rFonts w:ascii="Gill Sans" w:eastAsiaTheme="majorEastAsia" w:hAnsi="Gill Sans" w:cs="Gill Sans"/>
      <w:spacing w:val="-10"/>
      <w:kern w:val="28"/>
      <w:sz w:val="56"/>
      <w:szCs w:val="56"/>
    </w:rPr>
  </w:style>
  <w:style w:type="character" w:customStyle="1" w:styleId="CoverTitleL2Char">
    <w:name w:val="Cover Title L2 Char"/>
    <w:basedOn w:val="DefaultParagraphFont"/>
    <w:link w:val="CoverTitleL2"/>
    <w:rsid w:val="000D1E6A"/>
    <w:rPr>
      <w:rFonts w:ascii="Gill Sans" w:eastAsiaTheme="majorEastAsia" w:hAnsi="Gill Sans" w:cs="Gill Sans"/>
      <w:spacing w:val="-10"/>
      <w:kern w:val="28"/>
      <w:sz w:val="56"/>
      <w:szCs w:val="56"/>
    </w:rPr>
  </w:style>
  <w:style w:type="paragraph" w:customStyle="1" w:styleId="CoverTitleL3">
    <w:name w:val="Cover Title L3"/>
    <w:link w:val="CoverTitleL3Char"/>
    <w:qFormat/>
    <w:rsid w:val="000D1E6A"/>
    <w:pPr>
      <w:ind w:firstLine="720"/>
    </w:pPr>
    <w:rPr>
      <w:rFonts w:ascii="Gill Sans" w:eastAsiaTheme="minorEastAsia" w:hAnsi="Gill Sans" w:cs="Gill Sans"/>
      <w:color w:val="5A5A5A" w:themeColor="text1" w:themeTint="A5"/>
      <w:spacing w:val="15"/>
      <w:sz w:val="32"/>
      <w:szCs w:val="22"/>
    </w:rPr>
  </w:style>
  <w:style w:type="character" w:customStyle="1" w:styleId="CoverTitleL3Char">
    <w:name w:val="Cover Title L3 Char"/>
    <w:basedOn w:val="DefaultParagraphFont"/>
    <w:link w:val="CoverTitleL3"/>
    <w:rsid w:val="000D1E6A"/>
    <w:rPr>
      <w:rFonts w:ascii="Gill Sans" w:eastAsiaTheme="minorEastAsia" w:hAnsi="Gill Sans" w:cs="Gill Sans"/>
      <w:color w:val="5A5A5A" w:themeColor="text1" w:themeTint="A5"/>
      <w:spacing w:val="15"/>
      <w:sz w:val="32"/>
      <w:szCs w:val="22"/>
    </w:rPr>
  </w:style>
  <w:style w:type="paragraph" w:customStyle="1" w:styleId="NormalTextMinionPro">
    <w:name w:val="Normal Text Minion Pro"/>
    <w:qFormat/>
    <w:rsid w:val="00C63B76"/>
    <w:rPr>
      <w:rFonts w:ascii="Minion Pro" w:hAnsi="Minion Pro"/>
      <w:sz w:val="22"/>
      <w:szCs w:val="22"/>
    </w:rPr>
  </w:style>
  <w:style w:type="character" w:customStyle="1" w:styleId="BoldGillSans">
    <w:name w:val="Bold Gill Sans"/>
    <w:uiPriority w:val="1"/>
    <w:qFormat/>
    <w:rsid w:val="00C73F49"/>
    <w:rPr>
      <w:rFonts w:ascii="GILL SANS SEMIBOLD" w:hAnsi="GILL SANS SEMIBOLD" w:cs="Gill Sans"/>
      <w:sz w:val="22"/>
    </w:rPr>
  </w:style>
  <w:style w:type="paragraph" w:customStyle="1" w:styleId="NormalTextGillSans">
    <w:name w:val="Normal Text Gill Sans"/>
    <w:qFormat/>
    <w:rsid w:val="007313F6"/>
    <w:rPr>
      <w:rFonts w:ascii="Gill Sans" w:hAnsi="Gill Sans" w:cs="Gill Sans"/>
      <w:sz w:val="22"/>
      <w:szCs w:val="22"/>
    </w:rPr>
  </w:style>
  <w:style w:type="character" w:styleId="Hyperlink">
    <w:name w:val="Hyperlink"/>
    <w:basedOn w:val="DefaultParagraphFont"/>
    <w:uiPriority w:val="99"/>
    <w:unhideWhenUsed/>
    <w:rsid w:val="004E65C3"/>
    <w:rPr>
      <w:color w:val="0563C1" w:themeColor="hyperlink"/>
      <w:u w:val="single"/>
    </w:rPr>
  </w:style>
  <w:style w:type="character" w:styleId="FollowedHyperlink">
    <w:name w:val="FollowedHyperlink"/>
    <w:basedOn w:val="DefaultParagraphFont"/>
    <w:uiPriority w:val="99"/>
    <w:semiHidden/>
    <w:unhideWhenUsed/>
    <w:rsid w:val="00995350"/>
    <w:rPr>
      <w:color w:val="954F72" w:themeColor="followedHyperlink"/>
      <w:u w:val="single"/>
    </w:rPr>
  </w:style>
  <w:style w:type="paragraph" w:customStyle="1" w:styleId="NoParagraphStyle">
    <w:name w:val="[No Paragraph Style]"/>
    <w:rsid w:val="00005911"/>
    <w:pPr>
      <w:widowControl w:val="0"/>
      <w:autoSpaceDE w:val="0"/>
      <w:autoSpaceDN w:val="0"/>
      <w:adjustRightInd w:val="0"/>
      <w:spacing w:line="288" w:lineRule="auto"/>
      <w:textAlignment w:val="center"/>
    </w:pPr>
    <w:rPr>
      <w:rFonts w:ascii="MinionPro-Regular" w:hAnsi="MinionPro-Regular" w:cs="MinionPro-Regular"/>
      <w:color w:val="000000"/>
    </w:rPr>
  </w:style>
  <w:style w:type="paragraph" w:styleId="NoSpacing">
    <w:name w:val="No Spacing"/>
    <w:uiPriority w:val="1"/>
    <w:qFormat/>
    <w:rsid w:val="001F6103"/>
  </w:style>
  <w:style w:type="character" w:styleId="UnresolvedMention">
    <w:name w:val="Unresolved Mention"/>
    <w:basedOn w:val="DefaultParagraphFont"/>
    <w:uiPriority w:val="99"/>
    <w:rsid w:val="00E17A3F"/>
    <w:rPr>
      <w:color w:val="605E5C"/>
      <w:shd w:val="clear" w:color="auto" w:fill="E1DFDD"/>
    </w:rPr>
  </w:style>
  <w:style w:type="character" w:customStyle="1" w:styleId="Heading7Char">
    <w:name w:val="Heading 7 Char"/>
    <w:basedOn w:val="DefaultParagraphFont"/>
    <w:link w:val="Heading7"/>
    <w:uiPriority w:val="9"/>
    <w:rsid w:val="00F6301F"/>
    <w:rPr>
      <w:rFonts w:asciiTheme="majorHAnsi" w:eastAsiaTheme="majorEastAsia" w:hAnsiTheme="majorHAnsi" w:cstheme="majorBidi"/>
      <w:i/>
      <w:iCs/>
      <w:color w:val="1F4D78" w:themeColor="accent1" w:themeShade="7F"/>
    </w:rPr>
  </w:style>
  <w:style w:type="character" w:customStyle="1" w:styleId="lb-caption">
    <w:name w:val="lb-caption"/>
    <w:basedOn w:val="DefaultParagraphFont"/>
    <w:rsid w:val="00F6301F"/>
  </w:style>
  <w:style w:type="paragraph" w:styleId="Revision">
    <w:name w:val="Revision"/>
    <w:hidden/>
    <w:uiPriority w:val="99"/>
    <w:semiHidden/>
    <w:rsid w:val="00C848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494764">
      <w:bodyDiv w:val="1"/>
      <w:marLeft w:val="0"/>
      <w:marRight w:val="0"/>
      <w:marTop w:val="0"/>
      <w:marBottom w:val="0"/>
      <w:divBdr>
        <w:top w:val="none" w:sz="0" w:space="0" w:color="auto"/>
        <w:left w:val="none" w:sz="0" w:space="0" w:color="auto"/>
        <w:bottom w:val="none" w:sz="0" w:space="0" w:color="auto"/>
        <w:right w:val="none" w:sz="0" w:space="0" w:color="auto"/>
      </w:divBdr>
      <w:divsChild>
        <w:div w:id="414935247">
          <w:marLeft w:val="0"/>
          <w:marRight w:val="0"/>
          <w:marTop w:val="0"/>
          <w:marBottom w:val="0"/>
          <w:divBdr>
            <w:top w:val="none" w:sz="0" w:space="0" w:color="auto"/>
            <w:left w:val="none" w:sz="0" w:space="0" w:color="auto"/>
            <w:bottom w:val="none" w:sz="0" w:space="0" w:color="auto"/>
            <w:right w:val="none" w:sz="0" w:space="0" w:color="auto"/>
          </w:divBdr>
        </w:div>
      </w:divsChild>
    </w:div>
    <w:div w:id="196238529">
      <w:bodyDiv w:val="1"/>
      <w:marLeft w:val="0"/>
      <w:marRight w:val="0"/>
      <w:marTop w:val="0"/>
      <w:marBottom w:val="0"/>
      <w:divBdr>
        <w:top w:val="none" w:sz="0" w:space="0" w:color="auto"/>
        <w:left w:val="none" w:sz="0" w:space="0" w:color="auto"/>
        <w:bottom w:val="none" w:sz="0" w:space="0" w:color="auto"/>
        <w:right w:val="none" w:sz="0" w:space="0" w:color="auto"/>
      </w:divBdr>
    </w:div>
    <w:div w:id="789667053">
      <w:bodyDiv w:val="1"/>
      <w:marLeft w:val="0"/>
      <w:marRight w:val="0"/>
      <w:marTop w:val="0"/>
      <w:marBottom w:val="0"/>
      <w:divBdr>
        <w:top w:val="none" w:sz="0" w:space="0" w:color="auto"/>
        <w:left w:val="none" w:sz="0" w:space="0" w:color="auto"/>
        <w:bottom w:val="none" w:sz="0" w:space="0" w:color="auto"/>
        <w:right w:val="none" w:sz="0" w:space="0" w:color="auto"/>
      </w:divBdr>
    </w:div>
    <w:div w:id="921988280">
      <w:bodyDiv w:val="1"/>
      <w:marLeft w:val="0"/>
      <w:marRight w:val="0"/>
      <w:marTop w:val="0"/>
      <w:marBottom w:val="0"/>
      <w:divBdr>
        <w:top w:val="none" w:sz="0" w:space="0" w:color="auto"/>
        <w:left w:val="none" w:sz="0" w:space="0" w:color="auto"/>
        <w:bottom w:val="none" w:sz="0" w:space="0" w:color="auto"/>
        <w:right w:val="none" w:sz="0" w:space="0" w:color="auto"/>
      </w:divBdr>
    </w:div>
    <w:div w:id="1478690412">
      <w:bodyDiv w:val="1"/>
      <w:marLeft w:val="0"/>
      <w:marRight w:val="0"/>
      <w:marTop w:val="0"/>
      <w:marBottom w:val="0"/>
      <w:divBdr>
        <w:top w:val="none" w:sz="0" w:space="0" w:color="auto"/>
        <w:left w:val="none" w:sz="0" w:space="0" w:color="auto"/>
        <w:bottom w:val="none" w:sz="0" w:space="0" w:color="auto"/>
        <w:right w:val="none" w:sz="0" w:space="0" w:color="auto"/>
      </w:divBdr>
      <w:divsChild>
        <w:div w:id="370153445">
          <w:marLeft w:val="0"/>
          <w:marRight w:val="0"/>
          <w:marTop w:val="0"/>
          <w:marBottom w:val="0"/>
          <w:divBdr>
            <w:top w:val="none" w:sz="0" w:space="0" w:color="auto"/>
            <w:left w:val="none" w:sz="0" w:space="0" w:color="auto"/>
            <w:bottom w:val="none" w:sz="0" w:space="0" w:color="auto"/>
            <w:right w:val="none" w:sz="0" w:space="0" w:color="auto"/>
          </w:divBdr>
        </w:div>
        <w:div w:id="1269701797">
          <w:marLeft w:val="0"/>
          <w:marRight w:val="0"/>
          <w:marTop w:val="0"/>
          <w:marBottom w:val="0"/>
          <w:divBdr>
            <w:top w:val="none" w:sz="0" w:space="0" w:color="auto"/>
            <w:left w:val="none" w:sz="0" w:space="0" w:color="auto"/>
            <w:bottom w:val="none" w:sz="0" w:space="0" w:color="auto"/>
            <w:right w:val="none" w:sz="0" w:space="0" w:color="auto"/>
          </w:divBdr>
        </w:div>
        <w:div w:id="1762139605">
          <w:marLeft w:val="0"/>
          <w:marRight w:val="0"/>
          <w:marTop w:val="0"/>
          <w:marBottom w:val="0"/>
          <w:divBdr>
            <w:top w:val="none" w:sz="0" w:space="0" w:color="auto"/>
            <w:left w:val="none" w:sz="0" w:space="0" w:color="auto"/>
            <w:bottom w:val="none" w:sz="0" w:space="0" w:color="auto"/>
            <w:right w:val="none" w:sz="0" w:space="0" w:color="auto"/>
          </w:divBdr>
        </w:div>
        <w:div w:id="1964924652">
          <w:marLeft w:val="0"/>
          <w:marRight w:val="0"/>
          <w:marTop w:val="0"/>
          <w:marBottom w:val="0"/>
          <w:divBdr>
            <w:top w:val="none" w:sz="0" w:space="0" w:color="auto"/>
            <w:left w:val="none" w:sz="0" w:space="0" w:color="auto"/>
            <w:bottom w:val="none" w:sz="0" w:space="0" w:color="auto"/>
            <w:right w:val="none" w:sz="0" w:space="0" w:color="auto"/>
          </w:divBdr>
        </w:div>
        <w:div w:id="506290138">
          <w:marLeft w:val="0"/>
          <w:marRight w:val="0"/>
          <w:marTop w:val="0"/>
          <w:marBottom w:val="0"/>
          <w:divBdr>
            <w:top w:val="none" w:sz="0" w:space="0" w:color="auto"/>
            <w:left w:val="none" w:sz="0" w:space="0" w:color="auto"/>
            <w:bottom w:val="none" w:sz="0" w:space="0" w:color="auto"/>
            <w:right w:val="none" w:sz="0" w:space="0" w:color="auto"/>
          </w:divBdr>
        </w:div>
        <w:div w:id="1330522714">
          <w:marLeft w:val="0"/>
          <w:marRight w:val="0"/>
          <w:marTop w:val="0"/>
          <w:marBottom w:val="0"/>
          <w:divBdr>
            <w:top w:val="none" w:sz="0" w:space="0" w:color="auto"/>
            <w:left w:val="none" w:sz="0" w:space="0" w:color="auto"/>
            <w:bottom w:val="none" w:sz="0" w:space="0" w:color="auto"/>
            <w:right w:val="none" w:sz="0" w:space="0" w:color="auto"/>
          </w:divBdr>
        </w:div>
        <w:div w:id="1580365627">
          <w:marLeft w:val="0"/>
          <w:marRight w:val="0"/>
          <w:marTop w:val="0"/>
          <w:marBottom w:val="0"/>
          <w:divBdr>
            <w:top w:val="none" w:sz="0" w:space="0" w:color="auto"/>
            <w:left w:val="none" w:sz="0" w:space="0" w:color="auto"/>
            <w:bottom w:val="none" w:sz="0" w:space="0" w:color="auto"/>
            <w:right w:val="none" w:sz="0" w:space="0" w:color="auto"/>
          </w:divBdr>
        </w:div>
        <w:div w:id="1042364442">
          <w:marLeft w:val="0"/>
          <w:marRight w:val="0"/>
          <w:marTop w:val="0"/>
          <w:marBottom w:val="0"/>
          <w:divBdr>
            <w:top w:val="none" w:sz="0" w:space="0" w:color="auto"/>
            <w:left w:val="none" w:sz="0" w:space="0" w:color="auto"/>
            <w:bottom w:val="none" w:sz="0" w:space="0" w:color="auto"/>
            <w:right w:val="none" w:sz="0" w:space="0" w:color="auto"/>
          </w:divBdr>
        </w:div>
        <w:div w:id="1149858881">
          <w:marLeft w:val="0"/>
          <w:marRight w:val="0"/>
          <w:marTop w:val="0"/>
          <w:marBottom w:val="0"/>
          <w:divBdr>
            <w:top w:val="none" w:sz="0" w:space="0" w:color="auto"/>
            <w:left w:val="none" w:sz="0" w:space="0" w:color="auto"/>
            <w:bottom w:val="none" w:sz="0" w:space="0" w:color="auto"/>
            <w:right w:val="none" w:sz="0" w:space="0" w:color="auto"/>
          </w:divBdr>
        </w:div>
        <w:div w:id="104732102">
          <w:marLeft w:val="0"/>
          <w:marRight w:val="0"/>
          <w:marTop w:val="0"/>
          <w:marBottom w:val="0"/>
          <w:divBdr>
            <w:top w:val="none" w:sz="0" w:space="0" w:color="auto"/>
            <w:left w:val="none" w:sz="0" w:space="0" w:color="auto"/>
            <w:bottom w:val="none" w:sz="0" w:space="0" w:color="auto"/>
            <w:right w:val="none" w:sz="0" w:space="0" w:color="auto"/>
          </w:divBdr>
        </w:div>
        <w:div w:id="1260796138">
          <w:marLeft w:val="0"/>
          <w:marRight w:val="0"/>
          <w:marTop w:val="0"/>
          <w:marBottom w:val="0"/>
          <w:divBdr>
            <w:top w:val="none" w:sz="0" w:space="0" w:color="auto"/>
            <w:left w:val="none" w:sz="0" w:space="0" w:color="auto"/>
            <w:bottom w:val="none" w:sz="0" w:space="0" w:color="auto"/>
            <w:right w:val="none" w:sz="0" w:space="0" w:color="auto"/>
          </w:divBdr>
        </w:div>
        <w:div w:id="2075274181">
          <w:marLeft w:val="0"/>
          <w:marRight w:val="0"/>
          <w:marTop w:val="0"/>
          <w:marBottom w:val="0"/>
          <w:divBdr>
            <w:top w:val="none" w:sz="0" w:space="0" w:color="auto"/>
            <w:left w:val="none" w:sz="0" w:space="0" w:color="auto"/>
            <w:bottom w:val="none" w:sz="0" w:space="0" w:color="auto"/>
            <w:right w:val="none" w:sz="0" w:space="0" w:color="auto"/>
          </w:divBdr>
        </w:div>
        <w:div w:id="1039547650">
          <w:marLeft w:val="0"/>
          <w:marRight w:val="0"/>
          <w:marTop w:val="0"/>
          <w:marBottom w:val="0"/>
          <w:divBdr>
            <w:top w:val="none" w:sz="0" w:space="0" w:color="auto"/>
            <w:left w:val="none" w:sz="0" w:space="0" w:color="auto"/>
            <w:bottom w:val="none" w:sz="0" w:space="0" w:color="auto"/>
            <w:right w:val="none" w:sz="0" w:space="0" w:color="auto"/>
          </w:divBdr>
        </w:div>
        <w:div w:id="406070674">
          <w:marLeft w:val="0"/>
          <w:marRight w:val="0"/>
          <w:marTop w:val="0"/>
          <w:marBottom w:val="0"/>
          <w:divBdr>
            <w:top w:val="none" w:sz="0" w:space="0" w:color="auto"/>
            <w:left w:val="none" w:sz="0" w:space="0" w:color="auto"/>
            <w:bottom w:val="none" w:sz="0" w:space="0" w:color="auto"/>
            <w:right w:val="none" w:sz="0" w:space="0" w:color="auto"/>
          </w:divBdr>
        </w:div>
        <w:div w:id="1767458755">
          <w:marLeft w:val="0"/>
          <w:marRight w:val="0"/>
          <w:marTop w:val="0"/>
          <w:marBottom w:val="0"/>
          <w:divBdr>
            <w:top w:val="none" w:sz="0" w:space="0" w:color="auto"/>
            <w:left w:val="none" w:sz="0" w:space="0" w:color="auto"/>
            <w:bottom w:val="none" w:sz="0" w:space="0" w:color="auto"/>
            <w:right w:val="none" w:sz="0" w:space="0" w:color="auto"/>
          </w:divBdr>
        </w:div>
        <w:div w:id="772284601">
          <w:marLeft w:val="0"/>
          <w:marRight w:val="0"/>
          <w:marTop w:val="0"/>
          <w:marBottom w:val="0"/>
          <w:divBdr>
            <w:top w:val="none" w:sz="0" w:space="0" w:color="auto"/>
            <w:left w:val="none" w:sz="0" w:space="0" w:color="auto"/>
            <w:bottom w:val="none" w:sz="0" w:space="0" w:color="auto"/>
            <w:right w:val="none" w:sz="0" w:space="0" w:color="auto"/>
          </w:divBdr>
        </w:div>
        <w:div w:id="1700005438">
          <w:marLeft w:val="0"/>
          <w:marRight w:val="0"/>
          <w:marTop w:val="0"/>
          <w:marBottom w:val="0"/>
          <w:divBdr>
            <w:top w:val="none" w:sz="0" w:space="0" w:color="auto"/>
            <w:left w:val="none" w:sz="0" w:space="0" w:color="auto"/>
            <w:bottom w:val="none" w:sz="0" w:space="0" w:color="auto"/>
            <w:right w:val="none" w:sz="0" w:space="0" w:color="auto"/>
          </w:divBdr>
        </w:div>
        <w:div w:id="175190330">
          <w:marLeft w:val="0"/>
          <w:marRight w:val="0"/>
          <w:marTop w:val="0"/>
          <w:marBottom w:val="0"/>
          <w:divBdr>
            <w:top w:val="none" w:sz="0" w:space="0" w:color="auto"/>
            <w:left w:val="none" w:sz="0" w:space="0" w:color="auto"/>
            <w:bottom w:val="none" w:sz="0" w:space="0" w:color="auto"/>
            <w:right w:val="none" w:sz="0" w:space="0" w:color="auto"/>
          </w:divBdr>
        </w:div>
        <w:div w:id="105734050">
          <w:marLeft w:val="0"/>
          <w:marRight w:val="0"/>
          <w:marTop w:val="0"/>
          <w:marBottom w:val="0"/>
          <w:divBdr>
            <w:top w:val="none" w:sz="0" w:space="0" w:color="auto"/>
            <w:left w:val="none" w:sz="0" w:space="0" w:color="auto"/>
            <w:bottom w:val="none" w:sz="0" w:space="0" w:color="auto"/>
            <w:right w:val="none" w:sz="0" w:space="0" w:color="auto"/>
          </w:divBdr>
        </w:div>
        <w:div w:id="1944415926">
          <w:marLeft w:val="0"/>
          <w:marRight w:val="0"/>
          <w:marTop w:val="0"/>
          <w:marBottom w:val="0"/>
          <w:divBdr>
            <w:top w:val="none" w:sz="0" w:space="0" w:color="auto"/>
            <w:left w:val="none" w:sz="0" w:space="0" w:color="auto"/>
            <w:bottom w:val="none" w:sz="0" w:space="0" w:color="auto"/>
            <w:right w:val="none" w:sz="0" w:space="0" w:color="auto"/>
          </w:divBdr>
        </w:div>
        <w:div w:id="1988318498">
          <w:marLeft w:val="0"/>
          <w:marRight w:val="0"/>
          <w:marTop w:val="0"/>
          <w:marBottom w:val="0"/>
          <w:divBdr>
            <w:top w:val="none" w:sz="0" w:space="0" w:color="auto"/>
            <w:left w:val="none" w:sz="0" w:space="0" w:color="auto"/>
            <w:bottom w:val="none" w:sz="0" w:space="0" w:color="auto"/>
            <w:right w:val="none" w:sz="0" w:space="0" w:color="auto"/>
          </w:divBdr>
        </w:div>
        <w:div w:id="725226169">
          <w:marLeft w:val="0"/>
          <w:marRight w:val="0"/>
          <w:marTop w:val="0"/>
          <w:marBottom w:val="0"/>
          <w:divBdr>
            <w:top w:val="none" w:sz="0" w:space="0" w:color="auto"/>
            <w:left w:val="none" w:sz="0" w:space="0" w:color="auto"/>
            <w:bottom w:val="none" w:sz="0" w:space="0" w:color="auto"/>
            <w:right w:val="none" w:sz="0" w:space="0" w:color="auto"/>
          </w:divBdr>
        </w:div>
      </w:divsChild>
    </w:div>
    <w:div w:id="1497569542">
      <w:bodyDiv w:val="1"/>
      <w:marLeft w:val="0"/>
      <w:marRight w:val="0"/>
      <w:marTop w:val="0"/>
      <w:marBottom w:val="0"/>
      <w:divBdr>
        <w:top w:val="none" w:sz="0" w:space="0" w:color="auto"/>
        <w:left w:val="none" w:sz="0" w:space="0" w:color="auto"/>
        <w:bottom w:val="none" w:sz="0" w:space="0" w:color="auto"/>
        <w:right w:val="none" w:sz="0" w:space="0" w:color="auto"/>
      </w:divBdr>
    </w:div>
    <w:div w:id="176025207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jpeg"/><Relationship Id="rId42" Type="http://schemas.openxmlformats.org/officeDocument/2006/relationships/hyperlink" Target="https://blogafya.files.wordpress.com/2013/09/4-walking-to-vaccination.jpg" TargetMode="External"/><Relationship Id="rId47" Type="http://schemas.openxmlformats.org/officeDocument/2006/relationships/hyperlink" Target="https://commons.wikimedia.org/wiki/File:Carolina_dog_3-13-13.jpg" TargetMode="External"/><Relationship Id="rId63" Type="http://schemas.openxmlformats.org/officeDocument/2006/relationships/hyperlink" Target="https://commons.wikimedia.org/wiki/File:The_Indian_Pariah_Dog.jpg"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livescience.com/32104-what-makes-hair-curly.html" TargetMode="External"/><Relationship Id="rId29" Type="http://schemas.openxmlformats.org/officeDocument/2006/relationships/image" Target="media/image15.jpeg"/><Relationship Id="rId11" Type="http://schemas.openxmlformats.org/officeDocument/2006/relationships/hyperlink" Target="http://www.ncbi.nlm.nih.gov/pubmed/19713490" TargetMode="External"/><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hyperlink" Target="https://en.wikipedia.org/wiki/File:Toy_Xoloitzcuintli_Puppy.jpg" TargetMode="External"/><Relationship Id="rId40" Type="http://schemas.openxmlformats.org/officeDocument/2006/relationships/hyperlink" Target="https://retrieverman.files.wordpress.com/2012/01/african-village-dogs.jpg" TargetMode="External"/><Relationship Id="rId45" Type="http://schemas.openxmlformats.org/officeDocument/2006/relationships/hyperlink" Target="https://commons.wikimedia.org/wiki/File:The_Indian_Pariah_Dog.jpg" TargetMode="External"/><Relationship Id="rId53" Type="http://schemas.openxmlformats.org/officeDocument/2006/relationships/hyperlink" Target="http://www.amazon.com/Nova-Dogs-Decoded/dp/B0040QYRS6" TargetMode="External"/><Relationship Id="rId58" Type="http://schemas.openxmlformats.org/officeDocument/2006/relationships/hyperlink" Target="https://en.wikipedia.org/wiki/Sulimov_dog" TargetMode="External"/><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commons.wikimedia.org/wiki/File:Wolf_dierenrijk_2009.JPG" TargetMode="External"/><Relationship Id="rId19" Type="http://schemas.openxmlformats.org/officeDocument/2006/relationships/image" Target="media/image5.jpeg"/><Relationship Id="rId14" Type="http://schemas.openxmlformats.org/officeDocument/2006/relationships/hyperlink" Target="http://www.ncbi.nlm.nih.gov/pmc/articles/PMC2736122/" TargetMode="Externa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hyperlink" Target="https://commons.wikimedia.org/wiki/File:CardiganCorgi_Sue.jpg" TargetMode="External"/><Relationship Id="rId43" Type="http://schemas.openxmlformats.org/officeDocument/2006/relationships/hyperlink" Target="https://dianabuja.files.wordpress.com/2010/08/cdv-10-011.jpg" TargetMode="External"/><Relationship Id="rId48" Type="http://schemas.openxmlformats.org/officeDocument/2006/relationships/image" Target="media/image19.JPG"/><Relationship Id="rId56" Type="http://schemas.openxmlformats.org/officeDocument/2006/relationships/hyperlink" Target="http://www.bulldoginformation.com/dogo-argentino.html" TargetMode="External"/><Relationship Id="rId64" Type="http://schemas.openxmlformats.org/officeDocument/2006/relationships/hyperlink" Target="https://commons.wikimedia.org/wiki/File:CanaanDog3.jpg" TargetMode="External"/><Relationship Id="rId69"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hyperlink" Target="http://topdocumentaryfilms.com/dogs-decoded/" TargetMode="External"/><Relationship Id="rId3" Type="http://schemas.openxmlformats.org/officeDocument/2006/relationships/styles" Target="styles.xml"/><Relationship Id="rId12" Type="http://schemas.openxmlformats.org/officeDocument/2006/relationships/hyperlink" Target="http://www.genenames.org/cgi-bin/genefamilies/set/608" TargetMode="External"/><Relationship Id="rId17" Type="http://schemas.openxmlformats.org/officeDocument/2006/relationships/hyperlink" Target="http://www.nature.com/jid/journal/v126/n11/fig_tab/5700532f1.html" TargetMode="External"/><Relationship Id="rId25" Type="http://schemas.openxmlformats.org/officeDocument/2006/relationships/image" Target="media/image11.jpeg"/><Relationship Id="rId33" Type="http://schemas.openxmlformats.org/officeDocument/2006/relationships/hyperlink" Target="https://commons.wikimedia.org/wiki/File:Welchcorgipembroke.JPG" TargetMode="External"/><Relationship Id="rId38" Type="http://schemas.openxmlformats.org/officeDocument/2006/relationships/hyperlink" Target="https://en.wikipedia.org/wiki/File:Mexico.Xoloitzcuintle.01.jpg" TargetMode="External"/><Relationship Id="rId46" Type="http://schemas.openxmlformats.org/officeDocument/2006/relationships/hyperlink" Target="https://en.wikipedia.org/wiki/Carolina_Dog#/media/File:Carolina_Dog_1.jpg" TargetMode="External"/><Relationship Id="rId59" Type="http://schemas.openxmlformats.org/officeDocument/2006/relationships/hyperlink" Target="http://dogbreeds.bulldoginformation.com/shiloh-shepherd.html" TargetMode="External"/><Relationship Id="rId67" Type="http://schemas.openxmlformats.org/officeDocument/2006/relationships/header" Target="header2.xml"/><Relationship Id="rId20" Type="http://schemas.openxmlformats.org/officeDocument/2006/relationships/image" Target="media/image6.jpeg"/><Relationship Id="rId41" Type="http://schemas.openxmlformats.org/officeDocument/2006/relationships/hyperlink" Target="https://blogafya.files.wordpress.com/2013/09/1-boywith-herding-dog.jpg" TargetMode="External"/><Relationship Id="rId54" Type="http://schemas.openxmlformats.org/officeDocument/2006/relationships/image" Target="media/image22.emf"/><Relationship Id="rId62" Type="http://schemas.openxmlformats.org/officeDocument/2006/relationships/hyperlink" Target="http://commons.wikimedia.org/wiki/File:Lobo_en_Kolm&#229;rden.jp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rsc.org/Publishing/Journals/cb/Volume/2007/7/hair_is_the_news.asp" TargetMode="Externa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hyperlink" Target="https://commons.wikimedia.org/wiki/File:Young_dorgi.jpg" TargetMode="External"/><Relationship Id="rId49" Type="http://schemas.openxmlformats.org/officeDocument/2006/relationships/image" Target="media/image20.jpg"/><Relationship Id="rId57" Type="http://schemas.openxmlformats.org/officeDocument/2006/relationships/hyperlink" Target="http://www.tamaskan-dog.org/" TargetMode="External"/><Relationship Id="rId10" Type="http://schemas.openxmlformats.org/officeDocument/2006/relationships/image" Target="media/image3.jpg"/><Relationship Id="rId31" Type="http://schemas.openxmlformats.org/officeDocument/2006/relationships/image" Target="media/image17.jpeg"/><Relationship Id="rId44" Type="http://schemas.openxmlformats.org/officeDocument/2006/relationships/hyperlink" Target="https://commons.wikimedia.org/wiki/File:CanaanDog3.jpg" TargetMode="External"/><Relationship Id="rId52" Type="http://schemas.openxmlformats.org/officeDocument/2006/relationships/hyperlink" Target="http://www.pbs.org/wgbh/nova/nature/dogs-decoded.html" TargetMode="External"/><Relationship Id="rId60" Type="http://schemas.openxmlformats.org/officeDocument/2006/relationships/hyperlink" Target="http://www.bulldoginformation.com/aussie-bulldog.html" TargetMode="External"/><Relationship Id="rId65" Type="http://schemas.openxmlformats.org/officeDocument/2006/relationships/hyperlink" Target="http://www.sciencemag.org/content/316/5821.cover-expansion" TargetMode="Externa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hyperlink" Target="http://www.ncbi.nlm.nih.gov/pmc/articles/PMC2386534/" TargetMode="External"/><Relationship Id="rId18" Type="http://schemas.openxmlformats.org/officeDocument/2006/relationships/image" Target="media/image4.jpeg"/><Relationship Id="rId39" Type="http://schemas.openxmlformats.org/officeDocument/2006/relationships/hyperlink" Target="https://commons.wikimedia.org/wiki/File:Hairless_and_coated_half.JPG" TargetMode="External"/><Relationship Id="rId34" Type="http://schemas.openxmlformats.org/officeDocument/2006/relationships/hyperlink" Target="https://commons.wikimedia.org/wiki/File:Australien_Kelpie.jpg" TargetMode="External"/><Relationship Id="rId50" Type="http://schemas.openxmlformats.org/officeDocument/2006/relationships/image" Target="media/image21.gif"/><Relationship Id="rId55" Type="http://schemas.openxmlformats.org/officeDocument/2006/relationships/hyperlink" Target="https://www.youtube.com/watch?v=ERsXADxdGKI"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anjohnson/Library/Group%20Containers/UBF8T346G9.Office/User%20Content.localized/Templates.localized/Base%20Std%20for%20Dept%20201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2AC12C-F07B-3D45-9C7D-7AEDB29468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Base Std for Dept 2016.dotx</Template>
  <TotalTime>641</TotalTime>
  <Pages>37</Pages>
  <Words>11237</Words>
  <Characters>64052</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WFU</Company>
  <LinksUpToDate>false</LinksUpToDate>
  <CharactersWithSpaces>75139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Daniel Johnson</dc:creator>
  <cp:keywords/>
  <dc:description/>
  <cp:lastModifiedBy>Johnson, A D.</cp:lastModifiedBy>
  <cp:revision>34</cp:revision>
  <cp:lastPrinted>2018-08-31T12:22:00Z</cp:lastPrinted>
  <dcterms:created xsi:type="dcterms:W3CDTF">2023-07-08T18:58:00Z</dcterms:created>
  <dcterms:modified xsi:type="dcterms:W3CDTF">2023-07-11T03:11:00Z</dcterms:modified>
</cp:coreProperties>
</file>